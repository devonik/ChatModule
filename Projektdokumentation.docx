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 w:val="0"/>
          <w:caps/>
          <w:color w:val="auto"/>
          <w:sz w:val="22"/>
        </w:rPr>
        <w:id w:val="-698539835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p w:rsidR="00DF102F" w:rsidRDefault="00DF102F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</w:p>
        <w:p w:rsidR="00DF102F" w:rsidRPr="00275EB4" w:rsidRDefault="00DF102F" w:rsidP="00DF102F">
          <w:pPr>
            <w:pStyle w:val="Titel"/>
            <w:framePr w:wrap="notBeside"/>
            <w:spacing w:line="240" w:lineRule="auto"/>
            <w:rPr>
              <w:rFonts w:ascii="Arial" w:hAnsi="Arial" w:cs="Arial"/>
              <w:sz w:val="22"/>
              <w:szCs w:val="22"/>
            </w:rPr>
          </w:pP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5344" behindDoc="0" locked="1" layoutInCell="0" allowOverlap="1" wp14:anchorId="3EDF2F8F" wp14:editId="133050AD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8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275EB4">
            <w:rPr>
              <w:rFonts w:ascii="Arial" w:hAnsi="Arial" w:cs="Arial"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704320" behindDoc="1" locked="1" layoutInCell="0" allowOverlap="1" wp14:anchorId="3F93BA84" wp14:editId="2167203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rgbClr val="C6562C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3" o:spid="_x0000_s1026" style="position:absolute;margin-left:0;margin-top:98.95pt;width:598.1pt;height:28.35pt;z-index:-2516121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" o:allowincell="f" fillcolor="#c6562c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275EB4">
            <w:rPr>
              <w:rFonts w:ascii="Arial" w:hAnsi="Arial" w:cs="Arial"/>
              <w:sz w:val="22"/>
              <w:szCs w:val="22"/>
            </w:rPr>
            <w:drawing>
              <wp:anchor distT="0" distB="0" distL="114300" distR="114300" simplePos="0" relativeHeight="251703296" behindDoc="1" locked="1" layoutInCell="0" allowOverlap="1" wp14:anchorId="0C4C862D" wp14:editId="6EC420C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9" name="Grafik 9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sz w:val="22"/>
              <w:szCs w:val="22"/>
            </w:rPr>
            <w:t>Projektdokumentation</w:t>
          </w:r>
        </w:p>
        <w:p w:rsidR="00771EBB" w:rsidRPr="00DF102F" w:rsidRDefault="00771EBB" w:rsidP="00320E42">
          <w:pPr>
            <w:pStyle w:val="FormatvorlageTabellenberschrift"/>
            <w:jc w:val="left"/>
            <w:rPr>
              <w:rFonts w:ascii="Arial" w:hAnsi="Arial" w:cs="Arial"/>
              <w:b w:val="0"/>
              <w:caps/>
              <w:color w:val="auto"/>
              <w:sz w:val="22"/>
            </w:rPr>
          </w:pP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61312" behindDoc="0" locked="1" layoutInCell="0" allowOverlap="1" wp14:anchorId="752B11A4" wp14:editId="1050B133">
                <wp:simplePos x="0" y="0"/>
                <wp:positionH relativeFrom="margin">
                  <wp:align>right</wp:align>
                </wp:positionH>
                <wp:positionV relativeFrom="page">
                  <wp:posOffset>269875</wp:posOffset>
                </wp:positionV>
                <wp:extent cx="1630800" cy="615600"/>
                <wp:effectExtent l="0" t="0" r="7620" b="0"/>
                <wp:wrapNone/>
                <wp:docPr id="23" name="Grafik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0800" cy="61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02AAA54F" wp14:editId="67946884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1256665</wp:posOffset>
                    </wp:positionV>
                    <wp:extent cx="7596000" cy="360000"/>
                    <wp:effectExtent l="0" t="0" r="5080" b="2540"/>
                    <wp:wrapTopAndBottom/>
                    <wp:docPr id="73" name="Rechteck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96000" cy="3600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eck 73" o:spid="_x0000_s1026" style="position:absolute;margin-left:0;margin-top:98.95pt;width:598.1pt;height:28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2zTtBY8CAACFBQAADgAAAAAAAAAAAAAAAAAuAgAAZHJzL2Uyb0RvYy54bWxQSwEC&#10;LQAUAAYACAAAACEA+//Qzd4AAAAJAQAADwAAAAAAAAAAAAAAAADpBAAAZHJzL2Rvd25yZXYueG1s&#10;UEsFBgAAAAAEAAQA8wAAAPQFAAAAAA==&#10;" o:allowincell="f" fillcolor="#c6562c [3215]" stroked="f" strokeweight="2pt">
                    <w10:wrap type="topAndBottom" anchorx="page" anchory="page"/>
                    <w10:anchorlock/>
                  </v:rect>
                </w:pict>
              </mc:Fallback>
            </mc:AlternateContent>
          </w:r>
          <w:r w:rsidRPr="00320E42">
            <w:rPr>
              <w:rFonts w:ascii="Arial" w:hAnsi="Arial" w:cs="Arial"/>
              <w:noProof/>
              <w:sz w:val="22"/>
            </w:rPr>
            <w:drawing>
              <wp:anchor distT="0" distB="0" distL="114300" distR="114300" simplePos="0" relativeHeight="251659264" behindDoc="1" locked="1" layoutInCell="0" allowOverlap="1" wp14:anchorId="437A7F39" wp14:editId="4D6F946F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000" cy="1256400"/>
                <wp:effectExtent l="0" t="0" r="3175" b="1270"/>
                <wp:wrapNone/>
                <wp:docPr id="24" name="Grafik 24" descr="K:\Berenberg Bank\03_Vorlagen\01_Wordvorlagen\Newsletter Volkswirte\Makro-Ausblick\Balken Kopf_RGB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Berenberg Bank\03_Vorlagen\01_Wordvorlagen\Newsletter Volkswirte\Makro-Ausblick\Balken Kopf_RGB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000" cy="12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611CE" w:rsidRPr="00320E42" w:rsidRDefault="00A611CE" w:rsidP="00320E42">
          <w:pPr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A75EB6" w:rsidRPr="00320E42" w:rsidRDefault="00A75EB6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</w:pPr>
        </w:p>
        <w:p w:rsidR="008373A0" w:rsidRPr="00320E42" w:rsidRDefault="00D116EE" w:rsidP="00320E42">
          <w:pPr>
            <w:widowControl/>
            <w:spacing w:line="240" w:lineRule="auto"/>
            <w:jc w:val="left"/>
            <w:rPr>
              <w:rFonts w:ascii="Arial" w:hAnsi="Arial" w:cs="Arial"/>
              <w:sz w:val="22"/>
            </w:rPr>
            <w:sectPr w:rsidR="008373A0" w:rsidRPr="00320E42" w:rsidSect="009A7E0E">
              <w:headerReference w:type="default" r:id="rId11"/>
              <w:footerReference w:type="default" r:id="rId12"/>
              <w:footerReference w:type="first" r:id="rId13"/>
              <w:pgSz w:w="11906" w:h="16838" w:code="9"/>
              <w:pgMar w:top="1418" w:right="1418" w:bottom="1134" w:left="1418" w:header="737" w:footer="403" w:gutter="0"/>
              <w:pgNumType w:start="0"/>
              <w:cols w:space="284"/>
              <w:titlePg/>
              <w:docGrid w:linePitch="360"/>
            </w:sectPr>
          </w:pPr>
          <w:r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C9E4149" wp14:editId="6E3B7AFD">
                    <wp:simplePos x="0" y="0"/>
                    <wp:positionH relativeFrom="column">
                      <wp:posOffset>-401652</wp:posOffset>
                    </wp:positionH>
                    <wp:positionV relativeFrom="paragraph">
                      <wp:posOffset>1223285</wp:posOffset>
                    </wp:positionV>
                    <wp:extent cx="6273165" cy="5786651"/>
                    <wp:effectExtent l="0" t="0" r="0" b="5080"/>
                    <wp:wrapNone/>
                    <wp:docPr id="30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3165" cy="578665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63CD" w:rsidRPr="00063E84" w:rsidRDefault="00EE63CD" w:rsidP="00187EE8">
                                <w:pPr>
                                  <w:spacing w:line="240" w:lineRule="auto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063E84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US"/>
                                  </w:rPr>
                                  <w:t xml:space="preserve">Projektdokumentation </w:t>
                                </w:r>
                              </w:p>
                              <w:sdt>
                                <w:sdtPr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  <w:alias w:val="Titel"/>
                                  <w:tag w:val=""/>
                                  <w:id w:val="1338662257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63CD" w:rsidRPr="00D50CBE" w:rsidRDefault="00EE63CD" w:rsidP="007B7234">
                                    <w:pPr>
                                      <w:spacing w:line="240" w:lineRule="auto"/>
                                      <w:jc w:val="left"/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</w:pPr>
                                    <w:r w:rsidRPr="00D50CBE">
                                      <w:rPr>
                                        <w:color w:val="C6562C"/>
                                        <w:sz w:val="56"/>
                                        <w:szCs w:val="56"/>
                                        <w:lang w:val="en-US"/>
                                      </w:rPr>
                                      <w:t>LSC - Live Support Chat</w:t>
                                    </w:r>
                                  </w:p>
                                </w:sdtContent>
                              </w:sdt>
                              <w:p w:rsidR="00EE63CD" w:rsidRPr="00D50CBE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B960C4">
                                <w:pPr>
                                  <w:pStyle w:val="KeinLeerraum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C87E10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Hamburg, 23</w:t>
                                </w:r>
                                <w:r w:rsidR="00EE63CD" w:rsidRPr="00D50CBE">
                                  <w:rPr>
                                    <w:lang w:val="en-US"/>
                                  </w:rPr>
                                  <w:t>.Mai 2017</w:t>
                                </w: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jc w:val="right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D50CBE" w:rsidRDefault="00EE63CD" w:rsidP="00FE76D8">
                                <w:pPr>
                                  <w:pStyle w:val="KeinLeerraum"/>
                                  <w:rPr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LSC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 –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L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ive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S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 xml:space="preserve">upport </w:t>
                                </w:r>
                                <w:r w:rsidRPr="00063E84">
                                  <w:rPr>
                                    <w:b/>
                                    <w:sz w:val="40"/>
                                    <w:szCs w:val="40"/>
                                    <w:lang w:val="en-US"/>
                                  </w:rPr>
                                  <w:t>C</w:t>
                                </w:r>
                                <w:r w:rsidRPr="00063E84"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  <w:t>hat</w:t>
                                </w: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Pr="00063E84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40"/>
                                    <w:szCs w:val="40"/>
                                    <w:lang w:val="en-US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b/>
                                    <w:sz w:val="36"/>
                                    <w:szCs w:val="40"/>
                                  </w:rPr>
                                </w:pPr>
                                <w:r w:rsidRPr="005768D8">
                                  <w:rPr>
                                    <w:b/>
                                    <w:sz w:val="36"/>
                                    <w:szCs w:val="40"/>
                                  </w:rPr>
                                  <w:t>Fachinformatiker Fachrichtung Anwendungsentwicklung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Abschlussprüfung Sommer 2017</w:t>
                                </w: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</w:p>
                              <w:p w:rsidR="00EE63CD" w:rsidRDefault="00EE63CD" w:rsidP="00FE76D8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>Vorgelegt von</w:t>
                                </w:r>
                              </w:p>
                              <w:p w:rsidR="00EE63CD" w:rsidRDefault="00EE63CD" w:rsidP="00CC6A59">
                                <w:pPr>
                                  <w:pStyle w:val="KeinLeerraum"/>
                                  <w:jc w:val="center"/>
                                  <w:rPr>
                                    <w:sz w:val="36"/>
                                    <w:szCs w:val="40"/>
                                  </w:rPr>
                                </w:pPr>
                                <w:r>
                                  <w:rPr>
                                    <w:sz w:val="36"/>
                                    <w:szCs w:val="40"/>
                                  </w:rPr>
                                  <w:t xml:space="preserve">Niklas Grieger </w:t>
                                </w:r>
                              </w:p>
                              <w:p w:rsidR="00EE63CD" w:rsidRDefault="00EE63CD" w:rsidP="00FE76D8">
                                <w:r>
                                  <w:br w:type="page"/>
                                </w: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  <w:p w:rsidR="00EE63CD" w:rsidRPr="00A70B61" w:rsidRDefault="00EE63CD" w:rsidP="007B7234">
                                <w:pPr>
                                  <w:spacing w:line="240" w:lineRule="auto"/>
                                  <w:jc w:val="left"/>
                                  <w:rPr>
                                    <w:color w:val="C6562C"/>
                                    <w:sz w:val="56"/>
                                    <w:szCs w:val="5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margin-left:-31.65pt;margin-top:96.3pt;width:493.95pt;height:45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" filled="f" stroked="f">
                    <v:textbox>
                      <w:txbxContent>
                        <w:p w:rsidR="00EE63CD" w:rsidRPr="00063E84" w:rsidRDefault="00EE63CD" w:rsidP="00187EE8">
                          <w:pPr>
                            <w:spacing w:line="240" w:lineRule="auto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proofErr w:type="spellStart"/>
                          <w:r w:rsidRPr="00063E84">
                            <w:rPr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>Projektdokumentation</w:t>
                          </w:r>
                          <w:proofErr w:type="spellEnd"/>
                          <w:r w:rsidRPr="00063E84">
                            <w:rPr>
                              <w:color w:val="000000" w:themeColor="text1"/>
                              <w:sz w:val="48"/>
                              <w:szCs w:val="48"/>
                              <w:lang w:val="en-US"/>
                            </w:rPr>
                            <w:t xml:space="preserve"> </w:t>
                          </w:r>
                        </w:p>
                        <w:sdt>
                          <w:sdtPr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  <w:alias w:val="Titel"/>
                            <w:tag w:val=""/>
                            <w:id w:val="133866225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EE63CD" w:rsidRPr="00D50CBE" w:rsidRDefault="00EE63CD" w:rsidP="007B7234">
                              <w:pPr>
                                <w:spacing w:line="240" w:lineRule="auto"/>
                                <w:jc w:val="left"/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50CBE">
                                <w:rPr>
                                  <w:color w:val="C6562C"/>
                                  <w:sz w:val="56"/>
                                  <w:szCs w:val="56"/>
                                  <w:lang w:val="en-US"/>
                                </w:rPr>
                                <w:t>LSC - Live Support Chat</w:t>
                              </w:r>
                            </w:p>
                          </w:sdtContent>
                        </w:sdt>
                        <w:p w:rsidR="00EE63CD" w:rsidRPr="00D50CBE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B960C4">
                          <w:pPr>
                            <w:pStyle w:val="KeinLeerraum"/>
                            <w:jc w:val="center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C87E10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Hamburg, 23</w:t>
                          </w:r>
                          <w:bookmarkStart w:id="1" w:name="_GoBack"/>
                          <w:bookmarkEnd w:id="1"/>
                          <w:r w:rsidR="00EE63CD" w:rsidRPr="00D50CBE">
                            <w:rPr>
                              <w:lang w:val="en-US"/>
                            </w:rPr>
                            <w:t>.Mai 2017</w:t>
                          </w:r>
                        </w:p>
                        <w:p w:rsidR="00EE63CD" w:rsidRPr="00D50CBE" w:rsidRDefault="00EE63CD" w:rsidP="00FE76D8">
                          <w:pPr>
                            <w:pStyle w:val="KeinLeerraum"/>
                            <w:jc w:val="right"/>
                            <w:rPr>
                              <w:lang w:val="en-US"/>
                            </w:rPr>
                          </w:pPr>
                        </w:p>
                        <w:p w:rsidR="00EE63CD" w:rsidRPr="00D50CBE" w:rsidRDefault="00EE63CD" w:rsidP="00FE76D8">
                          <w:pPr>
                            <w:pStyle w:val="KeinLeerraum"/>
                            <w:rPr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LSC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 –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L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ive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S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 xml:space="preserve">upport </w:t>
                          </w:r>
                          <w:r w:rsidRPr="00063E84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C</w:t>
                          </w:r>
                          <w:r w:rsidRPr="00063E84">
                            <w:rPr>
                              <w:sz w:val="40"/>
                              <w:szCs w:val="40"/>
                              <w:lang w:val="en-US"/>
                            </w:rPr>
                            <w:t>hat</w:t>
                          </w: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Pr="00063E84" w:rsidRDefault="00EE63CD" w:rsidP="00FE76D8">
                          <w:pPr>
                            <w:pStyle w:val="KeinLeerraum"/>
                            <w:jc w:val="center"/>
                            <w:rPr>
                              <w:sz w:val="40"/>
                              <w:szCs w:val="40"/>
                              <w:lang w:val="en-US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b/>
                              <w:sz w:val="36"/>
                              <w:szCs w:val="40"/>
                            </w:rPr>
                          </w:pPr>
                          <w:r w:rsidRPr="005768D8">
                            <w:rPr>
                              <w:b/>
                              <w:sz w:val="36"/>
                              <w:szCs w:val="40"/>
                            </w:rPr>
                            <w:t>Fachinformatiker Fachrichtung Anwendungsentwicklung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Abschlussprüfung Sommer 2017</w:t>
                          </w: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</w:p>
                        <w:p w:rsidR="00EE63CD" w:rsidRDefault="00EE63CD" w:rsidP="00FE76D8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>Vorgelegt von</w:t>
                          </w:r>
                        </w:p>
                        <w:p w:rsidR="00EE63CD" w:rsidRDefault="00EE63CD" w:rsidP="00CC6A59">
                          <w:pPr>
                            <w:pStyle w:val="KeinLeerraum"/>
                            <w:jc w:val="center"/>
                            <w:rPr>
                              <w:sz w:val="36"/>
                              <w:szCs w:val="40"/>
                            </w:rPr>
                          </w:pPr>
                          <w:r>
                            <w:rPr>
                              <w:sz w:val="36"/>
                              <w:szCs w:val="40"/>
                            </w:rPr>
                            <w:t xml:space="preserve">Niklas Grieger </w:t>
                          </w:r>
                        </w:p>
                        <w:p w:rsidR="00EE63CD" w:rsidRDefault="00EE63CD" w:rsidP="00FE76D8">
                          <w:r>
                            <w:br w:type="page"/>
                          </w: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  <w:p w:rsidR="00EE63CD" w:rsidRPr="00A70B61" w:rsidRDefault="00EE63CD" w:rsidP="007B7234">
                          <w:pPr>
                            <w:spacing w:line="240" w:lineRule="auto"/>
                            <w:jc w:val="left"/>
                            <w:rPr>
                              <w:color w:val="C6562C"/>
                              <w:sz w:val="56"/>
                              <w:szCs w:val="5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50925" w:rsidRPr="00320E42">
            <w:rPr>
              <w:rFonts w:ascii="Arial" w:hAnsi="Arial" w:cs="Arial"/>
              <w:noProof/>
              <w:sz w:val="22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7AEA2435" wp14:editId="037BFF77">
                    <wp:simplePos x="0" y="0"/>
                    <wp:positionH relativeFrom="column">
                      <wp:posOffset>-391246</wp:posOffset>
                    </wp:positionH>
                    <wp:positionV relativeFrom="paragraph">
                      <wp:posOffset>1979015</wp:posOffset>
                    </wp:positionV>
                    <wp:extent cx="2374265" cy="1403985"/>
                    <wp:effectExtent l="0" t="0" r="0" b="0"/>
                    <wp:wrapNone/>
                    <wp:docPr id="1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74265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id w:val="-1960167013"/>
                                </w:sdtPr>
                                <w:sdtEndPr/>
                                <w:sdtContent>
                                  <w:p w:rsidR="00EE63CD" w:rsidRDefault="00EE63CD" w:rsidP="00E50925">
                                    <w:pPr>
                                      <w:spacing w:line="240" w:lineRule="auto"/>
                                    </w:pPr>
                                    <w:r w:rsidRPr="00784416">
                                      <w:rPr>
                                        <w:rFonts w:ascii="Arial" w:hAnsi="Arial" w:cs="Arial"/>
                                      </w:rPr>
                                      <w:t>Niklas</w:t>
                                    </w:r>
                                    <w:r>
                                      <w:t xml:space="preserve"> </w:t>
                                    </w:r>
                                    <w:r w:rsidRPr="00DF102F">
                                      <w:rPr>
                                        <w:rFonts w:ascii="Arial" w:hAnsi="Arial" w:cs="Arial"/>
                                      </w:rPr>
                                      <w:t>Grieger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27" type="#_x0000_t202" style="position:absolute;margin-left:-30.8pt;margin-top:155.85pt;width:186.95pt;height:110.55pt;z-index:25167769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" filled="f" stroked="f">
                    <v:textbox style="mso-fit-shape-to-text:t">
                      <w:txbxContent>
                        <w:sdt>
                          <w:sdtPr>
                            <w:id w:val="-1960167013"/>
                          </w:sdtPr>
                          <w:sdtContent>
                            <w:p w:rsidR="00EE63CD" w:rsidRDefault="00EE63CD" w:rsidP="00E50925">
                              <w:pPr>
                                <w:spacing w:line="240" w:lineRule="auto"/>
                              </w:pPr>
                              <w:r w:rsidRPr="00784416">
                                <w:rPr>
                                  <w:rFonts w:ascii="Arial" w:hAnsi="Arial" w:cs="Arial"/>
                                </w:rPr>
                                <w:t>Niklas</w:t>
                              </w:r>
                              <w:r>
                                <w:t xml:space="preserve"> </w:t>
                              </w:r>
                              <w:r w:rsidRPr="00DF102F">
                                <w:rPr>
                                  <w:rFonts w:ascii="Arial" w:hAnsi="Arial" w:cs="Arial"/>
                                </w:rPr>
                                <w:t>Gri</w:t>
                              </w:r>
                              <w:r w:rsidRPr="00DF102F">
                                <w:rPr>
                                  <w:rFonts w:ascii="Arial" w:hAnsi="Arial" w:cs="Arial"/>
                                </w:rPr>
                                <w:t>e</w:t>
                              </w:r>
                              <w:r w:rsidRPr="00DF102F">
                                <w:rPr>
                                  <w:rFonts w:ascii="Arial" w:hAnsi="Arial" w:cs="Arial"/>
                                </w:rPr>
                                <w:t>ger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A70B61" w:rsidRPr="00320E42">
            <w:rPr>
              <w:rFonts w:ascii="Arial" w:hAnsi="Arial" w:cs="Arial"/>
              <w:noProof/>
              <w:sz w:val="22"/>
            </w:rPr>
            <w:t xml:space="preserve">  </w:t>
          </w:r>
          <w:r w:rsidR="0081265D" w:rsidRPr="00320E42">
            <w:rPr>
              <w:rFonts w:ascii="Arial" w:hAnsi="Arial" w:cs="Arial"/>
              <w:sz w:val="22"/>
            </w:rPr>
            <w:t xml:space="preserve"> </w:t>
          </w:r>
          <w:r w:rsidR="00A75EB6" w:rsidRPr="00320E42">
            <w:rPr>
              <w:rFonts w:ascii="Arial" w:hAnsi="Arial" w:cs="Arial"/>
              <w:sz w:val="22"/>
            </w:rPr>
            <w:br w:type="page"/>
          </w:r>
        </w:p>
      </w:sdtContent>
    </w:sdt>
    <w:sdt>
      <w:sdtPr>
        <w:rPr>
          <w:rFonts w:ascii="Garamond" w:hAnsi="Garamond"/>
          <w:b/>
          <w:bCs/>
          <w:caps/>
          <w:sz w:val="20"/>
        </w:rPr>
        <w:id w:val="364181641"/>
        <w:docPartObj>
          <w:docPartGallery w:val="Table of Contents"/>
          <w:docPartUnique/>
        </w:docPartObj>
      </w:sdtPr>
      <w:sdtEndPr>
        <w:rPr>
          <w:rFonts w:ascii="Arial" w:hAnsi="Arial" w:cs="Arial"/>
          <w:b w:val="0"/>
          <w:bCs w:val="0"/>
          <w:caps w:val="0"/>
          <w:sz w:val="22"/>
        </w:rPr>
      </w:sdtEndPr>
      <w:sdtContent>
        <w:p w:rsidR="00E17B05" w:rsidRPr="00231326" w:rsidRDefault="00E17B05" w:rsidP="00231326">
          <w:pPr>
            <w:pStyle w:val="StandardEinzug"/>
            <w:rPr>
              <w:b/>
              <w:color w:val="C6562C"/>
              <w:sz w:val="32"/>
              <w:szCs w:val="32"/>
            </w:rPr>
          </w:pPr>
          <w:r w:rsidRPr="00231326">
            <w:rPr>
              <w:b/>
              <w:color w:val="C6562C"/>
              <w:sz w:val="32"/>
              <w:szCs w:val="32"/>
            </w:rPr>
            <w:t>Inhalt</w:t>
          </w:r>
        </w:p>
        <w:p w:rsidR="006969D2" w:rsidRPr="00A92A3F" w:rsidRDefault="00E17B05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r w:rsidRPr="00A92A3F">
            <w:rPr>
              <w:rFonts w:ascii="Arial" w:hAnsi="Arial" w:cs="Arial"/>
              <w:sz w:val="22"/>
            </w:rPr>
            <w:fldChar w:fldCharType="begin"/>
          </w:r>
          <w:r w:rsidRPr="00A92A3F">
            <w:rPr>
              <w:rFonts w:ascii="Arial" w:hAnsi="Arial" w:cs="Arial"/>
              <w:sz w:val="22"/>
            </w:rPr>
            <w:instrText xml:space="preserve"> TOC \o "1-3" \h \z \u </w:instrText>
          </w:r>
          <w:r w:rsidRPr="00A92A3F">
            <w:rPr>
              <w:rFonts w:ascii="Arial" w:hAnsi="Arial" w:cs="Arial"/>
              <w:sz w:val="22"/>
            </w:rPr>
            <w:fldChar w:fldCharType="separate"/>
          </w:r>
          <w:hyperlink w:anchor="_Toc482871241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1.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Einleitung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_Toc482871241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 w:rsidR="005D749D"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2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Vorstellung des Betriebes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_Toc482871242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3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Vorstellung des Entwicklers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_Toc482871243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4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Vorstellung des Kunden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_Toc482871244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5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1.4.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Entwicklungsumgebung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_Toc482871245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6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1.5.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Projektziel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_Toc482871246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7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1.6.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Projektbegründung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_Toc482871247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8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1.7.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Projektschnittstellen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_Toc482871248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49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1.8.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Projektabgrenzung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_Toc482871249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0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2.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Projektplanung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A92A3F" w:rsidRPr="00A92A3F">
              <w:rPr>
                <w:rFonts w:ascii="Arial" w:hAnsi="Arial" w:cs="Arial"/>
                <w:noProof/>
                <w:webHidden/>
                <w:sz w:val="22"/>
              </w:rPr>
              <w:t>1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_Toc482871250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1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2.1.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Zeitplan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_Toc482871251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2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2.2.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Ressourcenplanung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_Toc482871252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3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3.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Analysephase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_Toc482871253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4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3.1.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Ist-Analyse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_Toc482871254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5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3.2.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Wirtschaftlichkeitsanalyse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_Toc482871255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6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3.2.1.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„Make of Buy“ – Entscheidung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_Toc482871256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7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3.2.2.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Gründe für die Neuentwicklung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_Toc482871257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6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8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3.2.3.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Projektkosten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_Toc482871258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59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3.2.4.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Kosten / Nutzen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_Toc482871259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0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3.3.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Lastenheft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_Toc482871260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7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1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4.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Entwurfsphase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_Toc482871261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2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4.1.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Zielplattform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bookmarkStart w:id="0" w:name="_GoBack"/>
            <w:bookmarkEnd w:id="0"/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_Toc482871262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3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4.2.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Qualitätssicherung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_Toc482871263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4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4.3.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Schnittstellen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_Toc482871264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8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5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4.4.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Programmkonzept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_Toc482871265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9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6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4.5.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Pflichtenheft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_Toc482871266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7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5.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Realisierungs</w:t>
            </w:r>
            <w:r w:rsidR="00C5613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p</w:t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hase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_Toc482871267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8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5.1.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Datenbank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_Toc482871268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10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69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5.2.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Back-End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_Toc482871269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11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0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5.3.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Front-End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_Toc482871270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1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5.4.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Sicherheit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_Toc482871271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12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2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6.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306F04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Testp</w:t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hase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_Toc482871272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13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3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7.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Dokumentation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_Toc482871273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4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7.1.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Projektdokumentation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_Toc482871274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5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7.2.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Entwicklerdokumentation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_Toc482871275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6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7.3.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_Toc482871276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7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8.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Quellennachweise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_Toc482871277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8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9.</w:t>
            </w:r>
            <w:r w:rsidR="006969D2" w:rsidRPr="00A92A3F">
              <w:rPr>
                <w:rFonts w:ascii="Arial" w:eastAsiaTheme="minorEastAsia" w:hAnsi="Arial" w:cs="Arial"/>
                <w:b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Glossar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_Toc482871278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1"/>
            <w:tabs>
              <w:tab w:val="left" w:pos="66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79" w:history="1"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10.</w:t>
            </w:r>
            <w:r w:rsidR="00AB59CF" w:rsidRPr="00A92A3F">
              <w:rPr>
                <w:rFonts w:ascii="Arial" w:eastAsiaTheme="minorEastAsia" w:hAnsi="Arial" w:cs="Arial"/>
                <w:b/>
                <w:noProof/>
                <w:sz w:val="22"/>
              </w:rPr>
              <w:t xml:space="preserve">   </w:t>
            </w:r>
            <w:r w:rsidR="006969D2" w:rsidRPr="00A92A3F">
              <w:rPr>
                <w:rStyle w:val="Hyperlink"/>
                <w:rFonts w:ascii="Arial" w:hAnsi="Arial" w:cs="Arial"/>
                <w:b/>
                <w:noProof/>
                <w:sz w:val="22"/>
              </w:rPr>
              <w:t>Anhang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_Toc482871279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16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0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Verwendete Ressourcen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_Toc482871280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16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1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Diagramme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_Toc482871281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17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2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IST-Zustand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_Toc482871282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17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3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SOLL-Zustand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_Toc482871283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18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4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Aktivitätsdiagramm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_Toc482871284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19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5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10.2.4.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Anwendungsfalldiagramm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_Toc482871285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20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6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10.2.5.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ERM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_Toc482871286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21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7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10.2.6.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Klassendiagramm – Database Code First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_Toc482871287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22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8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10.2.7.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Klassendiagramm – GUI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_Toc482871288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23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89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10.3.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Entwicklerdokumentation (Auszug)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_Toc482871289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24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0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10.4.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Kundendokumentation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_Toc482871290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1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10.4.1.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Einleitung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_Toc482871291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2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10.4.2.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Masken und Funktionalitäten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_Toc482871292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25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3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10.5.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Testprotokolle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_Toc482871293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32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4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10.6.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Code-Ausschnitte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_Toc482871294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37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5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Datenbank - Das Code First Prinzip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_Toc482871295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37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6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10.6.1.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Backend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_Toc482871296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39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6969D2" w:rsidRPr="00A92A3F" w:rsidRDefault="005D749D">
          <w:pPr>
            <w:pStyle w:val="Verzeichnis2"/>
            <w:tabs>
              <w:tab w:val="left" w:pos="1100"/>
              <w:tab w:val="right" w:leader="dot" w:pos="9061"/>
            </w:tabs>
            <w:rPr>
              <w:rFonts w:ascii="Arial" w:eastAsiaTheme="minorEastAsia" w:hAnsi="Arial" w:cs="Arial"/>
              <w:noProof/>
              <w:sz w:val="22"/>
            </w:rPr>
          </w:pPr>
          <w:hyperlink w:anchor="_Toc482871297" w:history="1"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10.6.2.</w:t>
            </w:r>
            <w:r w:rsidR="006969D2" w:rsidRPr="00A92A3F">
              <w:rPr>
                <w:rFonts w:ascii="Arial" w:eastAsiaTheme="minorEastAsia" w:hAnsi="Arial" w:cs="Arial"/>
                <w:noProof/>
                <w:sz w:val="22"/>
              </w:rPr>
              <w:tab/>
            </w:r>
            <w:r w:rsidR="006969D2" w:rsidRPr="00A92A3F">
              <w:rPr>
                <w:rStyle w:val="Hyperlink"/>
                <w:rFonts w:ascii="Arial" w:hAnsi="Arial" w:cs="Arial"/>
                <w:noProof/>
                <w:sz w:val="22"/>
              </w:rPr>
              <w:t>Front End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tab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begin"/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instrText xml:space="preserve"> PAGEREF _Toc482871297 \h </w:instrTex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sz w:val="22"/>
              </w:rPr>
              <w:t>49</w:t>
            </w:r>
            <w:r w:rsidR="006969D2" w:rsidRPr="00A92A3F">
              <w:rPr>
                <w:rFonts w:ascii="Arial" w:hAnsi="Arial" w:cs="Arial"/>
                <w:noProof/>
                <w:webHidden/>
                <w:sz w:val="22"/>
              </w:rPr>
              <w:fldChar w:fldCharType="end"/>
            </w:r>
          </w:hyperlink>
        </w:p>
        <w:p w:rsidR="00A94F25" w:rsidRPr="00A92A3F" w:rsidRDefault="00E17B05" w:rsidP="00320E42">
          <w:pPr>
            <w:jc w:val="left"/>
            <w:rPr>
              <w:rFonts w:ascii="Arial" w:hAnsi="Arial" w:cs="Arial"/>
              <w:b/>
              <w:bCs/>
              <w:sz w:val="22"/>
            </w:rPr>
          </w:pPr>
          <w:r w:rsidRPr="00A92A3F">
            <w:rPr>
              <w:rFonts w:ascii="Arial" w:hAnsi="Arial" w:cs="Arial"/>
              <w:b/>
              <w:bCs/>
              <w:sz w:val="22"/>
            </w:rPr>
            <w:fldChar w:fldCharType="end"/>
          </w:r>
          <w:r w:rsidR="00A94F25" w:rsidRPr="00A92A3F">
            <w:rPr>
              <w:rFonts w:ascii="Arial" w:hAnsi="Arial" w:cs="Arial"/>
              <w:b/>
              <w:bCs/>
              <w:sz w:val="22"/>
            </w:rPr>
            <w:t>Lastenheft</w:t>
          </w:r>
        </w:p>
        <w:p w:rsidR="00E17B05" w:rsidRPr="00A92A3F" w:rsidRDefault="00A94F25" w:rsidP="00320E42">
          <w:pPr>
            <w:jc w:val="left"/>
            <w:rPr>
              <w:rFonts w:ascii="Arial" w:hAnsi="Arial" w:cs="Arial"/>
              <w:sz w:val="22"/>
            </w:rPr>
          </w:pPr>
          <w:r w:rsidRPr="00A92A3F">
            <w:rPr>
              <w:rFonts w:ascii="Arial" w:hAnsi="Arial" w:cs="Arial"/>
              <w:b/>
              <w:bCs/>
              <w:sz w:val="22"/>
            </w:rPr>
            <w:t>Pflichtenheft</w:t>
          </w:r>
        </w:p>
      </w:sdtContent>
    </w:sdt>
    <w:p w:rsidR="005144A4" w:rsidRPr="00320E42" w:rsidRDefault="005144A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5144A4" w:rsidRPr="00320E42" w:rsidRDefault="0058748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br w:type="page"/>
      </w:r>
    </w:p>
    <w:p w:rsidR="00F82BAD" w:rsidRPr="00325D4C" w:rsidRDefault="00F82BAD" w:rsidP="00325D4C">
      <w:pPr>
        <w:pStyle w:val="berschrift1"/>
      </w:pPr>
      <w:bookmarkStart w:id="1" w:name="_Toc482871241"/>
      <w:r w:rsidRPr="00325D4C">
        <w:lastRenderedPageBreak/>
        <w:t>Einleitung</w:t>
      </w:r>
      <w:bookmarkEnd w:id="1"/>
    </w:p>
    <w:p w:rsidR="00046AC9" w:rsidRPr="00320E42" w:rsidRDefault="00046AC9" w:rsidP="00320E42">
      <w:pPr>
        <w:jc w:val="left"/>
        <w:rPr>
          <w:rFonts w:ascii="Arial" w:hAnsi="Arial" w:cs="Arial"/>
          <w:sz w:val="22"/>
        </w:rPr>
      </w:pPr>
    </w:p>
    <w:p w:rsidR="007B6A9C" w:rsidRPr="00320E42" w:rsidRDefault="00FB3EA7" w:rsidP="005A69E5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 Projektdokumentation wurde im Rahmen des IHK Abschlussprojektes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stellt, welches der Autor während seiner Ausbildung zum Fachinformatiker Fachrichtung Anwendungsentwicklung durchgeführt hat.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Ausbildungsbetrieb </w:t>
      </w:r>
      <w:r w:rsidR="00FB7F5C">
        <w:rPr>
          <w:rFonts w:ascii="Arial" w:hAnsi="Arial" w:cs="Arial"/>
          <w:sz w:val="22"/>
        </w:rPr>
        <w:t xml:space="preserve">ist </w:t>
      </w:r>
      <w:r w:rsidRPr="00320E42">
        <w:rPr>
          <w:rFonts w:ascii="Arial" w:hAnsi="Arial" w:cs="Arial"/>
          <w:sz w:val="22"/>
        </w:rPr>
        <w:t>Berenberg.</w:t>
      </w:r>
    </w:p>
    <w:p w:rsidR="00FB3EA7" w:rsidRPr="00320E42" w:rsidRDefault="00FB3EA7" w:rsidP="00320E42">
      <w:pPr>
        <w:ind w:left="360"/>
        <w:jc w:val="left"/>
        <w:rPr>
          <w:rFonts w:ascii="Arial" w:hAnsi="Arial" w:cs="Arial"/>
          <w:sz w:val="22"/>
        </w:rPr>
      </w:pPr>
    </w:p>
    <w:p w:rsidR="00761A2E" w:rsidRPr="00325D4C" w:rsidRDefault="00F82BAD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" w:name="_Toc482871242"/>
      <w:r w:rsidRPr="00325D4C">
        <w:rPr>
          <w:rFonts w:cs="Arial"/>
          <w:szCs w:val="28"/>
        </w:rPr>
        <w:t>Vorstellung des Betriebes</w:t>
      </w:r>
      <w:bookmarkEnd w:id="2"/>
    </w:p>
    <w:p w:rsidR="00D50CBE" w:rsidRDefault="00456682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Berenberg wurde 1590 gegründet und ist heute eine der ältesten Privatbanken der Welt. </w:t>
      </w:r>
      <w:r w:rsidR="00460418">
        <w:rPr>
          <w:rFonts w:ascii="Arial" w:hAnsi="Arial" w:cs="Arial"/>
          <w:sz w:val="22"/>
        </w:rPr>
        <w:t>Über 250 Mitarbeiter sind in den</w:t>
      </w:r>
      <w:r w:rsidR="00DB1A38" w:rsidRPr="00320E42">
        <w:rPr>
          <w:rFonts w:ascii="Arial" w:hAnsi="Arial" w:cs="Arial"/>
          <w:sz w:val="22"/>
        </w:rPr>
        <w:t xml:space="preserve"> Bereich</w:t>
      </w:r>
      <w:r w:rsidR="00460418">
        <w:rPr>
          <w:rFonts w:ascii="Arial" w:hAnsi="Arial" w:cs="Arial"/>
          <w:sz w:val="22"/>
        </w:rPr>
        <w:t>en</w:t>
      </w:r>
      <w:r w:rsidR="00DB1A38" w:rsidRPr="00320E42">
        <w:rPr>
          <w:rFonts w:ascii="Arial" w:hAnsi="Arial" w:cs="Arial"/>
          <w:sz w:val="22"/>
        </w:rPr>
        <w:t xml:space="preserve"> IT</w:t>
      </w:r>
      <w:r w:rsidR="00460418">
        <w:rPr>
          <w:rFonts w:ascii="Arial" w:hAnsi="Arial" w:cs="Arial"/>
          <w:sz w:val="22"/>
        </w:rPr>
        <w:t xml:space="preserve"> und IT-Operations</w:t>
      </w:r>
      <w:r w:rsidR="00DB1A38" w:rsidRPr="00320E42">
        <w:rPr>
          <w:rFonts w:ascii="Arial" w:hAnsi="Arial" w:cs="Arial"/>
          <w:sz w:val="22"/>
        </w:rPr>
        <w:t xml:space="preserve"> beschäftigt. Der übe</w:t>
      </w:r>
      <w:r w:rsidR="00DB1A38" w:rsidRPr="00320E42">
        <w:rPr>
          <w:rFonts w:ascii="Arial" w:hAnsi="Arial" w:cs="Arial"/>
          <w:sz w:val="22"/>
        </w:rPr>
        <w:t>r</w:t>
      </w:r>
      <w:r w:rsidR="00DB1A38" w:rsidRPr="00320E42">
        <w:rPr>
          <w:rFonts w:ascii="Arial" w:hAnsi="Arial" w:cs="Arial"/>
          <w:sz w:val="22"/>
        </w:rPr>
        <w:t xml:space="preserve">wiegende Teil der eingesetzten </w:t>
      </w:r>
      <w:r w:rsidR="00175750">
        <w:rPr>
          <w:rFonts w:ascii="Arial" w:hAnsi="Arial" w:cs="Arial"/>
          <w:sz w:val="22"/>
        </w:rPr>
        <w:t>Software wird selbst entwickelt.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E0408F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" w:name="_Toc482871243"/>
      <w:r w:rsidRPr="00325D4C">
        <w:rPr>
          <w:rFonts w:cs="Arial"/>
          <w:szCs w:val="28"/>
        </w:rPr>
        <w:t>Vorstellung des Entwicklers</w:t>
      </w:r>
      <w:bookmarkEnd w:id="3"/>
    </w:p>
    <w:p w:rsidR="0082200A" w:rsidRPr="00320E42" w:rsidRDefault="00D50CBE" w:rsidP="0046041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Niklas Grieger</w:t>
      </w:r>
      <w:r w:rsidR="00460418">
        <w:rPr>
          <w:rFonts w:ascii="Arial" w:hAnsi="Arial" w:cs="Arial"/>
          <w:sz w:val="22"/>
        </w:rPr>
        <w:t>,</w:t>
      </w:r>
      <w:r w:rsidR="007A31E8" w:rsidRPr="00320E42">
        <w:rPr>
          <w:rFonts w:ascii="Arial" w:hAnsi="Arial" w:cs="Arial"/>
          <w:sz w:val="22"/>
        </w:rPr>
        <w:t xml:space="preserve"> g</w:t>
      </w:r>
      <w:r w:rsidR="00E0408F" w:rsidRPr="00320E42">
        <w:rPr>
          <w:rFonts w:ascii="Arial" w:hAnsi="Arial" w:cs="Arial"/>
          <w:sz w:val="22"/>
        </w:rPr>
        <w:t>eb. am 0</w:t>
      </w:r>
      <w:r w:rsidRPr="00320E42">
        <w:rPr>
          <w:rFonts w:ascii="Arial" w:hAnsi="Arial" w:cs="Arial"/>
          <w:sz w:val="22"/>
        </w:rPr>
        <w:t>2.06.1994</w:t>
      </w:r>
      <w:r w:rsidR="00E0408F" w:rsidRPr="00320E42">
        <w:rPr>
          <w:rFonts w:ascii="Arial" w:hAnsi="Arial" w:cs="Arial"/>
          <w:sz w:val="22"/>
        </w:rPr>
        <w:t xml:space="preserve"> in Hamburg </w:t>
      </w:r>
      <w:r w:rsidR="007A31E8" w:rsidRPr="00320E42">
        <w:rPr>
          <w:rFonts w:ascii="Arial" w:hAnsi="Arial" w:cs="Arial"/>
          <w:sz w:val="22"/>
        </w:rPr>
        <w:t>macht eine Ausbildung als</w:t>
      </w:r>
      <w:r w:rsidR="00E0408F" w:rsidRPr="00320E42">
        <w:rPr>
          <w:rFonts w:ascii="Arial" w:hAnsi="Arial" w:cs="Arial"/>
          <w:sz w:val="22"/>
        </w:rPr>
        <w:t xml:space="preserve"> Fachinform</w:t>
      </w:r>
      <w:r w:rsidR="00E0408F" w:rsidRPr="00320E42">
        <w:rPr>
          <w:rFonts w:ascii="Arial" w:hAnsi="Arial" w:cs="Arial"/>
          <w:sz w:val="22"/>
        </w:rPr>
        <w:t>a</w:t>
      </w:r>
      <w:r w:rsidR="00E0408F" w:rsidRPr="00320E42">
        <w:rPr>
          <w:rFonts w:ascii="Arial" w:hAnsi="Arial" w:cs="Arial"/>
          <w:sz w:val="22"/>
        </w:rPr>
        <w:t xml:space="preserve">tiker </w:t>
      </w:r>
      <w:r w:rsidRPr="00320E42">
        <w:rPr>
          <w:rFonts w:ascii="Arial" w:hAnsi="Arial" w:cs="Arial"/>
          <w:sz w:val="22"/>
        </w:rPr>
        <w:t>mit Schwerpunkt</w:t>
      </w:r>
      <w:r w:rsidR="00E0408F" w:rsidRPr="00320E42">
        <w:rPr>
          <w:rFonts w:ascii="Arial" w:hAnsi="Arial" w:cs="Arial"/>
          <w:sz w:val="22"/>
        </w:rPr>
        <w:t xml:space="preserve"> Anwendungsentwicklung. </w:t>
      </w:r>
    </w:p>
    <w:p w:rsidR="0082200A" w:rsidRPr="00320E42" w:rsidRDefault="0082200A" w:rsidP="00320E42">
      <w:pPr>
        <w:jc w:val="left"/>
        <w:rPr>
          <w:rFonts w:ascii="Arial" w:hAnsi="Arial" w:cs="Arial"/>
          <w:sz w:val="22"/>
        </w:rPr>
      </w:pPr>
    </w:p>
    <w:p w:rsidR="00213B47" w:rsidRPr="00325D4C" w:rsidRDefault="00E0408F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" w:name="_Toc482871244"/>
      <w:r w:rsidRPr="00325D4C">
        <w:rPr>
          <w:rFonts w:cs="Arial"/>
          <w:szCs w:val="28"/>
        </w:rPr>
        <w:t>Vorstellung des Kunden</w:t>
      </w:r>
      <w:bookmarkEnd w:id="4"/>
    </w:p>
    <w:p w:rsidR="00F140C0" w:rsidRPr="00320E42" w:rsidRDefault="004F16ED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Kunde</w:t>
      </w:r>
      <w:r w:rsidR="00213B47" w:rsidRPr="00320E42">
        <w:rPr>
          <w:rFonts w:ascii="Arial" w:hAnsi="Arial" w:cs="Arial"/>
          <w:sz w:val="22"/>
        </w:rPr>
        <w:t xml:space="preserve"> dieses Projektes </w:t>
      </w:r>
      <w:r w:rsidR="00C506D8" w:rsidRPr="00320E42">
        <w:rPr>
          <w:rFonts w:ascii="Arial" w:hAnsi="Arial" w:cs="Arial"/>
          <w:sz w:val="22"/>
        </w:rPr>
        <w:t>ist das IT-Management</w:t>
      </w:r>
      <w:r w:rsidRPr="00320E42">
        <w:rPr>
          <w:rFonts w:ascii="Arial" w:hAnsi="Arial" w:cs="Arial"/>
          <w:sz w:val="22"/>
        </w:rPr>
        <w:t xml:space="preserve"> als Lenkungsausschu</w:t>
      </w:r>
      <w:r w:rsidR="00C506D8" w:rsidRPr="00320E42">
        <w:rPr>
          <w:rFonts w:ascii="Arial" w:hAnsi="Arial" w:cs="Arial"/>
          <w:sz w:val="22"/>
        </w:rPr>
        <w:t>ss bei Berenberg.</w:t>
      </w:r>
    </w:p>
    <w:p w:rsidR="007D35DF" w:rsidRPr="00320E42" w:rsidRDefault="007D35DF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" w:name="_Toc482871245"/>
      <w:r w:rsidRPr="00325D4C">
        <w:rPr>
          <w:rFonts w:cs="Arial"/>
          <w:szCs w:val="28"/>
        </w:rPr>
        <w:t>Entwicklungsumgebung</w:t>
      </w:r>
      <w:bookmarkEnd w:id="5"/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Zur Erstellung der Anwendung wurde ein Fat-Client mit folgenden (relevanten) Har</w:t>
      </w:r>
      <w:r w:rsidRPr="00320E42">
        <w:rPr>
          <w:rFonts w:ascii="Arial" w:hAnsi="Arial" w:cs="Arial"/>
          <w:sz w:val="22"/>
        </w:rPr>
        <w:t>d</w:t>
      </w:r>
      <w:r w:rsidRPr="00320E42">
        <w:rPr>
          <w:rFonts w:ascii="Arial" w:hAnsi="Arial" w:cs="Arial"/>
          <w:sz w:val="22"/>
        </w:rPr>
        <w:t>warekomponenten benutzt (dieser FAT-Client war sowohl Client als auch Server):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16 GB Ram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Server 2008 R2 Standard Betriebssystem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Intel® Xeon® CPU E3-1225 V5 @ 3.30GHz Prozessor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NVIDIA NVS 310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119 GB NTFS Festplatte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Entwicklung des Projektes wurde ausschließlich mit der Software Microsoft Visual Studio Professional 2015 umgesetzt. 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Inline-Dokumentation und die Testverfahren während der Entwicklung geschahen ebenfalls über diese Software.</w:t>
      </w:r>
    </w:p>
    <w:p w:rsidR="00D70D6C" w:rsidRPr="00320E42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420D3" w:rsidRDefault="00D70D6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Grafiken und Diagramme wurden erst per Hand entworfen und dann mit Hilfe von Windows Paint und/oder mit Hilfe von Microsoft Visio oder der Web-Anwendung</w:t>
      </w:r>
    </w:p>
    <w:p w:rsidR="00213B47" w:rsidRPr="00320E42" w:rsidRDefault="005D749D" w:rsidP="004420D3">
      <w:pPr>
        <w:ind w:left="360"/>
        <w:jc w:val="left"/>
        <w:rPr>
          <w:rFonts w:ascii="Arial" w:hAnsi="Arial" w:cs="Arial"/>
          <w:sz w:val="22"/>
        </w:rPr>
      </w:pPr>
      <w:hyperlink r:id="rId14" w:history="1">
        <w:r w:rsidR="00D70D6C" w:rsidRPr="00320E42">
          <w:rPr>
            <w:rFonts w:ascii="Arial" w:hAnsi="Arial" w:cs="Arial"/>
            <w:sz w:val="22"/>
          </w:rPr>
          <w:t>www.draw.io</w:t>
        </w:r>
      </w:hyperlink>
      <w:r w:rsidR="004420D3">
        <w:rPr>
          <w:rFonts w:ascii="Arial" w:hAnsi="Arial" w:cs="Arial"/>
          <w:sz w:val="22"/>
        </w:rPr>
        <w:t xml:space="preserve"> umgesetzt.</w:t>
      </w:r>
    </w:p>
    <w:p w:rsidR="00D70D6C" w:rsidRDefault="00D70D6C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460418" w:rsidRPr="00320E42" w:rsidRDefault="00460418" w:rsidP="00320E42">
      <w:pPr>
        <w:ind w:left="360"/>
        <w:jc w:val="left"/>
        <w:rPr>
          <w:rFonts w:ascii="Arial" w:hAnsi="Arial" w:cs="Arial"/>
          <w:sz w:val="22"/>
        </w:rPr>
      </w:pPr>
    </w:p>
    <w:p w:rsidR="00D70D6C" w:rsidRPr="00325D4C" w:rsidRDefault="00D70D6C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" w:name="_Toc482871246"/>
      <w:r w:rsidRPr="00325D4C">
        <w:rPr>
          <w:rFonts w:cs="Arial"/>
          <w:szCs w:val="28"/>
        </w:rPr>
        <w:lastRenderedPageBreak/>
        <w:t>Projektziel</w:t>
      </w:r>
      <w:bookmarkEnd w:id="6"/>
    </w:p>
    <w:p w:rsidR="0054563E" w:rsidRDefault="00D70D6C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Ziel des Projektes ist die Implementierung eines Live Support Chats, zur schnellen und direkten Kommunikation</w:t>
      </w:r>
      <w:r w:rsidR="00175750">
        <w:rPr>
          <w:rFonts w:ascii="Arial" w:hAnsi="Arial" w:cs="Arial"/>
          <w:sz w:val="22"/>
        </w:rPr>
        <w:t xml:space="preserve"> zwischen Benutzer und Support.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54563E" w:rsidRPr="00325D4C" w:rsidRDefault="0054563E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7" w:name="_Projektbegründung"/>
      <w:bookmarkStart w:id="8" w:name="_Toc482871247"/>
      <w:bookmarkEnd w:id="7"/>
      <w:r w:rsidRPr="00325D4C">
        <w:rPr>
          <w:rFonts w:cs="Arial"/>
          <w:szCs w:val="28"/>
        </w:rPr>
        <w:t>Projektbegründung</w:t>
      </w:r>
      <w:bookmarkEnd w:id="8"/>
    </w:p>
    <w:p w:rsidR="0054563E" w:rsidRPr="00320E42" w:rsidRDefault="0054563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Durch diesen Chat wird es dem Benutzer möglich sein </w:t>
      </w:r>
      <w:r w:rsidR="00460418">
        <w:rPr>
          <w:rFonts w:ascii="Arial" w:hAnsi="Arial" w:cs="Arial"/>
          <w:sz w:val="22"/>
        </w:rPr>
        <w:t>bei Fragen zu einer b</w:t>
      </w:r>
      <w:r w:rsidR="008E0ED9" w:rsidRPr="00320E42">
        <w:rPr>
          <w:rFonts w:ascii="Arial" w:hAnsi="Arial" w:cs="Arial"/>
          <w:sz w:val="22"/>
        </w:rPr>
        <w:t xml:space="preserve">estimmten Kategorie auf der </w:t>
      </w:r>
      <w:r w:rsidR="00F90B69">
        <w:rPr>
          <w:rFonts w:ascii="Arial" w:hAnsi="Arial" w:cs="Arial"/>
          <w:sz w:val="22"/>
        </w:rPr>
        <w:t>Intranetseite</w:t>
      </w:r>
      <w:r w:rsidR="008E0ED9" w:rsidRPr="00320E42">
        <w:rPr>
          <w:rFonts w:ascii="Arial" w:hAnsi="Arial" w:cs="Arial"/>
          <w:sz w:val="22"/>
        </w:rPr>
        <w:t xml:space="preserve"> direkt einen zuständigen Support zu kontaktieren. Durch diese Kommunikationsmöglichkeit werden </w:t>
      </w:r>
      <w:r w:rsidR="00E45E5D">
        <w:rPr>
          <w:rFonts w:ascii="Arial" w:hAnsi="Arial" w:cs="Arial"/>
          <w:sz w:val="22"/>
        </w:rPr>
        <w:t>u.a.</w:t>
      </w:r>
      <w:r w:rsidR="008E0ED9" w:rsidRPr="00320E42">
        <w:rPr>
          <w:rFonts w:ascii="Arial" w:hAnsi="Arial" w:cs="Arial"/>
          <w:sz w:val="22"/>
        </w:rPr>
        <w:t xml:space="preserve"> folgende Szenarien abgedeckt: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Hilfesuchende weiß nicht wer für das Thema zuständig ist bzw. weiterhelfen kann</w:t>
      </w:r>
    </w:p>
    <w:p w:rsidR="008E0ED9" w:rsidRPr="00320E42" w:rsidRDefault="008E0ED9" w:rsidP="00320E42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muss den Support anrufen, doch dieser ist </w:t>
      </w:r>
      <w:r w:rsidR="00460418">
        <w:rPr>
          <w:rFonts w:ascii="Arial" w:hAnsi="Arial" w:cs="Arial"/>
          <w:sz w:val="22"/>
        </w:rPr>
        <w:t xml:space="preserve">außerhalb der Supportzeiten </w:t>
      </w:r>
      <w:r w:rsidRPr="00320E42">
        <w:rPr>
          <w:rFonts w:ascii="Arial" w:hAnsi="Arial" w:cs="Arial"/>
          <w:sz w:val="22"/>
        </w:rPr>
        <w:t>nicht erreichbar</w:t>
      </w:r>
    </w:p>
    <w:p w:rsidR="00460418" w:rsidRDefault="008E0ED9" w:rsidP="00460418">
      <w:pPr>
        <w:pStyle w:val="Listenabsatz"/>
        <w:numPr>
          <w:ilvl w:val="0"/>
          <w:numId w:val="40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Hilfesuchende ruft jemanden an, der </w:t>
      </w:r>
      <w:r w:rsidR="00460418">
        <w:rPr>
          <w:rFonts w:ascii="Arial" w:hAnsi="Arial" w:cs="Arial"/>
          <w:sz w:val="22"/>
        </w:rPr>
        <w:t>für das Thema nicht zuständig ist</w:t>
      </w:r>
    </w:p>
    <w:p w:rsidR="0076036B" w:rsidRDefault="0076036B" w:rsidP="0076036B">
      <w:pPr>
        <w:pStyle w:val="Listenabsatz"/>
        <w:ind w:left="1080"/>
        <w:jc w:val="left"/>
        <w:rPr>
          <w:rFonts w:ascii="Arial" w:hAnsi="Arial" w:cs="Arial"/>
          <w:sz w:val="22"/>
        </w:rPr>
      </w:pPr>
    </w:p>
    <w:p w:rsidR="00875B45" w:rsidRDefault="008E0ED9" w:rsidP="00175750">
      <w:pPr>
        <w:ind w:firstLine="360"/>
        <w:jc w:val="left"/>
        <w:rPr>
          <w:rFonts w:ascii="Arial" w:hAnsi="Arial" w:cs="Arial"/>
          <w:sz w:val="22"/>
        </w:rPr>
      </w:pPr>
      <w:r w:rsidRPr="00460418">
        <w:rPr>
          <w:rFonts w:ascii="Arial" w:hAnsi="Arial" w:cs="Arial"/>
          <w:sz w:val="22"/>
        </w:rPr>
        <w:t xml:space="preserve">Das Resultat ist eine Zeitersparnis bei dem Support sowie bei dem </w:t>
      </w:r>
      <w:r w:rsidR="005A69E5">
        <w:rPr>
          <w:rFonts w:ascii="Arial" w:hAnsi="Arial" w:cs="Arial"/>
          <w:sz w:val="22"/>
        </w:rPr>
        <w:t>Hilfesuchenden</w:t>
      </w:r>
      <w:r w:rsidR="00175750">
        <w:rPr>
          <w:rFonts w:ascii="Arial" w:hAnsi="Arial" w:cs="Arial"/>
          <w:sz w:val="22"/>
        </w:rPr>
        <w:t>.</w:t>
      </w:r>
    </w:p>
    <w:p w:rsidR="00175750" w:rsidRPr="00175750" w:rsidRDefault="00175750" w:rsidP="00175750">
      <w:pPr>
        <w:ind w:firstLine="360"/>
        <w:jc w:val="left"/>
        <w:rPr>
          <w:rFonts w:ascii="Arial" w:hAnsi="Arial" w:cs="Arial"/>
          <w:sz w:val="22"/>
        </w:rPr>
      </w:pPr>
    </w:p>
    <w:p w:rsidR="00875B45" w:rsidRPr="00325D4C" w:rsidRDefault="00875B4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9" w:name="_Toc482871248"/>
      <w:r w:rsidRPr="00325D4C">
        <w:rPr>
          <w:rFonts w:cs="Arial"/>
          <w:szCs w:val="28"/>
        </w:rPr>
        <w:t>Projektschnittstellen</w:t>
      </w:r>
      <w:bookmarkEnd w:id="9"/>
    </w:p>
    <w:p w:rsidR="00875B45" w:rsidRDefault="00875B4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</w:t>
      </w:r>
      <w:r w:rsidR="00C87BA8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 xml:space="preserve"> der A</w:t>
      </w:r>
      <w:r w:rsidR="005E0748" w:rsidRPr="00320E42">
        <w:rPr>
          <w:rFonts w:ascii="Arial" w:hAnsi="Arial" w:cs="Arial"/>
          <w:sz w:val="22"/>
        </w:rPr>
        <w:t>pplikation</w:t>
      </w:r>
      <w:r w:rsidRPr="00320E42">
        <w:rPr>
          <w:rFonts w:ascii="Arial" w:hAnsi="Arial" w:cs="Arial"/>
          <w:sz w:val="22"/>
        </w:rPr>
        <w:t xml:space="preserve"> sind alle Mitarbeiter der Firma Berenberg.</w:t>
      </w:r>
    </w:p>
    <w:p w:rsidR="00E45E5D" w:rsidRDefault="00CD400A" w:rsidP="00E45E5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Unter anderem ist folgendes gewährleistet:</w:t>
      </w:r>
    </w:p>
    <w:p w:rsidR="00CD400A" w:rsidRPr="00CD400A" w:rsidRDefault="00E45E5D" w:rsidP="00E45E5D">
      <w:pPr>
        <w:ind w:left="360"/>
        <w:jc w:val="left"/>
        <w:rPr>
          <w:rFonts w:ascii="Arial" w:hAnsi="Arial" w:cs="Arial"/>
          <w:sz w:val="22"/>
        </w:rPr>
      </w:pPr>
      <w:r w:rsidRPr="00CD400A">
        <w:rPr>
          <w:rFonts w:ascii="Arial" w:hAnsi="Arial" w:cs="Arial"/>
          <w:sz w:val="22"/>
        </w:rPr>
        <w:t xml:space="preserve"> </w:t>
      </w:r>
    </w:p>
    <w:p w:rsidR="005E0748" w:rsidRDefault="005E074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Um den C</w:t>
      </w:r>
      <w:r w:rsidR="00C87BA8">
        <w:rPr>
          <w:rFonts w:ascii="Arial" w:hAnsi="Arial" w:cs="Arial"/>
          <w:sz w:val="22"/>
        </w:rPr>
        <w:t>hat nutzen zu können muss dem Benutzer eine Mitarbeiter ID zugeordnet sein.</w:t>
      </w:r>
    </w:p>
    <w:p w:rsidR="00C87BA8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Diese Mitarbeiter ID wird beim Initialen Laden der Seite an die Chat Applikation weiterg</w:t>
      </w:r>
      <w:r>
        <w:rPr>
          <w:rFonts w:ascii="Arial" w:hAnsi="Arial" w:cs="Arial"/>
          <w:sz w:val="22"/>
        </w:rPr>
        <w:t>e</w:t>
      </w:r>
      <w:r>
        <w:rPr>
          <w:rFonts w:ascii="Arial" w:hAnsi="Arial" w:cs="Arial"/>
          <w:sz w:val="22"/>
        </w:rPr>
        <w:t>leitet.</w:t>
      </w:r>
    </w:p>
    <w:p w:rsidR="00C87BA8" w:rsidRPr="00320E42" w:rsidRDefault="00C87BA8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Anhand dieser ID werden Daten, wie z.B. Name und bisheriger Chatverlauf, in eine View gerendert und an die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als Partial View zurückgegeben.</w:t>
      </w:r>
    </w:p>
    <w:p w:rsidR="00F01D00" w:rsidRDefault="005E0748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ist die Applikation nur im Zusammenhang mit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aufzurufen. </w:t>
      </w: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01D00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0" w:name="_Toc482871249"/>
      <w:r w:rsidRPr="00325D4C">
        <w:rPr>
          <w:rFonts w:cs="Arial"/>
          <w:szCs w:val="28"/>
        </w:rPr>
        <w:t>Projektabgrenzung</w:t>
      </w:r>
      <w:bookmarkEnd w:id="10"/>
    </w:p>
    <w:p w:rsidR="001D4EE7" w:rsidRDefault="001D4EE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Projekt soll nicht die bestehenden Chat Anwendungen in der Firma erweitern, so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dern als neuentwickelter Live Support Chat agieren.</w:t>
      </w:r>
    </w:p>
    <w:p w:rsidR="00F85C03" w:rsidRPr="00320E42" w:rsidRDefault="00F85C03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Gesamte Projekt wurde von dem Entwickler selbstständig durchgeführt und es gab keine Fremdleistungen.</w:t>
      </w:r>
    </w:p>
    <w:p w:rsidR="00F01D00" w:rsidRPr="00320E42" w:rsidRDefault="00F01D00" w:rsidP="00E45E5D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Bei anderen „Global Chats“ wie z.B. Microsoft Lync müsste </w:t>
      </w:r>
      <w:r w:rsidR="00E45E5D">
        <w:rPr>
          <w:rFonts w:ascii="Arial" w:hAnsi="Arial" w:cs="Arial"/>
          <w:sz w:val="22"/>
        </w:rPr>
        <w:t xml:space="preserve">unter den Teilnehmern </w:t>
      </w:r>
      <w:r w:rsidRPr="00320E42">
        <w:rPr>
          <w:rFonts w:ascii="Arial" w:hAnsi="Arial" w:cs="Arial"/>
          <w:sz w:val="22"/>
        </w:rPr>
        <w:t xml:space="preserve">erst </w:t>
      </w:r>
      <w:r w:rsidR="00E45E5D">
        <w:rPr>
          <w:rFonts w:ascii="Arial" w:hAnsi="Arial" w:cs="Arial"/>
          <w:sz w:val="22"/>
        </w:rPr>
        <w:t>der richtige</w:t>
      </w:r>
      <w:r w:rsidRPr="00320E42">
        <w:rPr>
          <w:rFonts w:ascii="Arial" w:hAnsi="Arial" w:cs="Arial"/>
          <w:sz w:val="22"/>
        </w:rPr>
        <w:t xml:space="preserve"> Ansprechpartner gefunden werden und dies kann </w:t>
      </w:r>
      <w:r w:rsidR="00E45E5D">
        <w:rPr>
          <w:rFonts w:ascii="Arial" w:hAnsi="Arial" w:cs="Arial"/>
          <w:sz w:val="22"/>
        </w:rPr>
        <w:t>wiederum nur außerhalb des Chats erfolgen.</w:t>
      </w:r>
    </w:p>
    <w:p w:rsidR="00A43667" w:rsidRDefault="00F01D00" w:rsidP="00175750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Bei dem Live Support Chat hingegen sind die Ansprechpartner in der Datenbank hinte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legt und die Nutzer können direkt</w:t>
      </w:r>
      <w:r w:rsidR="007822B5">
        <w:rPr>
          <w:rFonts w:ascii="Arial" w:hAnsi="Arial" w:cs="Arial"/>
          <w:sz w:val="22"/>
        </w:rPr>
        <w:t xml:space="preserve"> den themenbezogenen</w:t>
      </w:r>
      <w:r w:rsidRPr="00320E42">
        <w:rPr>
          <w:rFonts w:ascii="Arial" w:hAnsi="Arial" w:cs="Arial"/>
          <w:sz w:val="22"/>
        </w:rPr>
        <w:t xml:space="preserve"> Kontakt aufnehmen. Zudem kann dies direkt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geschehen, d.h. man muss kein </w:t>
      </w:r>
      <w:r w:rsidR="007822B5">
        <w:rPr>
          <w:rFonts w:ascii="Arial" w:hAnsi="Arial" w:cs="Arial"/>
          <w:sz w:val="22"/>
        </w:rPr>
        <w:t>weiteres</w:t>
      </w:r>
      <w:r w:rsidRPr="00320E42">
        <w:rPr>
          <w:rFonts w:ascii="Arial" w:hAnsi="Arial" w:cs="Arial"/>
          <w:sz w:val="22"/>
        </w:rPr>
        <w:t xml:space="preserve"> Programm öffnen.</w:t>
      </w:r>
    </w:p>
    <w:p w:rsidR="001B51CC" w:rsidRDefault="001B51CC" w:rsidP="00175750">
      <w:pPr>
        <w:ind w:left="360"/>
        <w:jc w:val="left"/>
        <w:rPr>
          <w:rFonts w:ascii="Arial" w:hAnsi="Arial" w:cs="Arial"/>
          <w:sz w:val="22"/>
        </w:rPr>
      </w:pPr>
    </w:p>
    <w:p w:rsidR="00175750" w:rsidRPr="00175750" w:rsidRDefault="00175750" w:rsidP="00175750">
      <w:pPr>
        <w:ind w:left="360"/>
        <w:jc w:val="left"/>
        <w:rPr>
          <w:rFonts w:ascii="Arial" w:hAnsi="Arial" w:cs="Arial"/>
          <w:sz w:val="22"/>
        </w:rPr>
      </w:pPr>
    </w:p>
    <w:p w:rsidR="00F82BAD" w:rsidRPr="00325D4C" w:rsidRDefault="003249F1" w:rsidP="00325D4C">
      <w:pPr>
        <w:pStyle w:val="berschrift1"/>
      </w:pPr>
      <w:bookmarkStart w:id="11" w:name="_Toc482871250"/>
      <w:r w:rsidRPr="00325D4C">
        <w:lastRenderedPageBreak/>
        <w:t>Projektplanung</w:t>
      </w:r>
      <w:bookmarkEnd w:id="11"/>
    </w:p>
    <w:p w:rsidR="003249F1" w:rsidRPr="00320E42" w:rsidRDefault="003249F1" w:rsidP="00320E42">
      <w:pPr>
        <w:jc w:val="left"/>
        <w:rPr>
          <w:rFonts w:ascii="Arial" w:hAnsi="Arial" w:cs="Arial"/>
          <w:sz w:val="22"/>
        </w:rPr>
      </w:pPr>
    </w:p>
    <w:p w:rsidR="00BE0013" w:rsidRPr="00325D4C" w:rsidRDefault="00BE0013" w:rsidP="00D151C7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2" w:name="_Toc482871251"/>
      <w:r w:rsidRPr="00325D4C">
        <w:rPr>
          <w:rFonts w:cs="Arial"/>
          <w:szCs w:val="28"/>
        </w:rPr>
        <w:t>Zeitplan</w:t>
      </w:r>
      <w:bookmarkEnd w:id="12"/>
    </w:p>
    <w:tbl>
      <w:tblPr>
        <w:tblStyle w:val="HelleSchattierung-Akzent5"/>
        <w:tblpPr w:leftFromText="141" w:rightFromText="141" w:vertAnchor="text" w:horzAnchor="margin" w:tblpY="50"/>
        <w:tblW w:w="5000" w:type="pct"/>
        <w:tblLook w:val="04A0" w:firstRow="1" w:lastRow="0" w:firstColumn="1" w:lastColumn="0" w:noHBand="0" w:noVBand="1"/>
      </w:tblPr>
      <w:tblGrid>
        <w:gridCol w:w="4643"/>
        <w:gridCol w:w="4644"/>
      </w:tblGrid>
      <w:tr w:rsidR="00BE0013" w:rsidRPr="00320E42" w:rsidTr="004420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Projektphase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Dauer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6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IST-Analyse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Kosten-Nutzen-Analyse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Lastenheft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3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Entwurf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9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Aktivitätsdiagramm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Anwendungsfalldiagramm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   Stunde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ERM Diagramm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 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Pflichtenheft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5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Realisierung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39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Datenbank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 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Back-End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17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pStyle w:val="Listenabsatz"/>
              <w:widowControl/>
              <w:numPr>
                <w:ilvl w:val="0"/>
                <w:numId w:val="19"/>
              </w:numPr>
              <w:spacing w:line="240" w:lineRule="auto"/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Front-End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15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4 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Refactoring</w:t>
            </w:r>
          </w:p>
        </w:tc>
        <w:tc>
          <w:tcPr>
            <w:tcW w:w="2500" w:type="pct"/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2  Stunden</w:t>
            </w:r>
          </w:p>
        </w:tc>
      </w:tr>
      <w:tr w:rsidR="00BE0013" w:rsidRPr="00320E42" w:rsidTr="004420D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Dokumentation</w:t>
            </w:r>
          </w:p>
        </w:tc>
        <w:tc>
          <w:tcPr>
            <w:tcW w:w="2500" w:type="pct"/>
            <w:tcBorders>
              <w:bottom w:val="single" w:sz="4" w:space="0" w:color="auto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10 Stunden</w:t>
            </w:r>
          </w:p>
        </w:tc>
      </w:tr>
      <w:tr w:rsidR="00BE0013" w:rsidRPr="00320E42" w:rsidTr="004420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2500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BE0013" w:rsidRPr="00320E42" w:rsidRDefault="00BE0013" w:rsidP="004420D3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2"/>
              </w:rPr>
            </w:pPr>
            <w:r w:rsidRPr="00320E42">
              <w:rPr>
                <w:rFonts w:ascii="Arial" w:hAnsi="Arial" w:cs="Arial"/>
                <w:b/>
                <w:sz w:val="22"/>
              </w:rPr>
              <w:t>70 Stunden</w:t>
            </w:r>
          </w:p>
        </w:tc>
      </w:tr>
    </w:tbl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Zeitplan hat sich </w:t>
      </w:r>
      <w:r w:rsidR="007822B5">
        <w:rPr>
          <w:rFonts w:ascii="Arial" w:hAnsi="Arial" w:cs="Arial"/>
          <w:sz w:val="22"/>
        </w:rPr>
        <w:t xml:space="preserve">gegenüber </w:t>
      </w:r>
      <w:r w:rsidRPr="00320E42">
        <w:rPr>
          <w:rFonts w:ascii="Arial" w:hAnsi="Arial" w:cs="Arial"/>
          <w:sz w:val="22"/>
        </w:rPr>
        <w:t xml:space="preserve">dem Antrag verändert, da die </w:t>
      </w:r>
      <w:r w:rsidRPr="007822B5">
        <w:rPr>
          <w:rFonts w:ascii="Arial" w:hAnsi="Arial" w:cs="Arial"/>
          <w:b/>
          <w:sz w:val="22"/>
        </w:rPr>
        <w:t>Diagramme</w:t>
      </w:r>
      <w:r w:rsidRPr="00320E42">
        <w:rPr>
          <w:rFonts w:ascii="Arial" w:hAnsi="Arial" w:cs="Arial"/>
          <w:sz w:val="22"/>
        </w:rPr>
        <w:t xml:space="preserve"> schneller</w:t>
      </w:r>
      <w:r w:rsidR="007822B5">
        <w:rPr>
          <w:rFonts w:ascii="Arial" w:hAnsi="Arial" w:cs="Arial"/>
          <w:sz w:val="22"/>
        </w:rPr>
        <w:t xml:space="preserve"> (jeweils 1 Stunde weniger)</w:t>
      </w:r>
      <w:r w:rsidRPr="00320E42">
        <w:rPr>
          <w:rFonts w:ascii="Arial" w:hAnsi="Arial" w:cs="Arial"/>
          <w:sz w:val="22"/>
        </w:rPr>
        <w:t xml:space="preserve"> als gedacht erstellt waren und somit mehr Zeit für das </w:t>
      </w:r>
      <w:r w:rsidRPr="00B93578">
        <w:rPr>
          <w:rFonts w:ascii="Arial" w:hAnsi="Arial" w:cs="Arial"/>
          <w:b/>
          <w:sz w:val="22"/>
        </w:rPr>
        <w:t>Pflichtenheft</w:t>
      </w:r>
      <w:r w:rsidRPr="00320E42">
        <w:rPr>
          <w:rFonts w:ascii="Arial" w:hAnsi="Arial" w:cs="Arial"/>
          <w:sz w:val="22"/>
        </w:rPr>
        <w:t xml:space="preserve"> blieb.</w:t>
      </w:r>
    </w:p>
    <w:p w:rsidR="00BE0013" w:rsidRPr="00320E42" w:rsidRDefault="007822B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habe ich mehr Zeit</w:t>
      </w:r>
      <w:r w:rsidR="00BE0013" w:rsidRPr="00320E42">
        <w:rPr>
          <w:rFonts w:ascii="Arial" w:hAnsi="Arial" w:cs="Arial"/>
          <w:sz w:val="22"/>
        </w:rPr>
        <w:t xml:space="preserve"> in die </w:t>
      </w:r>
      <w:r w:rsidR="00BE0013" w:rsidRPr="00B93578">
        <w:rPr>
          <w:rFonts w:ascii="Arial" w:hAnsi="Arial" w:cs="Arial"/>
          <w:b/>
          <w:sz w:val="22"/>
        </w:rPr>
        <w:t>Realisierung</w:t>
      </w:r>
      <w:r w:rsidR="00BE0013" w:rsidRPr="00320E42">
        <w:rPr>
          <w:rFonts w:ascii="Arial" w:hAnsi="Arial" w:cs="Arial"/>
          <w:sz w:val="22"/>
        </w:rPr>
        <w:t xml:space="preserve"> geplant, da es zu Fehlern im </w:t>
      </w:r>
      <w:r w:rsidR="00BE0013" w:rsidRPr="00B93578">
        <w:rPr>
          <w:rFonts w:ascii="Arial" w:hAnsi="Arial" w:cs="Arial"/>
          <w:b/>
          <w:sz w:val="22"/>
        </w:rPr>
        <w:t>Back-End</w:t>
      </w:r>
      <w:r w:rsidR="00BE0013" w:rsidRPr="00320E42">
        <w:rPr>
          <w:rFonts w:ascii="Arial" w:hAnsi="Arial" w:cs="Arial"/>
          <w:sz w:val="22"/>
        </w:rPr>
        <w:t xml:space="preserve"> Bereich kam.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Zudem habe ich bei dem </w:t>
      </w:r>
      <w:r w:rsidR="007822B5" w:rsidRPr="00B93578">
        <w:rPr>
          <w:rFonts w:ascii="Arial" w:hAnsi="Arial" w:cs="Arial"/>
          <w:b/>
          <w:sz w:val="22"/>
        </w:rPr>
        <w:t>Refactoring</w:t>
      </w:r>
      <w:r w:rsidRPr="00320E42">
        <w:rPr>
          <w:rFonts w:ascii="Arial" w:hAnsi="Arial" w:cs="Arial"/>
          <w:sz w:val="22"/>
        </w:rPr>
        <w:t xml:space="preserve"> 2 Stunden abgezogen, weil die Erstellung der Date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 xml:space="preserve">bank mehr Zeit in Anspruch genommen als Gedacht, da Kenntnisse über das Code First Prinzip erst gesammelt werden mussten. </w:t>
      </w:r>
    </w:p>
    <w:p w:rsidR="00BE0013" w:rsidRPr="00320E42" w:rsidRDefault="00BE0013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3249F1" w:rsidRPr="00325D4C" w:rsidRDefault="00B22AA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3" w:name="_Toc482871252"/>
      <w:r w:rsidRPr="00325D4C">
        <w:rPr>
          <w:rFonts w:cs="Arial"/>
          <w:szCs w:val="28"/>
        </w:rPr>
        <w:t>Ressourcenplanung</w:t>
      </w:r>
      <w:bookmarkEnd w:id="13"/>
    </w:p>
    <w:p w:rsidR="00036B1E" w:rsidRPr="00320E42" w:rsidRDefault="00B22AA0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Anhang „</w:t>
      </w:r>
      <w:hyperlink w:anchor="_Das_Code_First" w:history="1">
        <w:r w:rsidRPr="00444B4C">
          <w:rPr>
            <w:rStyle w:val="Hyperlink"/>
            <w:rFonts w:ascii="Arial" w:hAnsi="Arial" w:cs="Arial"/>
            <w:sz w:val="22"/>
          </w:rPr>
          <w:t>Verwendete Ressourcen</w:t>
        </w:r>
      </w:hyperlink>
      <w:r w:rsidRPr="00320E42">
        <w:rPr>
          <w:rFonts w:ascii="Arial" w:hAnsi="Arial" w:cs="Arial"/>
          <w:sz w:val="22"/>
        </w:rPr>
        <w:t>“ sind alle Ressourcen aufgelistet, die für dieses Projekt eingesetzt wurden. Damit sind Hard- und Softwareressourcen sowie der Pers</w:t>
      </w:r>
      <w:r w:rsidRPr="00320E42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 xml:space="preserve">naleinsatz gemeint. </w:t>
      </w:r>
    </w:p>
    <w:p w:rsidR="00A0567F" w:rsidRDefault="00B22AA0" w:rsidP="00B9357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die anfallenden Projektkosten möglichst gering zu halten, wurde bei der verwendeten Software darauf geachtet, dass diese nach Möglichkeit kostenlos zur Verfügung steht, oder </w:t>
      </w:r>
      <w:r w:rsidR="00036B1E" w:rsidRPr="00320E42">
        <w:rPr>
          <w:rFonts w:ascii="Arial" w:hAnsi="Arial" w:cs="Arial"/>
          <w:sz w:val="22"/>
        </w:rPr>
        <w:t>Berenberg</w:t>
      </w:r>
      <w:r w:rsidRPr="00320E42">
        <w:rPr>
          <w:rFonts w:ascii="Arial" w:hAnsi="Arial" w:cs="Arial"/>
          <w:sz w:val="22"/>
        </w:rPr>
        <w:t xml:space="preserve"> bereits die Lizenzen für diese besitzt.</w:t>
      </w: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175750" w:rsidRPr="00B93578" w:rsidRDefault="00175750" w:rsidP="00B93578">
      <w:pPr>
        <w:ind w:left="360"/>
        <w:jc w:val="left"/>
        <w:rPr>
          <w:rFonts w:ascii="Arial" w:hAnsi="Arial" w:cs="Arial"/>
          <w:sz w:val="22"/>
        </w:rPr>
      </w:pPr>
    </w:p>
    <w:p w:rsidR="006E6E38" w:rsidRDefault="00F01D00" w:rsidP="00320E42">
      <w:pPr>
        <w:pStyle w:val="berschrift1"/>
      </w:pPr>
      <w:bookmarkStart w:id="14" w:name="_Toc482871253"/>
      <w:r w:rsidRPr="00325D4C">
        <w:t>Analysephase</w:t>
      </w:r>
      <w:bookmarkEnd w:id="14"/>
    </w:p>
    <w:p w:rsidR="00175750" w:rsidRPr="00175750" w:rsidRDefault="00175750" w:rsidP="00175750"/>
    <w:p w:rsidR="006F0B42" w:rsidRPr="00325D4C" w:rsidRDefault="00F01D0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5" w:name="_Toc482871254"/>
      <w:r w:rsidRPr="00325D4C">
        <w:rPr>
          <w:rFonts w:cs="Arial"/>
          <w:szCs w:val="28"/>
        </w:rPr>
        <w:t>Ist-Analyse</w:t>
      </w:r>
      <w:bookmarkEnd w:id="15"/>
    </w:p>
    <w:p w:rsidR="00B93578" w:rsidRDefault="00B9357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</w:t>
      </w:r>
      <w:r w:rsidR="00F90B69">
        <w:rPr>
          <w:rFonts w:ascii="Arial" w:hAnsi="Arial" w:cs="Arial"/>
          <w:sz w:val="22"/>
        </w:rPr>
        <w:t>Intranetseite</w:t>
      </w:r>
      <w:r w:rsidR="00FE4118" w:rsidRPr="00320E42">
        <w:rPr>
          <w:rFonts w:ascii="Arial" w:hAnsi="Arial" w:cs="Arial"/>
          <w:sz w:val="22"/>
        </w:rPr>
        <w:t xml:space="preserve"> von Berenberg </w:t>
      </w:r>
      <w:r>
        <w:rPr>
          <w:rFonts w:ascii="Arial" w:hAnsi="Arial" w:cs="Arial"/>
          <w:sz w:val="22"/>
        </w:rPr>
        <w:t>steht jedem Mitarbeiter im Haus zur Verfügung</w:t>
      </w:r>
      <w:r w:rsidR="00FE4118" w:rsidRPr="00320E42">
        <w:rPr>
          <w:rFonts w:ascii="Arial" w:hAnsi="Arial" w:cs="Arial"/>
          <w:sz w:val="22"/>
        </w:rPr>
        <w:t xml:space="preserve">. </w:t>
      </w:r>
    </w:p>
    <w:p w:rsidR="00FE4118" w:rsidRPr="00320E42" w:rsidRDefault="00FE4118" w:rsidP="00320E42">
      <w:pPr>
        <w:pStyle w:val="Listenabsatz"/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Aktuell muss der Benutzer für jedes Problem oder Frage bezüglich der Oberfläche über mehrere Wege kommunizieren um eine Antwort zu erhalten. </w:t>
      </w:r>
    </w:p>
    <w:p w:rsidR="00FE4118" w:rsidRPr="00320E42" w:rsidRDefault="00F85C03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      </w:t>
      </w:r>
      <w:r w:rsidR="00BD3848">
        <w:rPr>
          <w:rFonts w:ascii="Arial" w:hAnsi="Arial" w:cs="Arial"/>
          <w:sz w:val="22"/>
        </w:rPr>
        <w:t>Eine</w:t>
      </w:r>
      <w:r>
        <w:rPr>
          <w:rFonts w:ascii="Arial" w:hAnsi="Arial" w:cs="Arial"/>
          <w:sz w:val="22"/>
        </w:rPr>
        <w:t xml:space="preserve"> Visuelle Darstellung befindet sich im Anhang unter „</w:t>
      </w:r>
      <w:hyperlink w:anchor="_IST-Zustand" w:history="1">
        <w:r w:rsidRPr="00F85C03">
          <w:rPr>
            <w:rStyle w:val="Hyperlink"/>
            <w:rFonts w:ascii="Arial" w:hAnsi="Arial" w:cs="Arial"/>
            <w:sz w:val="22"/>
          </w:rPr>
          <w:t>IST-Zustand</w:t>
        </w:r>
      </w:hyperlink>
      <w:r>
        <w:rPr>
          <w:rFonts w:ascii="Arial" w:hAnsi="Arial" w:cs="Arial"/>
          <w:sz w:val="22"/>
        </w:rPr>
        <w:t>“</w:t>
      </w:r>
    </w:p>
    <w:p w:rsidR="00FE4118" w:rsidRPr="00320E42" w:rsidRDefault="00FE411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Wie bereits im Abschnitt „</w:t>
      </w:r>
      <w:hyperlink w:anchor="_Projektbegründung" w:history="1">
        <w:r w:rsidRPr="00320E42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20E42">
        <w:rPr>
          <w:rFonts w:ascii="Arial" w:hAnsi="Arial" w:cs="Arial"/>
          <w:sz w:val="22"/>
        </w:rPr>
        <w:t>“ erwähnt, gibt es mehrere Szenarien die eintreten können, in dem der Hilfesuchende eventuell keine Hilfestellung bekommt bzw. bekommen kann</w:t>
      </w:r>
      <w:r w:rsidR="006A7D3B" w:rsidRPr="00320E42">
        <w:rPr>
          <w:rFonts w:ascii="Arial" w:hAnsi="Arial" w:cs="Arial"/>
          <w:sz w:val="22"/>
        </w:rPr>
        <w:t xml:space="preserve"> oder es zu </w:t>
      </w:r>
      <w:r w:rsidR="00B2073E">
        <w:rPr>
          <w:rFonts w:ascii="Arial" w:hAnsi="Arial" w:cs="Arial"/>
          <w:sz w:val="22"/>
        </w:rPr>
        <w:t xml:space="preserve"> anderen </w:t>
      </w:r>
      <w:r w:rsidR="00BA1364">
        <w:rPr>
          <w:rFonts w:ascii="Arial" w:hAnsi="Arial" w:cs="Arial"/>
          <w:sz w:val="22"/>
        </w:rPr>
        <w:t xml:space="preserve">Komplikationen </w:t>
      </w:r>
      <w:r w:rsidR="00F85C03">
        <w:rPr>
          <w:rFonts w:ascii="Arial" w:hAnsi="Arial" w:cs="Arial"/>
          <w:sz w:val="22"/>
        </w:rPr>
        <w:t>kommt</w:t>
      </w:r>
      <w:r w:rsidR="006A7D3B" w:rsidRPr="00320E42">
        <w:rPr>
          <w:rFonts w:ascii="Arial" w:hAnsi="Arial" w:cs="Arial"/>
          <w:sz w:val="22"/>
        </w:rPr>
        <w:t>.</w:t>
      </w:r>
    </w:p>
    <w:p w:rsidR="006A7D3B" w:rsidRPr="00320E42" w:rsidRDefault="006A7D3B" w:rsidP="00320E42">
      <w:pPr>
        <w:ind w:left="360"/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16" w:name="_Toc482871255"/>
      <w:r w:rsidRPr="00325D4C">
        <w:rPr>
          <w:rFonts w:cs="Arial"/>
          <w:szCs w:val="28"/>
        </w:rPr>
        <w:t>Wirtschaftlichkeitsanalyse</w:t>
      </w:r>
      <w:bookmarkEnd w:id="16"/>
    </w:p>
    <w:p w:rsidR="00E032C2" w:rsidRPr="00320E42" w:rsidRDefault="00E032C2" w:rsidP="00320E42">
      <w:pPr>
        <w:jc w:val="left"/>
        <w:rPr>
          <w:rFonts w:ascii="Arial" w:hAnsi="Arial" w:cs="Arial"/>
          <w:sz w:val="22"/>
        </w:rPr>
      </w:pPr>
    </w:p>
    <w:p w:rsidR="006A7D3B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17" w:name="_Toc482871256"/>
      <w:r w:rsidRPr="00325D4C">
        <w:rPr>
          <w:rFonts w:cs="Arial"/>
          <w:szCs w:val="28"/>
        </w:rPr>
        <w:t>„Make of Buy“ – Entscheidung</w:t>
      </w:r>
      <w:bookmarkEnd w:id="17"/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Derweil existieren viele Angebote zu verschiedensten Chat Applikationen.</w:t>
      </w:r>
    </w:p>
    <w:p w:rsidR="00B93578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Meistens sind diese mit Kosten verbunden, meisten</w:t>
      </w:r>
      <w:r w:rsidR="00B93578">
        <w:rPr>
          <w:rFonts w:ascii="Arial" w:hAnsi="Arial" w:cs="Arial"/>
          <w:sz w:val="22"/>
        </w:rPr>
        <w:t xml:space="preserve">s sogar Kosten pro </w:t>
      </w:r>
      <w:r w:rsidRPr="00320E42">
        <w:rPr>
          <w:rFonts w:ascii="Arial" w:hAnsi="Arial" w:cs="Arial"/>
          <w:sz w:val="22"/>
        </w:rPr>
        <w:t xml:space="preserve">Nutzer. </w:t>
      </w:r>
    </w:p>
    <w:p w:rsidR="006A7D3B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 ist bei einer gr</w:t>
      </w:r>
      <w:r w:rsidR="00B93578">
        <w:rPr>
          <w:rFonts w:ascii="Arial" w:hAnsi="Arial" w:cs="Arial"/>
          <w:sz w:val="22"/>
        </w:rPr>
        <w:t>ößeren</w:t>
      </w:r>
      <w:r w:rsidRPr="00320E42">
        <w:rPr>
          <w:rFonts w:ascii="Arial" w:hAnsi="Arial" w:cs="Arial"/>
          <w:sz w:val="22"/>
        </w:rPr>
        <w:t xml:space="preserve"> Firma wie Berenberg mit hohen Kosten verbunden.</w:t>
      </w:r>
    </w:p>
    <w:p w:rsidR="00C341D5" w:rsidRPr="00320E42" w:rsidRDefault="00B93578" w:rsidP="00B93578">
      <w:pPr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ist ein häufiger</w:t>
      </w:r>
      <w:r w:rsidR="006A7D3B" w:rsidRPr="00320E4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Nachteil</w:t>
      </w:r>
      <w:r w:rsidR="006A7D3B" w:rsidRPr="00320E42">
        <w:rPr>
          <w:rFonts w:ascii="Arial" w:hAnsi="Arial" w:cs="Arial"/>
          <w:sz w:val="22"/>
        </w:rPr>
        <w:t xml:space="preserve"> bei eingekaufter Software, dass diese nicht erwe</w:t>
      </w:r>
      <w:r w:rsidR="006A7D3B" w:rsidRPr="00320E42">
        <w:rPr>
          <w:rFonts w:ascii="Arial" w:hAnsi="Arial" w:cs="Arial"/>
          <w:sz w:val="22"/>
        </w:rPr>
        <w:t>i</w:t>
      </w:r>
      <w:r w:rsidR="006A7D3B" w:rsidRPr="00320E42">
        <w:rPr>
          <w:rFonts w:ascii="Arial" w:hAnsi="Arial" w:cs="Arial"/>
          <w:sz w:val="22"/>
        </w:rPr>
        <w:t>terbar und nicht auf die Individuellen Wünsche anpassbar sind.</w:t>
      </w:r>
    </w:p>
    <w:p w:rsidR="00DD3687" w:rsidRDefault="006A7D3B" w:rsidP="000D3E8A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 diesen Gründen wird dieses Projekt intern umgesetzt.</w:t>
      </w:r>
    </w:p>
    <w:p w:rsid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0D3E8A" w:rsidRPr="000D3E8A" w:rsidRDefault="000D3E8A" w:rsidP="000D3E8A">
      <w:pPr>
        <w:ind w:left="708"/>
        <w:jc w:val="left"/>
        <w:rPr>
          <w:rFonts w:ascii="Arial" w:hAnsi="Arial" w:cs="Arial"/>
          <w:sz w:val="22"/>
        </w:rPr>
      </w:pPr>
    </w:p>
    <w:p w:rsidR="00F33FC5" w:rsidRPr="00325D4C" w:rsidRDefault="00F33FC5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18" w:name="_Toc482871257"/>
      <w:r w:rsidRPr="00325D4C">
        <w:rPr>
          <w:rFonts w:cs="Arial"/>
          <w:szCs w:val="28"/>
        </w:rPr>
        <w:t>Gründe für die Neuentwicklung</w:t>
      </w:r>
      <w:bookmarkEnd w:id="18"/>
    </w:p>
    <w:p w:rsidR="006A7D3B" w:rsidRPr="00320E42" w:rsidRDefault="00F33FC5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Chat Applikation setzt den Fokus an einer anderen Stelle als das Altsystem. Es soll den Arbeitsprozess und die Kommunikation zwischen Kunde und Support </w:t>
      </w:r>
      <w:r w:rsidR="00B93578">
        <w:rPr>
          <w:rFonts w:ascii="Arial" w:hAnsi="Arial" w:cs="Arial"/>
          <w:sz w:val="22"/>
        </w:rPr>
        <w:t>ve</w:t>
      </w:r>
      <w:r w:rsidR="00B93578">
        <w:rPr>
          <w:rFonts w:ascii="Arial" w:hAnsi="Arial" w:cs="Arial"/>
          <w:sz w:val="22"/>
        </w:rPr>
        <w:t>r</w:t>
      </w:r>
      <w:r w:rsidR="00B93578">
        <w:rPr>
          <w:rFonts w:ascii="Arial" w:hAnsi="Arial" w:cs="Arial"/>
          <w:sz w:val="22"/>
        </w:rPr>
        <w:t>bessern</w:t>
      </w:r>
      <w:r w:rsidRPr="00320E42">
        <w:rPr>
          <w:rFonts w:ascii="Arial" w:hAnsi="Arial" w:cs="Arial"/>
          <w:sz w:val="22"/>
        </w:rPr>
        <w:t xml:space="preserve">, während das alte System nur </w:t>
      </w:r>
      <w:r w:rsidR="00896AD3" w:rsidRPr="00320E42">
        <w:rPr>
          <w:rFonts w:ascii="Arial" w:hAnsi="Arial" w:cs="Arial"/>
          <w:sz w:val="22"/>
        </w:rPr>
        <w:t>als „Global Chat“ dient.</w:t>
      </w: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</w:p>
    <w:p w:rsidR="00896AD3" w:rsidRPr="00320E42" w:rsidRDefault="00896AD3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Zudem gibt es unter anderem noch weitere vorteilhafte Funktionen gegenüber dem Altsystem: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schnell gefundener Support für eine Kategorie/Thema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Notifikationen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modale Einbindung in die bestehen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zur unabhängigen Weiteren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des Chats</w:t>
      </w:r>
    </w:p>
    <w:p w:rsidR="00711008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Nachrichten werden gepuffert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Schutz gegen Cross-Site Scripting</w:t>
      </w:r>
    </w:p>
    <w:p w:rsidR="00896AD3" w:rsidRPr="00320E42" w:rsidRDefault="00896AD3" w:rsidP="00320E42">
      <w:pPr>
        <w:pStyle w:val="Listenabsatz"/>
        <w:numPr>
          <w:ilvl w:val="0"/>
          <w:numId w:val="3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Responsive Design</w:t>
      </w:r>
    </w:p>
    <w:p w:rsidR="006A7D3B" w:rsidRDefault="006A7D3B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Default="00B93578" w:rsidP="00320E42">
      <w:pPr>
        <w:jc w:val="left"/>
        <w:rPr>
          <w:rFonts w:ascii="Arial" w:hAnsi="Arial" w:cs="Arial"/>
          <w:sz w:val="22"/>
        </w:rPr>
      </w:pPr>
    </w:p>
    <w:p w:rsidR="00B93578" w:rsidRPr="00320E42" w:rsidRDefault="00B93578" w:rsidP="00320E42">
      <w:pPr>
        <w:jc w:val="left"/>
        <w:rPr>
          <w:rFonts w:ascii="Arial" w:hAnsi="Arial" w:cs="Arial"/>
          <w:sz w:val="22"/>
        </w:rPr>
      </w:pPr>
    </w:p>
    <w:p w:rsidR="006F0B42" w:rsidRPr="00325D4C" w:rsidRDefault="006A7D3B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lastRenderedPageBreak/>
        <w:t xml:space="preserve"> </w:t>
      </w:r>
      <w:bookmarkStart w:id="19" w:name="_Toc482871258"/>
      <w:r w:rsidRPr="00325D4C">
        <w:rPr>
          <w:rFonts w:cs="Arial"/>
          <w:szCs w:val="28"/>
        </w:rPr>
        <w:t>Projektkosten</w:t>
      </w:r>
      <w:bookmarkEnd w:id="19"/>
    </w:p>
    <w:p w:rsidR="001F58D9" w:rsidRPr="00320E42" w:rsidRDefault="006A7D3B" w:rsidP="00320E42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Folgenden werden die anfallenden Projektkosten berechnet.</w:t>
      </w:r>
    </w:p>
    <w:p w:rsidR="00BC5AE5" w:rsidRPr="00320E42" w:rsidRDefault="00BC5AE5" w:rsidP="00320E42">
      <w:pPr>
        <w:jc w:val="left"/>
        <w:rPr>
          <w:rFonts w:ascii="Arial" w:hAnsi="Arial" w:cs="Arial"/>
          <w:sz w:val="22"/>
        </w:rPr>
      </w:pPr>
    </w:p>
    <w:p w:rsidR="006A7D3B" w:rsidRPr="00320E42" w:rsidRDefault="006A7D3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ab/>
        <w:t xml:space="preserve">Es wird </w:t>
      </w:r>
      <w:r w:rsidR="000E6362" w:rsidRPr="00320E42">
        <w:rPr>
          <w:rFonts w:ascii="Arial" w:hAnsi="Arial" w:cs="Arial"/>
          <w:sz w:val="22"/>
        </w:rPr>
        <w:t>von folgenden Stundensätzen ausgegangen</w:t>
      </w:r>
      <w:r w:rsidR="00DF5FB3" w:rsidRPr="00320E42">
        <w:rPr>
          <w:rFonts w:ascii="Arial" w:hAnsi="Arial" w:cs="Arial"/>
          <w:sz w:val="22"/>
        </w:rPr>
        <w:t>.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0E6362" w:rsidRPr="00320E42" w:rsidRDefault="00B93578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Auszubildende/r:</w:t>
      </w:r>
      <w:r>
        <w:rPr>
          <w:rFonts w:ascii="Arial" w:hAnsi="Arial" w:cs="Arial"/>
          <w:sz w:val="22"/>
        </w:rPr>
        <w:tab/>
        <w:t>76</w:t>
      </w:r>
      <w:r w:rsidR="000E6362" w:rsidRPr="00320E42">
        <w:rPr>
          <w:rFonts w:ascii="Arial" w:hAnsi="Arial" w:cs="Arial"/>
          <w:sz w:val="22"/>
        </w:rPr>
        <w:t>€</w:t>
      </w:r>
    </w:p>
    <w:p w:rsidR="000E6362" w:rsidRPr="00320E42" w:rsidRDefault="000E6362" w:rsidP="00320E42">
      <w:pPr>
        <w:pStyle w:val="Listenabsatz"/>
        <w:numPr>
          <w:ilvl w:val="0"/>
          <w:numId w:val="25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Entwickler:</w:t>
      </w:r>
      <w:r w:rsidRPr="00320E42">
        <w:rPr>
          <w:rFonts w:ascii="Arial" w:hAnsi="Arial" w:cs="Arial"/>
          <w:sz w:val="22"/>
        </w:rPr>
        <w:tab/>
      </w:r>
      <w:r w:rsidRPr="00320E42">
        <w:rPr>
          <w:rFonts w:ascii="Arial" w:hAnsi="Arial" w:cs="Arial"/>
          <w:sz w:val="22"/>
        </w:rPr>
        <w:tab/>
        <w:t>76€</w:t>
      </w:r>
    </w:p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5000" w:type="pct"/>
        <w:tblLook w:val="04A0" w:firstRow="1" w:lastRow="0" w:firstColumn="1" w:lastColumn="0" w:noHBand="0" w:noVBand="1"/>
      </w:tblPr>
      <w:tblGrid>
        <w:gridCol w:w="2390"/>
        <w:gridCol w:w="2441"/>
        <w:gridCol w:w="2179"/>
        <w:gridCol w:w="2277"/>
      </w:tblGrid>
      <w:tr w:rsidR="000E6362" w:rsidRPr="00320E42" w:rsidTr="00DD3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Vorgang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Mitarbeiter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Zeit</w:t>
            </w:r>
          </w:p>
        </w:tc>
        <w:tc>
          <w:tcPr>
            <w:tcW w:w="1226" w:type="pct"/>
          </w:tcPr>
          <w:p w:rsidR="000E6362" w:rsidRPr="00320E42" w:rsidRDefault="000E6362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</w:tcPr>
          <w:p w:rsidR="000E6362" w:rsidRPr="00320E42" w:rsidRDefault="000E6362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Entwicklung</w:t>
            </w:r>
          </w:p>
        </w:tc>
        <w:tc>
          <w:tcPr>
            <w:tcW w:w="1314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1x Auszubildender</w:t>
            </w:r>
          </w:p>
        </w:tc>
        <w:tc>
          <w:tcPr>
            <w:tcW w:w="1173" w:type="pct"/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70h</w:t>
            </w:r>
          </w:p>
        </w:tc>
        <w:tc>
          <w:tcPr>
            <w:tcW w:w="1226" w:type="pct"/>
          </w:tcPr>
          <w:p w:rsidR="000E6362" w:rsidRPr="00320E42" w:rsidRDefault="004F26F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5.320</w:t>
            </w:r>
            <w:r w:rsidR="000E6362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bottom w:val="single" w:sz="4" w:space="0" w:color="auto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</w:t>
            </w:r>
          </w:p>
        </w:tc>
        <w:tc>
          <w:tcPr>
            <w:tcW w:w="1314" w:type="pct"/>
            <w:tcBorders>
              <w:bottom w:val="single" w:sz="4" w:space="0" w:color="auto"/>
            </w:tcBorders>
          </w:tcPr>
          <w:p w:rsidR="000E6362" w:rsidRPr="00320E42" w:rsidRDefault="000E6362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2x Auszubildender</w:t>
            </w:r>
          </w:p>
          <w:p w:rsidR="000E6362" w:rsidRPr="00320E42" w:rsidRDefault="0084548A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2</w:t>
            </w:r>
            <w:r w:rsidR="000E6362" w:rsidRPr="00320E42">
              <w:rPr>
                <w:rFonts w:ascii="Arial" w:hAnsi="Arial" w:cs="Arial"/>
                <w:sz w:val="22"/>
              </w:rPr>
              <w:t>x Entwickler</w:t>
            </w:r>
          </w:p>
        </w:tc>
        <w:tc>
          <w:tcPr>
            <w:tcW w:w="1173" w:type="pct"/>
            <w:tcBorders>
              <w:bottom w:val="single" w:sz="4" w:space="0" w:color="auto"/>
            </w:tcBorders>
          </w:tcPr>
          <w:p w:rsidR="000E6362" w:rsidRPr="00320E42" w:rsidRDefault="005F5C81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  <w:r w:rsidR="00743A2B" w:rsidRPr="00320E42">
              <w:rPr>
                <w:rFonts w:ascii="Arial" w:hAnsi="Arial" w:cs="Arial"/>
                <w:sz w:val="22"/>
              </w:rPr>
              <w:t>h</w:t>
            </w:r>
          </w:p>
        </w:tc>
        <w:tc>
          <w:tcPr>
            <w:tcW w:w="1226" w:type="pct"/>
            <w:tcBorders>
              <w:bottom w:val="single" w:sz="4" w:space="0" w:color="auto"/>
            </w:tcBorders>
          </w:tcPr>
          <w:p w:rsidR="000E6362" w:rsidRPr="00320E42" w:rsidRDefault="004F26F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1.216</w:t>
            </w:r>
            <w:r w:rsidR="00743A2B" w:rsidRPr="00320E42">
              <w:rPr>
                <w:rFonts w:ascii="Arial" w:hAnsi="Arial" w:cs="Arial"/>
                <w:sz w:val="22"/>
              </w:rPr>
              <w:t>€</w:t>
            </w:r>
          </w:p>
        </w:tc>
      </w:tr>
      <w:tr w:rsidR="000E6362" w:rsidRPr="00320E42" w:rsidTr="00DD3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84548A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Gesamt</w:t>
            </w:r>
          </w:p>
        </w:tc>
        <w:tc>
          <w:tcPr>
            <w:tcW w:w="1314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widowControl/>
              <w:spacing w:line="24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173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0E6362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1226" w:type="pct"/>
            <w:tcBorders>
              <w:top w:val="single" w:sz="4" w:space="0" w:color="auto"/>
              <w:bottom w:val="single" w:sz="8" w:space="0" w:color="75726F" w:themeColor="accent5"/>
            </w:tcBorders>
          </w:tcPr>
          <w:p w:rsidR="000E6362" w:rsidRPr="00320E42" w:rsidRDefault="004F26F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6.536</w:t>
            </w:r>
            <w:r w:rsidR="0084548A" w:rsidRPr="00320E42">
              <w:rPr>
                <w:rFonts w:ascii="Arial" w:hAnsi="Arial" w:cs="Arial"/>
                <w:sz w:val="22"/>
              </w:rPr>
              <w:t>€</w:t>
            </w:r>
          </w:p>
        </w:tc>
      </w:tr>
    </w:tbl>
    <w:p w:rsidR="000E6362" w:rsidRPr="00320E42" w:rsidRDefault="000E6362" w:rsidP="00320E42">
      <w:pPr>
        <w:jc w:val="left"/>
        <w:rPr>
          <w:rFonts w:ascii="Arial" w:hAnsi="Arial" w:cs="Arial"/>
          <w:sz w:val="22"/>
        </w:rPr>
      </w:pPr>
    </w:p>
    <w:p w:rsidR="00F90B69" w:rsidRPr="003712ED" w:rsidRDefault="000E0623" w:rsidP="00F90B69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0" w:name="_Toc482871259"/>
      <w:r w:rsidR="00497AB1">
        <w:rPr>
          <w:rFonts w:cs="Arial"/>
          <w:szCs w:val="28"/>
        </w:rPr>
        <w:t>Kosten / Nutzen</w:t>
      </w:r>
      <w:bookmarkEnd w:id="20"/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Die Kosten für die Anwendung beschränken sich auf die Zeit der Entwicklung.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heißt es bestehen keine weiteren Lizenzkosten oder sonstige laufende</w:t>
      </w:r>
      <w:r w:rsidR="003712ED" w:rsidRPr="003712ED">
        <w:rPr>
          <w:rFonts w:ascii="Arial" w:hAnsi="Arial" w:cs="Arial"/>
          <w:sz w:val="22"/>
        </w:rPr>
        <w:t>n</w:t>
      </w:r>
      <w:r w:rsidRPr="003712ED">
        <w:rPr>
          <w:rFonts w:ascii="Arial" w:hAnsi="Arial" w:cs="Arial"/>
          <w:sz w:val="22"/>
        </w:rPr>
        <w:t xml:space="preserve"> Kosten.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 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 Projektkosten werden nicht von einem Kundenauftrag gedeckt, da es sich um ein internes Projekt handelt.</w:t>
      </w:r>
    </w:p>
    <w:p w:rsidR="00F90B69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</w:p>
    <w:p w:rsidR="003712ED" w:rsidRPr="003712ED" w:rsidRDefault="00F90B69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Das Resultat dieser Anwendung soll eine Zeitersparnis sein und soll die Arbeit des Fachb</w:t>
      </w:r>
      <w:r w:rsidR="003712ED" w:rsidRPr="003712ED">
        <w:rPr>
          <w:rFonts w:ascii="Arial" w:hAnsi="Arial" w:cs="Arial"/>
          <w:sz w:val="22"/>
        </w:rPr>
        <w:t xml:space="preserve">ereichs effizienter gestalten. 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Aufgrund dessen und der vielen Faktoren, die in d</w:t>
      </w:r>
      <w:r w:rsidR="00541CEB" w:rsidRPr="003712ED">
        <w:rPr>
          <w:rFonts w:ascii="Arial" w:hAnsi="Arial" w:cs="Arial"/>
          <w:sz w:val="22"/>
        </w:rPr>
        <w:t>er</w:t>
      </w:r>
      <w:r w:rsidRPr="003712ED">
        <w:rPr>
          <w:rFonts w:ascii="Arial" w:hAnsi="Arial" w:cs="Arial"/>
          <w:sz w:val="22"/>
        </w:rPr>
        <w:t xml:space="preserve"> Zeitersparnis eine Rolle spielen, ist es nicht möglich </w:t>
      </w:r>
      <w:r w:rsidR="00541CEB" w:rsidRPr="003712ED">
        <w:rPr>
          <w:rFonts w:ascii="Arial" w:hAnsi="Arial" w:cs="Arial"/>
          <w:sz w:val="22"/>
        </w:rPr>
        <w:t>genau zu errechnen, wann die Kosten gedeckt sind</w:t>
      </w:r>
      <w:r w:rsidRPr="003712ED">
        <w:rPr>
          <w:rFonts w:ascii="Arial" w:hAnsi="Arial" w:cs="Arial"/>
          <w:sz w:val="22"/>
        </w:rPr>
        <w:t>.</w:t>
      </w:r>
    </w:p>
    <w:p w:rsidR="00497AB1" w:rsidRPr="003712ED" w:rsidRDefault="00497AB1" w:rsidP="003712ED">
      <w:pPr>
        <w:ind w:left="708"/>
        <w:jc w:val="left"/>
        <w:rPr>
          <w:rFonts w:ascii="Arial" w:hAnsi="Arial" w:cs="Arial"/>
          <w:sz w:val="22"/>
        </w:rPr>
      </w:pPr>
    </w:p>
    <w:p w:rsidR="00541CEB" w:rsidRPr="003712ED" w:rsidRDefault="00541CEB" w:rsidP="003712ED">
      <w:pPr>
        <w:ind w:left="708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Der Nutzen ist anhand von Beispielen ist in Abschnitt „</w:t>
      </w:r>
      <w:hyperlink w:anchor="_Projektbegründung" w:history="1">
        <w:r w:rsidRPr="003712ED">
          <w:rPr>
            <w:rStyle w:val="Hyperlink"/>
            <w:rFonts w:ascii="Arial" w:hAnsi="Arial" w:cs="Arial"/>
            <w:sz w:val="22"/>
          </w:rPr>
          <w:t>1.6 Projektbegründung</w:t>
        </w:r>
      </w:hyperlink>
      <w:r w:rsidRPr="003712ED">
        <w:rPr>
          <w:rFonts w:ascii="Arial" w:hAnsi="Arial" w:cs="Arial"/>
          <w:sz w:val="22"/>
        </w:rPr>
        <w:t>“ b</w:t>
      </w:r>
      <w:r w:rsidRPr="003712ED">
        <w:rPr>
          <w:rFonts w:ascii="Arial" w:hAnsi="Arial" w:cs="Arial"/>
          <w:sz w:val="22"/>
        </w:rPr>
        <w:t>e</w:t>
      </w:r>
      <w:r w:rsidRPr="003712ED">
        <w:rPr>
          <w:rFonts w:ascii="Arial" w:hAnsi="Arial" w:cs="Arial"/>
          <w:sz w:val="22"/>
        </w:rPr>
        <w:t>schrieben.</w:t>
      </w:r>
    </w:p>
    <w:p w:rsidR="001B0E9B" w:rsidRDefault="001B0E9B" w:rsidP="001B0E9B">
      <w:pPr>
        <w:ind w:left="708"/>
        <w:jc w:val="left"/>
        <w:rPr>
          <w:rFonts w:ascii="Arial" w:hAnsi="Arial" w:cs="Arial"/>
          <w:sz w:val="22"/>
        </w:rPr>
      </w:pPr>
    </w:p>
    <w:p w:rsidR="00DD3687" w:rsidRPr="00320E42" w:rsidRDefault="00DD3687" w:rsidP="00320E42">
      <w:pPr>
        <w:jc w:val="left"/>
        <w:rPr>
          <w:rFonts w:ascii="Arial" w:hAnsi="Arial" w:cs="Arial"/>
          <w:sz w:val="22"/>
        </w:rPr>
      </w:pPr>
    </w:p>
    <w:p w:rsidR="00E54379" w:rsidRPr="00325D4C" w:rsidRDefault="000E062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1" w:name="_Toc482871260"/>
      <w:r w:rsidRPr="00325D4C">
        <w:rPr>
          <w:rFonts w:cs="Arial"/>
          <w:szCs w:val="28"/>
        </w:rPr>
        <w:t>Lastenheft</w:t>
      </w:r>
      <w:bookmarkEnd w:id="21"/>
      <w:r w:rsidRPr="00325D4C">
        <w:rPr>
          <w:rFonts w:cs="Arial"/>
          <w:szCs w:val="28"/>
        </w:rPr>
        <w:t xml:space="preserve"> 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Am Ende der Analysephase wurde ein Lastenheft erstellt. Dieses beinhaltet alle Anford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rungen des Auftraggebers an die zu erstellende Anwendung.</w:t>
      </w:r>
    </w:p>
    <w:p w:rsidR="000E0623" w:rsidRPr="00320E42" w:rsidRDefault="000E0623" w:rsidP="00320E42">
      <w:pPr>
        <w:ind w:left="360"/>
        <w:jc w:val="left"/>
        <w:rPr>
          <w:rFonts w:ascii="Arial" w:hAnsi="Arial" w:cs="Arial"/>
          <w:sz w:val="22"/>
        </w:rPr>
      </w:pPr>
    </w:p>
    <w:p w:rsidR="00DD3687" w:rsidRDefault="00AF7590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Das komplette</w:t>
      </w:r>
      <w:r w:rsidR="000E0623" w:rsidRPr="00320E42">
        <w:rPr>
          <w:rFonts w:ascii="Arial" w:hAnsi="Arial" w:cs="Arial"/>
          <w:sz w:val="22"/>
        </w:rPr>
        <w:t xml:space="preserve"> Lastenheft </w:t>
      </w:r>
      <w:r w:rsidR="00BD3848">
        <w:rPr>
          <w:rFonts w:ascii="Arial" w:hAnsi="Arial" w:cs="Arial"/>
          <w:sz w:val="22"/>
        </w:rPr>
        <w:t>ist dem Anhang beigefügt.</w:t>
      </w:r>
      <w:r w:rsidR="00444B4C">
        <w:rPr>
          <w:rFonts w:ascii="Arial" w:hAnsi="Arial" w:cs="Arial"/>
          <w:sz w:val="22"/>
        </w:rPr>
        <w:t xml:space="preserve"> 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541CEB">
      <w:pPr>
        <w:jc w:val="left"/>
        <w:rPr>
          <w:rFonts w:ascii="Arial" w:hAnsi="Arial" w:cs="Arial"/>
          <w:sz w:val="22"/>
        </w:rPr>
      </w:pPr>
    </w:p>
    <w:p w:rsidR="00DA1A95" w:rsidRPr="00320E42" w:rsidRDefault="00DA1A95" w:rsidP="00541CEB">
      <w:pPr>
        <w:jc w:val="left"/>
        <w:rPr>
          <w:rFonts w:ascii="Arial" w:hAnsi="Arial" w:cs="Arial"/>
          <w:sz w:val="22"/>
        </w:rPr>
      </w:pPr>
    </w:p>
    <w:p w:rsidR="009A0E8B" w:rsidRDefault="009A0E8B" w:rsidP="00320E42">
      <w:pPr>
        <w:ind w:left="708"/>
        <w:jc w:val="left"/>
        <w:rPr>
          <w:rFonts w:ascii="Arial" w:hAnsi="Arial" w:cs="Arial"/>
          <w:sz w:val="22"/>
        </w:rPr>
      </w:pPr>
    </w:p>
    <w:p w:rsidR="003712ED" w:rsidRPr="00320E42" w:rsidRDefault="003712ED" w:rsidP="00320E42">
      <w:pPr>
        <w:ind w:left="708"/>
        <w:jc w:val="left"/>
        <w:rPr>
          <w:rFonts w:ascii="Arial" w:hAnsi="Arial" w:cs="Arial"/>
          <w:sz w:val="22"/>
        </w:rPr>
      </w:pPr>
    </w:p>
    <w:p w:rsidR="00E032C2" w:rsidRDefault="009A0E8B" w:rsidP="00325D4C">
      <w:pPr>
        <w:pStyle w:val="berschrift1"/>
      </w:pPr>
      <w:bookmarkStart w:id="22" w:name="_Toc482871261"/>
      <w:r w:rsidRPr="00325D4C">
        <w:lastRenderedPageBreak/>
        <w:t>Entwurfsphase</w:t>
      </w:r>
      <w:bookmarkEnd w:id="22"/>
    </w:p>
    <w:p w:rsidR="00A43667" w:rsidRPr="00A43667" w:rsidRDefault="00A43667" w:rsidP="00A43667"/>
    <w:p w:rsidR="009A0E8B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3" w:name="_Toc482871262"/>
      <w:r w:rsidR="009A0E8B" w:rsidRPr="00325D4C">
        <w:rPr>
          <w:rFonts w:cs="Arial"/>
          <w:szCs w:val="28"/>
        </w:rPr>
        <w:t>Zielplat</w:t>
      </w:r>
      <w:r w:rsidR="00F90B69">
        <w:rPr>
          <w:rFonts w:cs="Arial"/>
          <w:szCs w:val="28"/>
        </w:rPr>
        <w:t>t</w:t>
      </w:r>
      <w:r w:rsidR="009A0E8B" w:rsidRPr="00325D4C">
        <w:rPr>
          <w:rFonts w:cs="Arial"/>
          <w:szCs w:val="28"/>
        </w:rPr>
        <w:t>form</w:t>
      </w:r>
      <w:bookmarkEnd w:id="23"/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Applikation </w:t>
      </w:r>
      <w:r w:rsidR="002C1EA4" w:rsidRPr="00320E42">
        <w:rPr>
          <w:rFonts w:ascii="Arial" w:hAnsi="Arial" w:cs="Arial"/>
          <w:sz w:val="22"/>
        </w:rPr>
        <w:t>wird</w:t>
      </w:r>
      <w:r w:rsidRPr="00320E42">
        <w:rPr>
          <w:rFonts w:ascii="Arial" w:hAnsi="Arial" w:cs="Arial"/>
          <w:sz w:val="22"/>
        </w:rPr>
        <w:t xml:space="preserve">, wie bereits zuvor erwähnt, modular in die bestehende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eingebunden.</w:t>
      </w:r>
    </w:p>
    <w:p w:rsidR="00E032C2" w:rsidRPr="00320E42" w:rsidRDefault="00E032C2" w:rsidP="00320E42">
      <w:pPr>
        <w:ind w:left="360"/>
        <w:jc w:val="left"/>
        <w:rPr>
          <w:rFonts w:ascii="Arial" w:hAnsi="Arial" w:cs="Arial"/>
          <w:sz w:val="22"/>
        </w:rPr>
      </w:pPr>
    </w:p>
    <w:p w:rsidR="00764E0B" w:rsidRDefault="00E032C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Chat soll eine für sich lauffähige Anwendung sein, somit wird die Unabhängigkeit bei</w:t>
      </w:r>
      <w:r w:rsidR="00F90B69">
        <w:rPr>
          <w:rFonts w:ascii="Arial" w:hAnsi="Arial" w:cs="Arial"/>
          <w:sz w:val="22"/>
        </w:rPr>
        <w:t xml:space="preserve"> der</w:t>
      </w:r>
      <w:r w:rsidRPr="00320E42">
        <w:rPr>
          <w:rFonts w:ascii="Arial" w:hAnsi="Arial" w:cs="Arial"/>
          <w:sz w:val="22"/>
        </w:rPr>
        <w:t xml:space="preserve"> Wartung gewährlei</w:t>
      </w:r>
      <w:r w:rsidR="00764E0B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 xml:space="preserve">tet. </w:t>
      </w:r>
    </w:p>
    <w:p w:rsidR="00E032C2" w:rsidRPr="00320E42" w:rsidRDefault="00764E0B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Applikation kann außerdem unabhängig von der gesamten Intranetseite deployed werden.  </w:t>
      </w:r>
    </w:p>
    <w:p w:rsidR="00E032C2" w:rsidRDefault="00E032C2" w:rsidP="00CD400A">
      <w:pPr>
        <w:jc w:val="left"/>
        <w:rPr>
          <w:rFonts w:ascii="Arial" w:hAnsi="Arial" w:cs="Arial"/>
          <w:sz w:val="22"/>
        </w:rPr>
      </w:pPr>
    </w:p>
    <w:p w:rsidR="00CD400A" w:rsidRDefault="00CD400A" w:rsidP="00CD400A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4" w:name="_Toc482871263"/>
      <w:r>
        <w:rPr>
          <w:rFonts w:cs="Arial"/>
          <w:szCs w:val="28"/>
        </w:rPr>
        <w:t>Qualitäts</w:t>
      </w:r>
      <w:r w:rsidR="00D470A3">
        <w:rPr>
          <w:rFonts w:cs="Arial"/>
          <w:szCs w:val="28"/>
        </w:rPr>
        <w:t>sicherung</w:t>
      </w:r>
      <w:bookmarkEnd w:id="24"/>
    </w:p>
    <w:p w:rsidR="003E4304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 xml:space="preserve">Authentizität: 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Der Benutzer wird durch ein Active Directory authentifiziert und besitzt eine zugewiesene Mitarbeiter ID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175750" w:rsidRPr="00175750" w:rsidRDefault="003E4304" w:rsidP="00175750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Vertraulichkeit:</w:t>
      </w:r>
    </w:p>
    <w:p w:rsidR="003E4304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 w:cs="Arial"/>
          <w:sz w:val="22"/>
        </w:rPr>
        <w:t>Die Daten kommen aus vertrauter Quelle, da es sich um eine Interne Software handelt und alle Daten im Intranet übertragen und empfangen werden</w:t>
      </w:r>
    </w:p>
    <w:p w:rsidR="00175750" w:rsidRPr="003E4304" w:rsidRDefault="00175750" w:rsidP="00175750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CD400A" w:rsidRPr="003E4304" w:rsidRDefault="003E4304" w:rsidP="003E4304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E4304">
        <w:rPr>
          <w:rFonts w:ascii="Arial" w:hAnsi="Arial"/>
          <w:bCs/>
          <w:sz w:val="22"/>
        </w:rPr>
        <w:t>Integrität</w:t>
      </w:r>
      <w:r w:rsidRPr="003E4304">
        <w:rPr>
          <w:sz w:val="22"/>
        </w:rPr>
        <w:t> </w:t>
      </w:r>
    </w:p>
    <w:p w:rsidR="003E4304" w:rsidRPr="002E4890" w:rsidRDefault="003E4304" w:rsidP="003E4304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2E4890">
        <w:rPr>
          <w:rFonts w:ascii="Arial" w:hAnsi="Arial" w:cs="Arial"/>
          <w:sz w:val="22"/>
        </w:rPr>
        <w:t xml:space="preserve">Die Nachrichten werden codiert, bevor diese an den Server gesendet werden. Somit ist gewährleistet das </w:t>
      </w:r>
      <w:r w:rsidR="002E4890" w:rsidRPr="002E4890">
        <w:rPr>
          <w:rFonts w:ascii="Arial" w:hAnsi="Arial" w:cs="Arial"/>
          <w:sz w:val="22"/>
        </w:rPr>
        <w:t>keine schädlichen Daten übertragen werden.</w:t>
      </w:r>
    </w:p>
    <w:p w:rsidR="00CD400A" w:rsidRPr="00320E42" w:rsidRDefault="00CD400A" w:rsidP="00CD400A">
      <w:pPr>
        <w:jc w:val="left"/>
        <w:rPr>
          <w:rFonts w:ascii="Arial" w:hAnsi="Arial" w:cs="Arial"/>
          <w:sz w:val="22"/>
        </w:rPr>
      </w:pPr>
    </w:p>
    <w:p w:rsidR="00E032C2" w:rsidRPr="00325D4C" w:rsidRDefault="00E032C2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5" w:name="_Toc482871264"/>
      <w:r w:rsidRPr="00325D4C">
        <w:rPr>
          <w:rFonts w:cs="Arial"/>
          <w:szCs w:val="28"/>
        </w:rPr>
        <w:t>Schnittstellen</w:t>
      </w:r>
      <w:bookmarkEnd w:id="25"/>
    </w:p>
    <w:p w:rsidR="00E032C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das „Live Chatting“ wird die Bibliothek SignalR verwendet. 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541CEB" w:rsidRPr="00320E42" w:rsidRDefault="007F09E2" w:rsidP="00541CEB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Mit SignalR ist es möglich in Echtzeit Anfragen zwischen Server und Client mit wenig Netzauslast zu realisieren.</w:t>
      </w: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</w:p>
    <w:p w:rsidR="007F09E2" w:rsidRPr="00320E42" w:rsidRDefault="007F09E2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Für die Datenbank wird das Entity Framework genutzt. Es wird eine Datenbank im Code First </w:t>
      </w:r>
      <w:r w:rsidR="00046AC9" w:rsidRPr="00320E42">
        <w:rPr>
          <w:rFonts w:ascii="Arial" w:hAnsi="Arial" w:cs="Arial"/>
          <w:sz w:val="22"/>
        </w:rPr>
        <w:t xml:space="preserve">Prinzip </w:t>
      </w:r>
      <w:r w:rsidRPr="00320E42">
        <w:rPr>
          <w:rFonts w:ascii="Arial" w:hAnsi="Arial" w:cs="Arial"/>
          <w:sz w:val="22"/>
        </w:rPr>
        <w:t>realisiert um somit Unabhä</w:t>
      </w:r>
      <w:r w:rsidR="00046AC9"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g</w:t>
      </w:r>
      <w:r w:rsidR="00046AC9" w:rsidRPr="00320E42">
        <w:rPr>
          <w:rFonts w:ascii="Arial" w:hAnsi="Arial" w:cs="Arial"/>
          <w:sz w:val="22"/>
        </w:rPr>
        <w:t>ig</w:t>
      </w:r>
      <w:r w:rsidRPr="00320E42">
        <w:rPr>
          <w:rFonts w:ascii="Arial" w:hAnsi="Arial" w:cs="Arial"/>
          <w:sz w:val="22"/>
        </w:rPr>
        <w:t>keit</w:t>
      </w:r>
      <w:r w:rsidR="00046AC9" w:rsidRPr="00320E42">
        <w:rPr>
          <w:rFonts w:ascii="Arial" w:hAnsi="Arial" w:cs="Arial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und schnelle Konfiguration</w:t>
      </w:r>
      <w:r w:rsidR="00046AC9" w:rsidRPr="00320E42">
        <w:rPr>
          <w:rFonts w:ascii="Arial" w:hAnsi="Arial" w:cs="Arial"/>
          <w:sz w:val="22"/>
        </w:rPr>
        <w:t>smöglichkeiten</w:t>
      </w:r>
      <w:r w:rsidRPr="00320E42">
        <w:rPr>
          <w:rFonts w:ascii="Arial" w:hAnsi="Arial" w:cs="Arial"/>
          <w:sz w:val="22"/>
        </w:rPr>
        <w:t xml:space="preserve"> zu gewährleisten.</w:t>
      </w:r>
    </w:p>
    <w:p w:rsidR="00046AC9" w:rsidRPr="00320E42" w:rsidRDefault="00046AC9" w:rsidP="00320E42">
      <w:pPr>
        <w:ind w:left="360"/>
        <w:jc w:val="left"/>
        <w:rPr>
          <w:rFonts w:ascii="Arial" w:hAnsi="Arial" w:cs="Arial"/>
          <w:sz w:val="22"/>
        </w:rPr>
      </w:pPr>
    </w:p>
    <w:p w:rsidR="00C106C8" w:rsidRDefault="00046AC9" w:rsidP="00C106C8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Mehr zu dem Thema befindet sich im Anhang.</w:t>
      </w: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106C8" w:rsidRPr="00320E42" w:rsidRDefault="00C106C8" w:rsidP="00C106C8">
      <w:pPr>
        <w:ind w:left="360"/>
        <w:jc w:val="left"/>
        <w:rPr>
          <w:rFonts w:ascii="Arial" w:hAnsi="Arial" w:cs="Arial"/>
          <w:sz w:val="22"/>
        </w:rPr>
      </w:pPr>
    </w:p>
    <w:p w:rsidR="00C63F5A" w:rsidRPr="00325D4C" w:rsidRDefault="00C63F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26" w:name="_Toc482871265"/>
      <w:r w:rsidRPr="00325D4C">
        <w:rPr>
          <w:rFonts w:cs="Arial"/>
          <w:szCs w:val="28"/>
        </w:rPr>
        <w:lastRenderedPageBreak/>
        <w:t>Programmkonzept</w:t>
      </w:r>
      <w:bookmarkEnd w:id="26"/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Allgemein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Client des Benutzers kommuniziert über JavaScript </w:t>
      </w:r>
      <w:r w:rsidR="00F90B69">
        <w:rPr>
          <w:rFonts w:ascii="Arial" w:hAnsi="Arial" w:cs="Arial"/>
          <w:sz w:val="22"/>
        </w:rPr>
        <w:t xml:space="preserve">Funktionen </w:t>
      </w:r>
      <w:r w:rsidRPr="00320E42">
        <w:rPr>
          <w:rFonts w:ascii="Arial" w:hAnsi="Arial" w:cs="Arial"/>
          <w:sz w:val="22"/>
        </w:rPr>
        <w:t>mit dem Server Hub, welcher die Verbindungen bzw. Connections behandelt und verarbeitet. Der Server Hub ist so gese</w:t>
      </w:r>
      <w:r w:rsidR="00F90B69">
        <w:rPr>
          <w:rFonts w:ascii="Arial" w:hAnsi="Arial" w:cs="Arial"/>
          <w:sz w:val="22"/>
        </w:rPr>
        <w:t>hen der Controller bei einem MVC-</w:t>
      </w:r>
      <w:r w:rsidRPr="00320E42">
        <w:rPr>
          <w:rFonts w:ascii="Arial" w:hAnsi="Arial" w:cs="Arial"/>
          <w:sz w:val="22"/>
        </w:rPr>
        <w:t>Projekt. Der Server Hub ist in C# geschri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ben und kommuniziert mit dem Backend bzw. der Daten- und Benutzerverwaltung.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Echtzeit Kommunikation zwischen Client und Server ohne viel Netzauslastung 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möglicht die sogenannte Library</w:t>
      </w:r>
      <w:r w:rsidRPr="00320E42">
        <w:rPr>
          <w:rFonts w:ascii="Arial" w:hAnsi="Arial" w:cs="Arial"/>
          <w:color w:val="333333"/>
          <w:sz w:val="22"/>
        </w:rPr>
        <w:t xml:space="preserve"> </w:t>
      </w:r>
      <w:r w:rsidRPr="00320E42">
        <w:rPr>
          <w:rFonts w:ascii="Arial" w:hAnsi="Arial" w:cs="Arial"/>
          <w:sz w:val="22"/>
        </w:rPr>
        <w:t>SignalR.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F90B69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Wenn der Benutzer die Intranets</w:t>
      </w:r>
      <w:r w:rsidR="00C63F5A" w:rsidRPr="00320E42">
        <w:rPr>
          <w:rFonts w:ascii="Arial" w:hAnsi="Arial" w:cs="Arial"/>
          <w:sz w:val="22"/>
        </w:rPr>
        <w:t>eite öffnet wird im Hintergrund eine Methode mit der Mi</w:t>
      </w:r>
      <w:r w:rsidR="00C63F5A" w:rsidRPr="00320E42">
        <w:rPr>
          <w:rFonts w:ascii="Arial" w:hAnsi="Arial" w:cs="Arial"/>
          <w:sz w:val="22"/>
        </w:rPr>
        <w:t>t</w:t>
      </w:r>
      <w:r w:rsidR="00C63F5A" w:rsidRPr="00320E42">
        <w:rPr>
          <w:rFonts w:ascii="Arial" w:hAnsi="Arial" w:cs="Arial"/>
          <w:sz w:val="22"/>
        </w:rPr>
        <w:t xml:space="preserve">arbeiter ID des eingeloggten Benutzers als Parameter aufgerufen. Die Mitarbeiter ID existiert bereits in der </w:t>
      </w:r>
      <w:r>
        <w:rPr>
          <w:rFonts w:ascii="Arial" w:hAnsi="Arial" w:cs="Arial"/>
          <w:sz w:val="22"/>
        </w:rPr>
        <w:t>Intranetseite</w:t>
      </w:r>
      <w:r w:rsidR="00C63F5A" w:rsidRPr="00320E42">
        <w:rPr>
          <w:rFonts w:ascii="Arial" w:hAnsi="Arial" w:cs="Arial"/>
          <w:sz w:val="22"/>
        </w:rPr>
        <w:t xml:space="preserve"> und ist als globale Variable definiert.</w:t>
      </w:r>
      <w:r w:rsidR="00D931BE" w:rsidRPr="00320E42">
        <w:rPr>
          <w:rFonts w:ascii="Arial" w:hAnsi="Arial" w:cs="Arial"/>
          <w:sz w:val="22"/>
        </w:rPr>
        <w:t xml:space="preserve">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Methode gibt eine Partial View zurück und dient dazu die Chat Applikation modular in einer Fenster zu laden.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Dieses Fenster wird angezeigt, sobald der Benutzter unten rechts auf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auf den Button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„Live Support Chat“ klickt.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Bevor die Partial View von der Methode zurückgegeben wird, werden alle relevanten D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 xml:space="preserve">ten über den eingeloggten </w:t>
      </w:r>
      <w:r w:rsidR="00F90B69">
        <w:rPr>
          <w:rFonts w:ascii="Arial" w:hAnsi="Arial" w:cs="Arial"/>
          <w:sz w:val="22"/>
        </w:rPr>
        <w:t xml:space="preserve">Mitarbeiter </w:t>
      </w:r>
      <w:r w:rsidRPr="00320E42">
        <w:rPr>
          <w:rFonts w:ascii="Arial" w:hAnsi="Arial" w:cs="Arial"/>
          <w:sz w:val="22"/>
        </w:rPr>
        <w:t>anhand der übergebenen Mitarbeiter ID aus me</w:t>
      </w:r>
      <w:r w:rsidRPr="00320E42">
        <w:rPr>
          <w:rFonts w:ascii="Arial" w:hAnsi="Arial" w:cs="Arial"/>
          <w:sz w:val="22"/>
        </w:rPr>
        <w:t>h</w:t>
      </w:r>
      <w:r w:rsidRPr="00320E42">
        <w:rPr>
          <w:rFonts w:ascii="Arial" w:hAnsi="Arial" w:cs="Arial"/>
          <w:sz w:val="22"/>
        </w:rPr>
        <w:t>reren Funktionen und Methoden geladen und es wird eine Partial View erzeugt.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F90B69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Benutzer den Chat geöffnet hat, eine Kategorie und einen Ansprechpartner ausgewählt hat, kann dieser anfangen Nachrichten zu schicken. </w:t>
      </w:r>
    </w:p>
    <w:p w:rsidR="00C63F5A" w:rsidRPr="00320E42" w:rsidRDefault="00C63F5A" w:rsidP="00F90B69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Per „</w:t>
      </w:r>
      <w:r w:rsidR="002546D3">
        <w:rPr>
          <w:rFonts w:ascii="Arial" w:hAnsi="Arial" w:cs="Arial"/>
          <w:sz w:val="22"/>
        </w:rPr>
        <w:t>Ent</w:t>
      </w:r>
      <w:r w:rsidR="00F90B69">
        <w:rPr>
          <w:rFonts w:ascii="Arial" w:hAnsi="Arial" w:cs="Arial"/>
          <w:sz w:val="22"/>
        </w:rPr>
        <w:t>er“-Taste oder Klick auf den Senden-</w:t>
      </w:r>
      <w:r w:rsidRPr="00320E42">
        <w:rPr>
          <w:rFonts w:ascii="Arial" w:hAnsi="Arial" w:cs="Arial"/>
          <w:sz w:val="22"/>
        </w:rPr>
        <w:t xml:space="preserve">Button, wird die Funktion um die Nachricht in die Datenbank zu schreiben, sowie die Funktion, die die Nachricht in Echtzeit </w:t>
      </w:r>
      <w:r w:rsidR="00880D47">
        <w:rPr>
          <w:rFonts w:ascii="Arial" w:hAnsi="Arial" w:cs="Arial"/>
          <w:sz w:val="22"/>
        </w:rPr>
        <w:t>an alle verbundenen Clients schickt, aufgerufen</w:t>
      </w:r>
      <w:r w:rsidRPr="00320E42">
        <w:rPr>
          <w:rFonts w:ascii="Arial" w:hAnsi="Arial" w:cs="Arial"/>
          <w:sz w:val="22"/>
        </w:rPr>
        <w:t xml:space="preserve">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</w:t>
      </w:r>
      <w:r w:rsidR="00880D47">
        <w:rPr>
          <w:rFonts w:ascii="Arial" w:hAnsi="Arial" w:cs="Arial"/>
          <w:sz w:val="22"/>
        </w:rPr>
        <w:t xml:space="preserve">angeschriebene </w:t>
      </w:r>
      <w:r w:rsidRPr="00320E42">
        <w:rPr>
          <w:rFonts w:ascii="Arial" w:hAnsi="Arial" w:cs="Arial"/>
          <w:sz w:val="22"/>
        </w:rPr>
        <w:t>Benutzer anfängt zu schreiben, sieht der Benutzer dass di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ser schreibt</w:t>
      </w:r>
      <w:r w:rsidR="00880D47">
        <w:rPr>
          <w:rFonts w:ascii="Arial" w:hAnsi="Arial" w:cs="Arial"/>
          <w:sz w:val="22"/>
        </w:rPr>
        <w:t xml:space="preserve"> ([</w:t>
      </w:r>
      <w:r w:rsidRPr="00320E42">
        <w:rPr>
          <w:rFonts w:ascii="Arial" w:hAnsi="Arial" w:cs="Arial"/>
          <w:sz w:val="22"/>
        </w:rPr>
        <w:t>Benutzer] schreibt…“</w:t>
      </w:r>
      <w:r w:rsidR="00880D47">
        <w:rPr>
          <w:rFonts w:ascii="Arial" w:hAnsi="Arial" w:cs="Arial"/>
          <w:sz w:val="22"/>
        </w:rPr>
        <w:t>).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C63F5A" w:rsidRPr="00320E42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wird in der Benutzer-</w:t>
      </w:r>
      <w:r w:rsidR="00C63F5A" w:rsidRPr="00320E42">
        <w:rPr>
          <w:rFonts w:ascii="Arial" w:hAnsi="Arial" w:cs="Arial"/>
          <w:sz w:val="22"/>
        </w:rPr>
        <w:t xml:space="preserve">Info angezeigt, ob der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online oder offline ist. Dieser Status ändert sich ebenfalls in Echtzeit(Seite geschlossen=User ist offline, Seite geöffnet=User ist online). So kann der Benutzer sehen ob sein </w:t>
      </w:r>
      <w:r>
        <w:rPr>
          <w:rFonts w:ascii="Arial" w:hAnsi="Arial" w:cs="Arial"/>
          <w:sz w:val="22"/>
        </w:rPr>
        <w:t>Chatpartner</w:t>
      </w:r>
      <w:r w:rsidR="00C63F5A" w:rsidRPr="00320E42">
        <w:rPr>
          <w:rFonts w:ascii="Arial" w:hAnsi="Arial" w:cs="Arial"/>
          <w:sz w:val="22"/>
        </w:rPr>
        <w:t xml:space="preserve"> die Nachricht lesen kann oder nicht verfügbar ist.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bekommt der </w:t>
      </w:r>
      <w:r w:rsidR="00880D47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sogenannte Notifikationen, sobald man ihn ang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 xml:space="preserve">schrieben hat. Auch dies geschieht in Echtzeit. </w:t>
      </w:r>
    </w:p>
    <w:p w:rsidR="00880D47" w:rsidRDefault="00880D47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So kann der A</w:t>
      </w:r>
      <w:r w:rsidR="00C63F5A" w:rsidRPr="00320E42">
        <w:rPr>
          <w:rFonts w:ascii="Arial" w:hAnsi="Arial" w:cs="Arial"/>
          <w:sz w:val="22"/>
        </w:rPr>
        <w:t xml:space="preserve">ngeschriebene einkommende Nachrichten auch sehen, wenn er z.B. </w:t>
      </w:r>
    </w:p>
    <w:p w:rsidR="00C63F5A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gerade den Chat nicht offen hat.</w:t>
      </w:r>
    </w:p>
    <w:p w:rsidR="00880D47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Ebenso bekommt der Benutzer auf der Startseite die </w:t>
      </w:r>
      <w:r w:rsidR="00880D47">
        <w:rPr>
          <w:rFonts w:ascii="Arial" w:hAnsi="Arial" w:cs="Arial"/>
          <w:sz w:val="22"/>
        </w:rPr>
        <w:t>Nachrichten</w:t>
      </w:r>
      <w:r w:rsidRPr="00320E42">
        <w:rPr>
          <w:rFonts w:ascii="Arial" w:hAnsi="Arial" w:cs="Arial"/>
          <w:sz w:val="22"/>
        </w:rPr>
        <w:t xml:space="preserve"> als Notifikationen </w:t>
      </w:r>
    </w:p>
    <w:p w:rsidR="008B50C7" w:rsidRPr="00320E42" w:rsidRDefault="00C63F5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angezeigt, die an ihn gesendet wurden während er offline war.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Um es zu ermöglichen in der Nachricht auch Sonderzeichen und bestimmte HTML tags </w:t>
      </w:r>
      <w:r w:rsidRPr="00320E42">
        <w:rPr>
          <w:rFonts w:ascii="Arial" w:hAnsi="Arial" w:cs="Arial"/>
          <w:sz w:val="22"/>
        </w:rPr>
        <w:lastRenderedPageBreak/>
        <w:t>(z.B. &lt;/br&gt; für einen Absatz) zu versenden, wird die Nachricht</w:t>
      </w:r>
      <w:r w:rsidR="00880D47">
        <w:rPr>
          <w:rFonts w:ascii="Arial" w:hAnsi="Arial" w:cs="Arial"/>
          <w:sz w:val="22"/>
        </w:rPr>
        <w:t xml:space="preserve"> vor dem Senden an den Server </w:t>
      </w:r>
      <w:r w:rsidRPr="00320E42">
        <w:rPr>
          <w:rFonts w:ascii="Arial" w:hAnsi="Arial" w:cs="Arial"/>
          <w:sz w:val="22"/>
        </w:rPr>
        <w:t>codiert.</w:t>
      </w:r>
    </w:p>
    <w:p w:rsidR="00D931BE" w:rsidRPr="00320E42" w:rsidRDefault="00D931BE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Sicherheit:</w:t>
      </w:r>
    </w:p>
    <w:p w:rsidR="00D931BE" w:rsidRDefault="00D931BE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Zum Abwehren von „Cross-Site-Scripting“, d.h. damit keine missbräuchlichen Skripte an den Server geschickt werden können, wird die Nachricht </w:t>
      </w:r>
      <w:r w:rsidR="00445457">
        <w:rPr>
          <w:rFonts w:ascii="Arial" w:hAnsi="Arial" w:cs="Arial"/>
          <w:sz w:val="22"/>
        </w:rPr>
        <w:t>codiert an den Server geschickt.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Default="00B64A55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Eine Nachricht mit dem HTML T</w:t>
      </w:r>
      <w:r w:rsidR="00D00DCD">
        <w:rPr>
          <w:rFonts w:ascii="Arial" w:hAnsi="Arial" w:cs="Arial"/>
          <w:sz w:val="22"/>
        </w:rPr>
        <w:t>ag „&lt;script&gt;“ wird nicht an den Server gesendet und es gibt eine Fehlermeldung beim Client.</w:t>
      </w:r>
    </w:p>
    <w:p w:rsidR="00D00DCD" w:rsidRDefault="00D00DCD" w:rsidP="00D00DCD">
      <w:pPr>
        <w:jc w:val="left"/>
        <w:rPr>
          <w:rFonts w:ascii="Arial" w:hAnsi="Arial" w:cs="Arial"/>
          <w:sz w:val="22"/>
        </w:rPr>
      </w:pPr>
    </w:p>
    <w:p w:rsidR="00D00DCD" w:rsidRPr="00320E42" w:rsidRDefault="00D00DCD" w:rsidP="00D00DCD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Zudem ist die maximale Länge der Nachricht ist auf 300 Z</w:t>
      </w:r>
      <w:r w:rsidR="00B64A55">
        <w:rPr>
          <w:rFonts w:ascii="Arial" w:hAnsi="Arial" w:cs="Arial"/>
          <w:sz w:val="22"/>
        </w:rPr>
        <w:t>eichen beschränkt, damit keine e</w:t>
      </w:r>
      <w:r>
        <w:rPr>
          <w:rFonts w:ascii="Arial" w:hAnsi="Arial" w:cs="Arial"/>
          <w:sz w:val="22"/>
        </w:rPr>
        <w:t>ndlosen Nachrichten verschickt werden können.</w:t>
      </w: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</w:rPr>
      </w:pPr>
    </w:p>
    <w:p w:rsidR="000242B8" w:rsidRPr="00320E42" w:rsidRDefault="000242B8" w:rsidP="00320E42">
      <w:pPr>
        <w:ind w:left="360"/>
        <w:jc w:val="left"/>
        <w:rPr>
          <w:rFonts w:ascii="Arial" w:hAnsi="Arial" w:cs="Arial"/>
          <w:sz w:val="22"/>
          <w:u w:val="single"/>
        </w:rPr>
      </w:pPr>
      <w:r w:rsidRPr="00320E42">
        <w:rPr>
          <w:rFonts w:ascii="Arial" w:hAnsi="Arial" w:cs="Arial"/>
          <w:sz w:val="22"/>
          <w:u w:val="single"/>
        </w:rPr>
        <w:t>Design:</w:t>
      </w:r>
    </w:p>
    <w:p w:rsidR="002C1EA4" w:rsidRDefault="000242B8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Chat Applikation ist im „Responsive“</w:t>
      </w:r>
      <w:r w:rsidR="00B64A55">
        <w:rPr>
          <w:rFonts w:ascii="Arial" w:hAnsi="Arial" w:cs="Arial"/>
          <w:sz w:val="22"/>
        </w:rPr>
        <w:t>-</w:t>
      </w:r>
      <w:r w:rsidRPr="00320E42">
        <w:rPr>
          <w:rFonts w:ascii="Arial" w:hAnsi="Arial" w:cs="Arial"/>
          <w:sz w:val="22"/>
        </w:rPr>
        <w:t>Design gestaltet. Das heißt die Elemente der Oberfläche passen sich dynamisch der Größe des Fensters an.</w:t>
      </w:r>
    </w:p>
    <w:p w:rsidR="00B64A55" w:rsidRPr="00320E42" w:rsidRDefault="00B64A55" w:rsidP="00DD3687">
      <w:pPr>
        <w:ind w:left="360"/>
        <w:jc w:val="left"/>
        <w:rPr>
          <w:rFonts w:ascii="Arial" w:hAnsi="Arial" w:cs="Arial"/>
          <w:sz w:val="22"/>
        </w:rPr>
      </w:pPr>
    </w:p>
    <w:p w:rsidR="00541CEB" w:rsidRPr="00541CEB" w:rsidRDefault="002C1EA4" w:rsidP="00541CE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7" w:name="_Toc482871266"/>
      <w:r w:rsidRPr="00325D4C">
        <w:rPr>
          <w:rFonts w:cs="Arial"/>
          <w:szCs w:val="28"/>
        </w:rPr>
        <w:t>Pflichtenheft</w:t>
      </w:r>
      <w:bookmarkEnd w:id="27"/>
    </w:p>
    <w:p w:rsidR="009E23F8" w:rsidRPr="003712ED" w:rsidRDefault="002C1EA4" w:rsidP="00541CEB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Am Ende der Entwurfsphase wurde mithilfe des Lastenhefts und der Vorarbeit aus der Entwurfsphase das Pflichtenheft verfasst. </w:t>
      </w:r>
    </w:p>
    <w:p w:rsidR="002C1EA4" w:rsidRPr="003712ED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>Diese</w:t>
      </w:r>
      <w:r w:rsidR="009E23F8" w:rsidRPr="003712ED">
        <w:rPr>
          <w:rFonts w:ascii="Arial" w:hAnsi="Arial" w:cs="Arial"/>
          <w:sz w:val="22"/>
        </w:rPr>
        <w:t>s</w:t>
      </w:r>
      <w:r w:rsidRPr="003712ED">
        <w:rPr>
          <w:rFonts w:ascii="Arial" w:hAnsi="Arial" w:cs="Arial"/>
          <w:sz w:val="22"/>
        </w:rPr>
        <w:t xml:space="preserve"> dient als Leitfaden für die Implementierung des Projektes.</w:t>
      </w:r>
    </w:p>
    <w:p w:rsidR="002C1EA4" w:rsidRPr="003712ED" w:rsidRDefault="00763607" w:rsidP="00320E42">
      <w:pPr>
        <w:ind w:left="360"/>
        <w:jc w:val="left"/>
        <w:rPr>
          <w:rFonts w:ascii="Arial" w:hAnsi="Arial" w:cs="Arial"/>
          <w:sz w:val="22"/>
        </w:rPr>
      </w:pPr>
      <w:r w:rsidRPr="003712ED">
        <w:rPr>
          <w:rFonts w:ascii="Arial" w:hAnsi="Arial" w:cs="Arial"/>
          <w:sz w:val="22"/>
        </w:rPr>
        <w:t xml:space="preserve">Das </w:t>
      </w:r>
      <w:r w:rsidR="00BC7F76" w:rsidRPr="003712ED">
        <w:rPr>
          <w:rFonts w:ascii="Arial" w:hAnsi="Arial" w:cs="Arial"/>
          <w:sz w:val="22"/>
        </w:rPr>
        <w:t xml:space="preserve">komplette </w:t>
      </w:r>
      <w:r w:rsidRPr="003712ED">
        <w:rPr>
          <w:rFonts w:ascii="Arial" w:hAnsi="Arial" w:cs="Arial"/>
          <w:sz w:val="22"/>
        </w:rPr>
        <w:t>Pflichtenheft</w:t>
      </w:r>
      <w:r w:rsidR="002C1EA4" w:rsidRPr="003712ED">
        <w:rPr>
          <w:rFonts w:ascii="Arial" w:hAnsi="Arial" w:cs="Arial"/>
          <w:sz w:val="22"/>
        </w:rPr>
        <w:t xml:space="preserve"> befindet sich im Anhang</w:t>
      </w:r>
      <w:r w:rsidR="003D5995" w:rsidRPr="003712ED">
        <w:rPr>
          <w:rFonts w:ascii="Arial" w:hAnsi="Arial" w:cs="Arial"/>
          <w:sz w:val="22"/>
        </w:rPr>
        <w:t xml:space="preserve"> „</w:t>
      </w:r>
      <w:hyperlink w:anchor="_Pflichtenheft" w:history="1">
        <w:r w:rsidR="003D5995" w:rsidRPr="003712ED">
          <w:rPr>
            <w:rFonts w:ascii="Arial" w:hAnsi="Arial" w:cs="Arial"/>
            <w:sz w:val="22"/>
          </w:rPr>
          <w:t>Pflichtenheft</w:t>
        </w:r>
      </w:hyperlink>
      <w:r w:rsidR="003D5995" w:rsidRPr="003712ED">
        <w:rPr>
          <w:rFonts w:ascii="Arial" w:hAnsi="Arial" w:cs="Arial"/>
          <w:sz w:val="22"/>
        </w:rPr>
        <w:t>“</w:t>
      </w:r>
      <w:r w:rsidR="002C1EA4" w:rsidRPr="003712ED">
        <w:rPr>
          <w:rFonts w:ascii="Arial" w:hAnsi="Arial" w:cs="Arial"/>
          <w:sz w:val="22"/>
        </w:rPr>
        <w:t>.</w:t>
      </w:r>
    </w:p>
    <w:p w:rsidR="00A43667" w:rsidRPr="00320E42" w:rsidRDefault="00A43667" w:rsidP="00DD3687">
      <w:pPr>
        <w:jc w:val="left"/>
        <w:rPr>
          <w:rFonts w:ascii="Arial" w:hAnsi="Arial" w:cs="Arial"/>
          <w:sz w:val="22"/>
        </w:rPr>
      </w:pPr>
    </w:p>
    <w:p w:rsidR="00C63F5A" w:rsidRPr="00325D4C" w:rsidRDefault="002C1EA4" w:rsidP="00325D4C">
      <w:pPr>
        <w:pStyle w:val="berschrift1"/>
      </w:pPr>
      <w:bookmarkStart w:id="28" w:name="_Toc482871267"/>
      <w:r w:rsidRPr="00325D4C">
        <w:t>Realisierung</w:t>
      </w:r>
      <w:r w:rsidR="007744EC" w:rsidRPr="00325D4C">
        <w:t>s</w:t>
      </w:r>
      <w:bookmarkEnd w:id="28"/>
      <w:r w:rsidR="00C56132">
        <w:t>phase</w:t>
      </w:r>
    </w:p>
    <w:p w:rsidR="00E30F4C" w:rsidRPr="00320E42" w:rsidRDefault="00E30F4C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Zur Realisierung habe ich folgende Technologien verwendet: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C#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ASP.Net MVC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SignalR</w:t>
      </w:r>
    </w:p>
    <w:p w:rsidR="00F448FF" w:rsidRPr="00320E42" w:rsidRDefault="00F448FF" w:rsidP="00320E42">
      <w:pPr>
        <w:ind w:left="360"/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- Entity Framework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 HTML, JavaScript (JQuery)</w:t>
      </w: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</w:p>
    <w:p w:rsidR="002C1EA4" w:rsidRPr="00325D4C" w:rsidRDefault="002C1EA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29" w:name="_Toc482871268"/>
      <w:r w:rsidRPr="00325D4C">
        <w:rPr>
          <w:rFonts w:cs="Arial"/>
          <w:szCs w:val="28"/>
        </w:rPr>
        <w:t>Datenbank</w:t>
      </w:r>
      <w:bookmarkEnd w:id="29"/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inklusive der Struktur wird im Code selbst generiert. Es wird </w:t>
      </w:r>
      <w:r w:rsidR="00E33481">
        <w:rPr>
          <w:rFonts w:ascii="Arial" w:hAnsi="Arial" w:cs="Arial"/>
          <w:sz w:val="22"/>
        </w:rPr>
        <w:t>eine Local</w:t>
      </w:r>
      <w:r w:rsidRPr="00320E42">
        <w:rPr>
          <w:rFonts w:ascii="Arial" w:hAnsi="Arial" w:cs="Arial"/>
          <w:sz w:val="22"/>
        </w:rPr>
        <w:t xml:space="preserve">DB </w:t>
      </w:r>
      <w:r w:rsidR="00541CEB">
        <w:rPr>
          <w:rFonts w:ascii="Arial" w:hAnsi="Arial" w:cs="Arial"/>
          <w:sz w:val="22"/>
        </w:rPr>
        <w:t>als mdf Datei in die Projektmappe gespeichert.</w:t>
      </w:r>
      <w:r w:rsidRPr="00320E42">
        <w:rPr>
          <w:rFonts w:ascii="Arial" w:hAnsi="Arial" w:cs="Arial"/>
          <w:sz w:val="22"/>
        </w:rPr>
        <w:t xml:space="preserve"> 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Datenbank habe ich im Code First Prinzip erstellt.</w:t>
      </w:r>
    </w:p>
    <w:p w:rsidR="00C64B03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Mit dem Code First Prinzip des Entity Frameworks ist es möglich schnell eine einfach zu wartende Datenbank inkl. Schema zu erstellen. </w:t>
      </w:r>
    </w:p>
    <w:p w:rsidR="00F8096F" w:rsidRPr="00320E42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Code, der die Datenbank und die Struktur erstellt befindet sich in der Projektmappe. Somit ist der Entwickler völlig unabhängig von externen Datenbanken und kann die En</w:t>
      </w:r>
      <w:r w:rsidRPr="00320E42">
        <w:rPr>
          <w:rFonts w:ascii="Arial" w:hAnsi="Arial" w:cs="Arial"/>
          <w:sz w:val="22"/>
        </w:rPr>
        <w:t>t</w:t>
      </w:r>
      <w:r w:rsidRPr="00320E42">
        <w:rPr>
          <w:rFonts w:ascii="Arial" w:hAnsi="Arial" w:cs="Arial"/>
          <w:sz w:val="22"/>
        </w:rPr>
        <w:t>wicklung ohne Fremdeinwirkungen fortführen.</w:t>
      </w:r>
    </w:p>
    <w:p w:rsidR="00C64B03" w:rsidRPr="00320E42" w:rsidRDefault="00C64B03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Der Code zur Generierung der Datenbank liegt im Anhang „</w:t>
      </w:r>
      <w:hyperlink w:anchor="_Datenbank_-_Das" w:history="1">
        <w:r w:rsidRPr="00320E42">
          <w:rPr>
            <w:rStyle w:val="Hyperlink"/>
            <w:rFonts w:ascii="Arial" w:hAnsi="Arial" w:cs="Arial"/>
            <w:sz w:val="22"/>
          </w:rPr>
          <w:t>Das Code First Prinzip</w:t>
        </w:r>
      </w:hyperlink>
      <w:r w:rsidRPr="00320E42">
        <w:rPr>
          <w:rFonts w:ascii="Arial" w:hAnsi="Arial" w:cs="Arial"/>
          <w:sz w:val="22"/>
        </w:rPr>
        <w:t>“.</w:t>
      </w:r>
    </w:p>
    <w:p w:rsidR="00F8096F" w:rsidRDefault="00F8096F" w:rsidP="00320E42">
      <w:pPr>
        <w:ind w:left="360"/>
        <w:jc w:val="left"/>
        <w:rPr>
          <w:rFonts w:ascii="Arial" w:hAnsi="Arial" w:cs="Arial"/>
          <w:sz w:val="22"/>
        </w:rPr>
      </w:pPr>
    </w:p>
    <w:p w:rsidR="00893D01" w:rsidRDefault="00893D01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Die Datenbank wurde mit Beispieldaten </w:t>
      </w:r>
      <w:r w:rsidR="008A1B1F">
        <w:rPr>
          <w:rFonts w:ascii="Arial" w:hAnsi="Arial" w:cs="Arial"/>
          <w:sz w:val="22"/>
        </w:rPr>
        <w:t>befüllt</w:t>
      </w:r>
      <w:r>
        <w:rPr>
          <w:rFonts w:ascii="Arial" w:hAnsi="Arial" w:cs="Arial"/>
          <w:sz w:val="22"/>
        </w:rPr>
        <w:t xml:space="preserve">. </w:t>
      </w:r>
    </w:p>
    <w:p w:rsidR="008E4CD6" w:rsidRDefault="00893D01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</w:t>
      </w:r>
      <w:r w:rsidR="003F21A1">
        <w:rPr>
          <w:rFonts w:ascii="Arial" w:hAnsi="Arial" w:cs="Arial"/>
          <w:sz w:val="22"/>
        </w:rPr>
        <w:t>n der finalen</w:t>
      </w:r>
      <w:r>
        <w:rPr>
          <w:rFonts w:ascii="Arial" w:hAnsi="Arial" w:cs="Arial"/>
          <w:sz w:val="22"/>
        </w:rPr>
        <w:t xml:space="preserve"> Version </w:t>
      </w:r>
      <w:r w:rsidR="008E4CD6">
        <w:rPr>
          <w:rFonts w:ascii="Arial" w:hAnsi="Arial" w:cs="Arial"/>
          <w:sz w:val="22"/>
        </w:rPr>
        <w:t>wird die User Tabelle nicht mehr existieren, da die Dat</w:t>
      </w:r>
      <w:r w:rsidR="00295DBA">
        <w:rPr>
          <w:rFonts w:ascii="Arial" w:hAnsi="Arial" w:cs="Arial"/>
          <w:sz w:val="22"/>
        </w:rPr>
        <w:t>en aus der internen Mitarbeiter-</w:t>
      </w:r>
      <w:r w:rsidR="008E4CD6">
        <w:rPr>
          <w:rFonts w:ascii="Arial" w:hAnsi="Arial" w:cs="Arial"/>
          <w:sz w:val="22"/>
        </w:rPr>
        <w:t>Tabelle geholt werden</w:t>
      </w:r>
      <w:r>
        <w:rPr>
          <w:rFonts w:ascii="Arial" w:hAnsi="Arial" w:cs="Arial"/>
          <w:sz w:val="22"/>
        </w:rPr>
        <w:t>.</w:t>
      </w:r>
      <w:r w:rsidR="008E4CD6">
        <w:rPr>
          <w:rFonts w:ascii="Arial" w:hAnsi="Arial" w:cs="Arial"/>
          <w:sz w:val="22"/>
        </w:rPr>
        <w:t xml:space="preserve"> </w:t>
      </w:r>
    </w:p>
    <w:p w:rsidR="00893D01" w:rsidRDefault="008E4CD6" w:rsidP="008E4CD6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Zuordnung eines Users zu einer bestimmten Kategorie als Support wird allerdings weiterhin in der Datenbank gepflegt, damit keine Anpassung der internen Datenbank notwendig ist.</w:t>
      </w:r>
    </w:p>
    <w:p w:rsidR="00893D01" w:rsidRDefault="00893D01" w:rsidP="00893D01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Benutzerinformationen wie Nachname und Vorname werden dann über diese ID aus der internen Datenbank geholt.</w:t>
      </w:r>
    </w:p>
    <w:p w:rsidR="00893D01" w:rsidRPr="00320E42" w:rsidRDefault="00893D01" w:rsidP="00893D01">
      <w:pPr>
        <w:ind w:left="360"/>
        <w:jc w:val="left"/>
        <w:rPr>
          <w:rFonts w:ascii="Arial" w:hAnsi="Arial" w:cs="Arial"/>
          <w:sz w:val="22"/>
        </w:rPr>
      </w:pPr>
    </w:p>
    <w:p w:rsidR="002C1EA4" w:rsidRPr="00320E42" w:rsidRDefault="002C1EA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Datenbank </w:t>
      </w:r>
      <w:r w:rsidR="00234EBA" w:rsidRPr="00320E42">
        <w:rPr>
          <w:rFonts w:ascii="Arial" w:hAnsi="Arial" w:cs="Arial"/>
          <w:sz w:val="22"/>
        </w:rPr>
        <w:t>wurde in der 3. Normalform entworfen.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Das Datenbanks</w:t>
      </w:r>
      <w:r w:rsidR="00D608F7" w:rsidRPr="00320E42">
        <w:rPr>
          <w:rFonts w:ascii="Arial" w:hAnsi="Arial" w:cs="Arial"/>
          <w:sz w:val="22"/>
        </w:rPr>
        <w:t>c</w:t>
      </w:r>
      <w:r w:rsidRPr="00320E42">
        <w:rPr>
          <w:rFonts w:ascii="Arial" w:hAnsi="Arial" w:cs="Arial"/>
          <w:sz w:val="22"/>
        </w:rPr>
        <w:t>hema beinhaltet folgende Tabellen: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</w:t>
      </w:r>
    </w:p>
    <w:p w:rsidR="00F8096F" w:rsidRDefault="00234EBA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beinhaltet die IDs sowie weitere für den Chat notwendige Informationen der Nutzer</w:t>
      </w:r>
    </w:p>
    <w:p w:rsidR="00F8096F" w:rsidRPr="00F8096F" w:rsidRDefault="00F8096F" w:rsidP="00F8096F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Im späteren Verlauf der Implementierung </w:t>
      </w:r>
      <w:r w:rsidR="008E4CD6">
        <w:rPr>
          <w:rFonts w:ascii="Arial" w:hAnsi="Arial" w:cs="Arial"/>
          <w:sz w:val="22"/>
        </w:rPr>
        <w:t>wird diese Tabelle nicht mehr existieren, da die Daten bereits in der Internen Datenbank bestehen.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SupportGroup</w:t>
      </w:r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beinhaltet die verschiedenen Kategorien, die auf der Seite exestieren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User2SupportGroup</w:t>
      </w:r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Diese Tabelle dient als Zwischentabelle. Hier sind die User als Support einer bestimmten Kategorie zugewiesen</w:t>
      </w:r>
    </w:p>
    <w:p w:rsidR="00234EBA" w:rsidRPr="00320E42" w:rsidRDefault="00234EBA" w:rsidP="00320E42">
      <w:pPr>
        <w:pStyle w:val="Listenabsatz"/>
        <w:numPr>
          <w:ilvl w:val="1"/>
          <w:numId w:val="19"/>
        </w:numPr>
        <w:ind w:left="109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Chatlog</w:t>
      </w:r>
    </w:p>
    <w:p w:rsidR="00234EBA" w:rsidRPr="00320E42" w:rsidRDefault="00234EBA" w:rsidP="00320E42">
      <w:pPr>
        <w:pStyle w:val="Listenabsatz"/>
        <w:numPr>
          <w:ilvl w:val="2"/>
          <w:numId w:val="19"/>
        </w:numPr>
        <w:ind w:left="1812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Tabelle beinhaltet </w:t>
      </w:r>
      <w:r w:rsidR="00541CEB">
        <w:rPr>
          <w:rFonts w:ascii="Arial" w:hAnsi="Arial" w:cs="Arial"/>
          <w:sz w:val="22"/>
        </w:rPr>
        <w:t>den Chatverlauf zwischen zwei Usern</w:t>
      </w:r>
    </w:p>
    <w:p w:rsidR="00234EBA" w:rsidRPr="00320E42" w:rsidRDefault="00234EBA" w:rsidP="00320E42">
      <w:pPr>
        <w:ind w:left="360"/>
        <w:jc w:val="left"/>
        <w:rPr>
          <w:rFonts w:ascii="Arial" w:hAnsi="Arial" w:cs="Arial"/>
          <w:sz w:val="22"/>
        </w:rPr>
      </w:pPr>
    </w:p>
    <w:p w:rsidR="001477B5" w:rsidRDefault="00234EBA" w:rsidP="00DD3687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Noch Detaillierter kann man dieses Schema in dem ERM-Diagramm betrachten. Dies b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findet sich im Anhang</w:t>
      </w:r>
      <w:r w:rsidR="0055788C" w:rsidRPr="00320E42">
        <w:rPr>
          <w:rFonts w:ascii="Arial" w:hAnsi="Arial" w:cs="Arial"/>
          <w:sz w:val="22"/>
        </w:rPr>
        <w:t xml:space="preserve"> „</w:t>
      </w:r>
      <w:hyperlink w:anchor="_ERM" w:history="1">
        <w:r w:rsidR="0055788C" w:rsidRPr="00524BE2">
          <w:rPr>
            <w:rStyle w:val="Hyperlink"/>
            <w:rFonts w:ascii="Arial" w:hAnsi="Arial" w:cs="Arial"/>
            <w:sz w:val="22"/>
          </w:rPr>
          <w:t>ERM-Diagramm</w:t>
        </w:r>
      </w:hyperlink>
      <w:r w:rsidR="0055788C" w:rsidRPr="00320E42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DD3687" w:rsidRPr="00320E42" w:rsidRDefault="00DD3687" w:rsidP="00DD3687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1477B5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r w:rsidRPr="00325D4C">
        <w:rPr>
          <w:rFonts w:cs="Arial"/>
          <w:szCs w:val="28"/>
        </w:rPr>
        <w:t xml:space="preserve"> </w:t>
      </w:r>
      <w:bookmarkStart w:id="30" w:name="_Toc482871269"/>
      <w:r w:rsidRPr="00325D4C">
        <w:rPr>
          <w:rFonts w:cs="Arial"/>
          <w:szCs w:val="28"/>
        </w:rPr>
        <w:t>Back-End</w:t>
      </w:r>
      <w:bookmarkEnd w:id="30"/>
    </w:p>
    <w:p w:rsidR="00F448FF" w:rsidRPr="00320E42" w:rsidRDefault="00F448FF" w:rsidP="00320E42">
      <w:pPr>
        <w:ind w:firstLine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Für den Back End Bereich wurde die Serversprache C# verwendet.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Backend Bereich habe ich Methoden geschrieben, die Daten aus der Datenbank </w:t>
      </w:r>
      <w:r w:rsidR="00F448FF" w:rsidRPr="00320E42">
        <w:rPr>
          <w:rFonts w:ascii="Arial" w:hAnsi="Arial" w:cs="Arial"/>
          <w:sz w:val="22"/>
        </w:rPr>
        <w:t>mi</w:t>
      </w:r>
      <w:r w:rsidR="00F448FF" w:rsidRPr="00320E42">
        <w:rPr>
          <w:rFonts w:ascii="Arial" w:hAnsi="Arial" w:cs="Arial"/>
          <w:sz w:val="22"/>
        </w:rPr>
        <w:t>t</w:t>
      </w:r>
      <w:r w:rsidR="00F448FF" w:rsidRPr="00320E42">
        <w:rPr>
          <w:rFonts w:ascii="Arial" w:hAnsi="Arial" w:cs="Arial"/>
          <w:sz w:val="22"/>
        </w:rPr>
        <w:t xml:space="preserve">hilfe des Entity Frameworks </w:t>
      </w:r>
      <w:r w:rsidRPr="00320E42">
        <w:rPr>
          <w:rFonts w:ascii="Arial" w:hAnsi="Arial" w:cs="Arial"/>
          <w:sz w:val="22"/>
        </w:rPr>
        <w:t xml:space="preserve">lesen, ändern </w:t>
      </w:r>
      <w:r w:rsidR="00F448FF" w:rsidRPr="00320E42">
        <w:rPr>
          <w:rFonts w:ascii="Arial" w:hAnsi="Arial" w:cs="Arial"/>
          <w:sz w:val="22"/>
        </w:rPr>
        <w:t>und</w:t>
      </w:r>
      <w:r w:rsidR="00E30F4C" w:rsidRPr="00320E42">
        <w:rPr>
          <w:rFonts w:ascii="Arial" w:hAnsi="Arial" w:cs="Arial"/>
          <w:sz w:val="22"/>
        </w:rPr>
        <w:t xml:space="preserve"> löschen.</w:t>
      </w:r>
    </w:p>
    <w:p w:rsidR="00295DBA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gibt es die Methode, die den fertig gerenderten Chat als Partial View zurüc</w:t>
      </w:r>
      <w:r w:rsidRPr="00320E42">
        <w:rPr>
          <w:rFonts w:ascii="Arial" w:hAnsi="Arial" w:cs="Arial"/>
          <w:sz w:val="22"/>
        </w:rPr>
        <w:t>k</w:t>
      </w:r>
      <w:r w:rsidRPr="00320E42">
        <w:rPr>
          <w:rFonts w:ascii="Arial" w:hAnsi="Arial" w:cs="Arial"/>
          <w:sz w:val="22"/>
        </w:rPr>
        <w:t xml:space="preserve">gibt. Diese Methode wird von der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 xml:space="preserve"> gerufen, sobald auf den Button </w:t>
      </w:r>
    </w:p>
    <w:p w:rsidR="008B50C7" w:rsidRPr="00320E42" w:rsidRDefault="008B50C7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„Live Support Chat“ geklickt wurde. Mit dem übergebenen Parameter, die Mitarbeiter ID des NT-Users, wird der aktuelle Nutzer des Chats Identifiziert.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Außerdem befinden sich hier die sogenannten „Hubs“ des SignalR Frameworks.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Diese „Hubs“ sind sozusagen die Schnittstelle zwischen Client </w:t>
      </w:r>
      <w:r w:rsidR="00295DBA">
        <w:rPr>
          <w:rFonts w:ascii="Arial" w:hAnsi="Arial" w:cs="Arial"/>
          <w:sz w:val="22"/>
        </w:rPr>
        <w:t>und Server, welche die Echtzeit-</w:t>
      </w:r>
      <w:r w:rsidRPr="00320E42">
        <w:rPr>
          <w:rFonts w:ascii="Arial" w:hAnsi="Arial" w:cs="Arial"/>
          <w:sz w:val="22"/>
        </w:rPr>
        <w:t>Features ermöglichen.</w:t>
      </w:r>
    </w:p>
    <w:p w:rsidR="00571915" w:rsidRPr="00320E42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8B50C7" w:rsidRPr="00320E42" w:rsidRDefault="00295DBA" w:rsidP="00320E42">
      <w:pPr>
        <w:ind w:left="360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Code-</w:t>
      </w:r>
      <w:r w:rsidR="00FA36EF">
        <w:rPr>
          <w:rFonts w:ascii="Arial" w:hAnsi="Arial" w:cs="Arial"/>
          <w:sz w:val="22"/>
        </w:rPr>
        <w:t>Ausschnitte des Back End</w:t>
      </w:r>
      <w:r w:rsidR="009A020B">
        <w:rPr>
          <w:rFonts w:ascii="Arial" w:hAnsi="Arial" w:cs="Arial"/>
          <w:sz w:val="22"/>
        </w:rPr>
        <w:t xml:space="preserve"> Bereiches</w:t>
      </w:r>
      <w:r w:rsidR="008B50C7" w:rsidRPr="00320E42">
        <w:rPr>
          <w:rFonts w:ascii="Arial" w:hAnsi="Arial" w:cs="Arial"/>
          <w:sz w:val="22"/>
        </w:rPr>
        <w:t xml:space="preserve"> sind im Anhang </w:t>
      </w:r>
      <w:r w:rsidR="00E30F4C" w:rsidRPr="00320E42">
        <w:rPr>
          <w:rFonts w:ascii="Arial" w:hAnsi="Arial" w:cs="Arial"/>
          <w:sz w:val="22"/>
        </w:rPr>
        <w:t xml:space="preserve">„Backend“ </w:t>
      </w:r>
      <w:r w:rsidR="008B50C7" w:rsidRPr="00320E42">
        <w:rPr>
          <w:rFonts w:ascii="Arial" w:hAnsi="Arial" w:cs="Arial"/>
          <w:sz w:val="22"/>
        </w:rPr>
        <w:t>zu finden</w:t>
      </w:r>
      <w:r w:rsidR="00E30F4C" w:rsidRPr="00320E42">
        <w:rPr>
          <w:rFonts w:ascii="Arial" w:hAnsi="Arial" w:cs="Arial"/>
          <w:sz w:val="22"/>
        </w:rPr>
        <w:t xml:space="preserve">. </w:t>
      </w:r>
    </w:p>
    <w:p w:rsidR="0002366B" w:rsidRPr="00320E42" w:rsidRDefault="0002366B" w:rsidP="00320E42">
      <w:pPr>
        <w:ind w:left="360"/>
        <w:jc w:val="left"/>
        <w:rPr>
          <w:rFonts w:ascii="Arial" w:hAnsi="Arial" w:cs="Arial"/>
          <w:sz w:val="22"/>
        </w:rPr>
      </w:pPr>
    </w:p>
    <w:p w:rsidR="0002366B" w:rsidRPr="00325D4C" w:rsidRDefault="0002366B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1" w:name="_Toc482871270"/>
      <w:r w:rsidRPr="00325D4C">
        <w:rPr>
          <w:rFonts w:cs="Arial"/>
          <w:szCs w:val="28"/>
        </w:rPr>
        <w:lastRenderedPageBreak/>
        <w:t>Front-End</w:t>
      </w:r>
      <w:bookmarkEnd w:id="31"/>
    </w:p>
    <w:p w:rsidR="00295DBA" w:rsidRDefault="00571915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Front-End Bereich habe ich den Chat </w:t>
      </w:r>
      <w:r w:rsidR="00D47938" w:rsidRPr="00320E42">
        <w:rPr>
          <w:rFonts w:ascii="Arial" w:hAnsi="Arial" w:cs="Arial"/>
          <w:sz w:val="22"/>
        </w:rPr>
        <w:t xml:space="preserve">mit HTML als View entworfen und mit CSS </w:t>
      </w:r>
    </w:p>
    <w:p w:rsidR="002C1EA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designend.</w:t>
      </w:r>
    </w:p>
    <w:p w:rsidR="00D47938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D47938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Chat von einem anderen Projekt (hier die </w:t>
      </w:r>
      <w:r w:rsidR="00F90B69">
        <w:rPr>
          <w:rFonts w:ascii="Arial" w:hAnsi="Arial" w:cs="Arial"/>
          <w:sz w:val="22"/>
        </w:rPr>
        <w:t>Intranetseite</w:t>
      </w:r>
      <w:r w:rsidRPr="00320E42">
        <w:rPr>
          <w:rFonts w:ascii="Arial" w:hAnsi="Arial" w:cs="Arial"/>
          <w:sz w:val="22"/>
        </w:rPr>
        <w:t>) mit der Mitarbeiter ID als Para</w:t>
      </w:r>
      <w:r w:rsidR="00765774" w:rsidRPr="00320E42">
        <w:rPr>
          <w:rFonts w:ascii="Arial" w:hAnsi="Arial" w:cs="Arial"/>
          <w:sz w:val="22"/>
        </w:rPr>
        <w:t xml:space="preserve">meter aufgerufen wird, wird diese </w:t>
      </w:r>
      <w:r w:rsidR="00295DBA">
        <w:rPr>
          <w:rFonts w:ascii="Arial" w:hAnsi="Arial" w:cs="Arial"/>
          <w:sz w:val="22"/>
        </w:rPr>
        <w:t>ID</w:t>
      </w:r>
      <w:r w:rsidR="00765774" w:rsidRPr="00320E42">
        <w:rPr>
          <w:rFonts w:ascii="Arial" w:hAnsi="Arial" w:cs="Arial"/>
          <w:sz w:val="22"/>
        </w:rPr>
        <w:t xml:space="preserve"> an das JavaScript weitergegeben.</w:t>
      </w: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Im JavaScript wird diese ID entgegengenommen und es werden </w:t>
      </w:r>
      <w:r w:rsidR="00F50A3D" w:rsidRPr="00320E42">
        <w:rPr>
          <w:rFonts w:ascii="Arial" w:hAnsi="Arial" w:cs="Arial"/>
          <w:sz w:val="22"/>
        </w:rPr>
        <w:t xml:space="preserve">unter anderem diese </w:t>
      </w:r>
      <w:r w:rsidRPr="00320E42">
        <w:rPr>
          <w:rFonts w:ascii="Arial" w:hAnsi="Arial" w:cs="Arial"/>
          <w:sz w:val="22"/>
        </w:rPr>
        <w:t>Funktionen aufgerufen:</w:t>
      </w:r>
    </w:p>
    <w:p w:rsidR="006F1B65" w:rsidRPr="00320E42" w:rsidRDefault="006F1B65" w:rsidP="00320E42">
      <w:pPr>
        <w:ind w:left="360"/>
        <w:jc w:val="left"/>
        <w:rPr>
          <w:rFonts w:ascii="Arial" w:hAnsi="Arial" w:cs="Arial"/>
          <w:sz w:val="22"/>
        </w:rPr>
      </w:pPr>
    </w:p>
    <w:p w:rsidR="00765774" w:rsidRPr="00320E42" w:rsidRDefault="00765774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getInfoByCurrentUser(mitarbeiterId)</w:t>
      </w:r>
    </w:p>
    <w:p w:rsidR="00765774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holt die User Infos anhand der ID aus der Datenbank, lädt Messages die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sendet wurden als der User offline war und füllt damit die View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signalRToClient()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beinhaltet signalR-</w:t>
      </w:r>
      <w:r w:rsidR="00655C4B" w:rsidRPr="00320E42">
        <w:rPr>
          <w:rFonts w:ascii="Arial" w:hAnsi="Arial" w:cs="Arial"/>
          <w:sz w:val="22"/>
        </w:rPr>
        <w:t>Events, die getriggert werden sobald etwas an den Hub gesendet wurde. Diese Events zeigen die Daten dann in Echtzeit auf der Oberfläche an</w:t>
      </w:r>
    </w:p>
    <w:p w:rsidR="00655C4B" w:rsidRPr="00320E42" w:rsidRDefault="00655C4B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setUserOnline(mitarbeit</w:t>
      </w:r>
      <w:r w:rsidR="00F50A3D" w:rsidRPr="00320E42">
        <w:rPr>
          <w:rFonts w:ascii="Arial" w:hAnsi="Arial" w:cs="Arial"/>
          <w:sz w:val="22"/>
        </w:rPr>
        <w:t>er</w:t>
      </w:r>
      <w:r w:rsidRPr="00320E42">
        <w:rPr>
          <w:rFonts w:ascii="Arial" w:hAnsi="Arial" w:cs="Arial"/>
          <w:sz w:val="22"/>
        </w:rPr>
        <w:t>Id)</w:t>
      </w:r>
    </w:p>
    <w:p w:rsidR="00655C4B" w:rsidRPr="00320E42" w:rsidRDefault="00655C4B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Sobald der User die Seite aufruft, bekommt der User den Stat</w:t>
      </w:r>
      <w:r w:rsidR="00295DBA">
        <w:rPr>
          <w:rFonts w:ascii="Arial" w:hAnsi="Arial" w:cs="Arial"/>
          <w:sz w:val="22"/>
        </w:rPr>
        <w:t>us „Online“. Dies wird per Ajax-</w:t>
      </w:r>
      <w:r w:rsidRPr="00320E42">
        <w:rPr>
          <w:rFonts w:ascii="Arial" w:hAnsi="Arial" w:cs="Arial"/>
          <w:sz w:val="22"/>
        </w:rPr>
        <w:t xml:space="preserve">Call in die Datenbank geschrieben. </w:t>
      </w:r>
    </w:p>
    <w:p w:rsidR="00655C4B" w:rsidRPr="00320E42" w:rsidRDefault="00295DBA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Außerdem wird ein SignalR-</w:t>
      </w:r>
      <w:r w:rsidR="00655C4B" w:rsidRPr="00320E42">
        <w:rPr>
          <w:rFonts w:ascii="Arial" w:hAnsi="Arial" w:cs="Arial"/>
          <w:sz w:val="22"/>
        </w:rPr>
        <w:t xml:space="preserve">Event getriggert, somit erkennt jeder </w:t>
      </w:r>
      <w:r>
        <w:rPr>
          <w:rFonts w:ascii="Arial" w:hAnsi="Arial" w:cs="Arial"/>
          <w:sz w:val="22"/>
        </w:rPr>
        <w:t xml:space="preserve">verbundene </w:t>
      </w:r>
      <w:r w:rsidR="00655C4B" w:rsidRPr="00320E42">
        <w:rPr>
          <w:rFonts w:ascii="Arial" w:hAnsi="Arial" w:cs="Arial"/>
          <w:sz w:val="22"/>
        </w:rPr>
        <w:t xml:space="preserve">User in Echtzeit das dieser User </w:t>
      </w:r>
      <w:r>
        <w:rPr>
          <w:rFonts w:ascii="Arial" w:hAnsi="Arial" w:cs="Arial"/>
          <w:sz w:val="22"/>
        </w:rPr>
        <w:t>in den Status</w:t>
      </w:r>
      <w:r w:rsidR="00655C4B" w:rsidRPr="00320E42">
        <w:rPr>
          <w:rFonts w:ascii="Arial" w:hAnsi="Arial" w:cs="Arial"/>
          <w:sz w:val="22"/>
        </w:rPr>
        <w:t xml:space="preserve"> „Online“ </w:t>
      </w:r>
      <w:r>
        <w:rPr>
          <w:rFonts w:ascii="Arial" w:hAnsi="Arial" w:cs="Arial"/>
          <w:sz w:val="22"/>
        </w:rPr>
        <w:t>gewechselt hat</w:t>
      </w:r>
    </w:p>
    <w:p w:rsidR="00F50A3D" w:rsidRPr="00320E42" w:rsidRDefault="00F50A3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setUserOffline(mitarbeiterId)</w:t>
      </w:r>
    </w:p>
    <w:p w:rsidR="00F50A3D" w:rsidRPr="00320E42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Sobald der User die Seite schließt, bekommt der User den Status „Offline“. Dies wird per Ajax Call in die Datenbank geschrieben. </w:t>
      </w:r>
    </w:p>
    <w:p w:rsidR="007205CE" w:rsidRDefault="00F50A3D" w:rsidP="00320E42">
      <w:pPr>
        <w:pStyle w:val="Listenabsatz"/>
        <w:numPr>
          <w:ilvl w:val="1"/>
          <w:numId w:val="19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Außerdem wird ein SignalR Event getriggert, somit erkennt jeder </w:t>
      </w:r>
      <w:r w:rsidR="00295DBA">
        <w:rPr>
          <w:rFonts w:ascii="Arial" w:hAnsi="Arial" w:cs="Arial"/>
          <w:sz w:val="22"/>
        </w:rPr>
        <w:t xml:space="preserve">verbundene </w:t>
      </w:r>
      <w:r w:rsidRPr="00320E42">
        <w:rPr>
          <w:rFonts w:ascii="Arial" w:hAnsi="Arial" w:cs="Arial"/>
          <w:sz w:val="22"/>
        </w:rPr>
        <w:t xml:space="preserve">User in Echtzeit das dieser User </w:t>
      </w:r>
      <w:r w:rsidR="00295DBA">
        <w:rPr>
          <w:rFonts w:ascii="Arial" w:hAnsi="Arial" w:cs="Arial"/>
          <w:sz w:val="22"/>
        </w:rPr>
        <w:t xml:space="preserve">in den Status </w:t>
      </w:r>
      <w:r w:rsidRPr="00320E42">
        <w:rPr>
          <w:rFonts w:ascii="Arial" w:hAnsi="Arial" w:cs="Arial"/>
          <w:sz w:val="22"/>
        </w:rPr>
        <w:t>„Offline“ ist</w:t>
      </w:r>
      <w:r w:rsidR="00295DBA">
        <w:rPr>
          <w:rFonts w:ascii="Arial" w:hAnsi="Arial" w:cs="Arial"/>
          <w:sz w:val="22"/>
        </w:rPr>
        <w:t xml:space="preserve"> gewechselt hat</w:t>
      </w:r>
    </w:p>
    <w:p w:rsidR="00EE63CD" w:rsidRPr="00F8096F" w:rsidRDefault="00EE63CD" w:rsidP="00EE63CD">
      <w:pPr>
        <w:pStyle w:val="Listenabsatz"/>
        <w:ind w:left="1440"/>
        <w:jc w:val="left"/>
        <w:rPr>
          <w:rFonts w:ascii="Arial" w:hAnsi="Arial" w:cs="Arial"/>
          <w:sz w:val="22"/>
        </w:rPr>
      </w:pPr>
    </w:p>
    <w:p w:rsidR="007205CE" w:rsidRPr="00F8096F" w:rsidRDefault="00295DBA" w:rsidP="00320E42">
      <w:pPr>
        <w:jc w:val="left"/>
        <w:rPr>
          <w:rFonts w:ascii="Arial" w:hAnsi="Arial" w:cs="Arial"/>
          <w:i/>
          <w:sz w:val="22"/>
        </w:rPr>
      </w:pPr>
      <w:r>
        <w:rPr>
          <w:rFonts w:ascii="Arial" w:hAnsi="Arial" w:cs="Arial"/>
          <w:i/>
          <w:sz w:val="22"/>
        </w:rPr>
        <w:t>Weitere Code-</w:t>
      </w:r>
      <w:r w:rsidR="007205CE" w:rsidRPr="00F8096F">
        <w:rPr>
          <w:rFonts w:ascii="Arial" w:hAnsi="Arial" w:cs="Arial"/>
          <w:i/>
          <w:sz w:val="22"/>
        </w:rPr>
        <w:t>Ausschnitte sind im Anhang zu finden</w:t>
      </w:r>
      <w:r w:rsidR="00EE63CD">
        <w:rPr>
          <w:rFonts w:ascii="Arial" w:hAnsi="Arial" w:cs="Arial"/>
          <w:i/>
          <w:sz w:val="22"/>
        </w:rPr>
        <w:t xml:space="preserve"> </w:t>
      </w:r>
      <w:hyperlink w:anchor="_Front_End" w:history="1">
        <w:r w:rsidR="00EE63CD" w:rsidRPr="00EE63CD">
          <w:rPr>
            <w:rStyle w:val="Hyperlink"/>
            <w:rFonts w:ascii="Arial" w:hAnsi="Arial" w:cs="Arial"/>
            <w:i/>
            <w:sz w:val="22"/>
          </w:rPr>
          <w:t>„</w:t>
        </w:r>
        <w:r w:rsidR="00EE63CD">
          <w:rPr>
            <w:rStyle w:val="Hyperlink"/>
            <w:rFonts w:ascii="Arial" w:hAnsi="Arial" w:cs="Arial"/>
            <w:i/>
            <w:sz w:val="22"/>
          </w:rPr>
          <w:t>Front-End</w:t>
        </w:r>
        <w:r w:rsidR="00EE63CD" w:rsidRPr="00EE63CD">
          <w:rPr>
            <w:rStyle w:val="Hyperlink"/>
            <w:rFonts w:ascii="Arial" w:hAnsi="Arial" w:cs="Arial"/>
            <w:i/>
            <w:sz w:val="22"/>
          </w:rPr>
          <w:t>“</w:t>
        </w:r>
      </w:hyperlink>
    </w:p>
    <w:p w:rsidR="00711008" w:rsidRPr="00320E42" w:rsidRDefault="00711008" w:rsidP="00320E42">
      <w:pPr>
        <w:jc w:val="left"/>
        <w:rPr>
          <w:rFonts w:ascii="Arial" w:hAnsi="Arial" w:cs="Arial"/>
          <w:sz w:val="22"/>
        </w:rPr>
      </w:pPr>
    </w:p>
    <w:p w:rsidR="00711008" w:rsidRPr="00325D4C" w:rsidRDefault="00711008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2" w:name="_Toc482871271"/>
      <w:r w:rsidRPr="00325D4C">
        <w:rPr>
          <w:rFonts w:cs="Arial"/>
          <w:szCs w:val="28"/>
        </w:rPr>
        <w:t>Sicherheit</w:t>
      </w:r>
      <w:bookmarkEnd w:id="32"/>
    </w:p>
    <w:p w:rsidR="00711008" w:rsidRPr="00320E42" w:rsidRDefault="007744EC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Abfangen von Gefahren durch Cross Site Scripting:</w:t>
      </w:r>
    </w:p>
    <w:p w:rsidR="00711008" w:rsidRDefault="00F8096F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Durch das </w:t>
      </w:r>
      <w:r w:rsidR="00295DBA">
        <w:rPr>
          <w:rFonts w:ascii="Arial" w:hAnsi="Arial" w:cs="Arial"/>
          <w:sz w:val="22"/>
        </w:rPr>
        <w:t>C</w:t>
      </w:r>
      <w:r>
        <w:rPr>
          <w:rFonts w:ascii="Arial" w:hAnsi="Arial" w:cs="Arial"/>
          <w:sz w:val="22"/>
        </w:rPr>
        <w:t>odieren der Nachricht</w:t>
      </w:r>
      <w:r w:rsidR="00295DBA">
        <w:rPr>
          <w:rFonts w:ascii="Arial" w:hAnsi="Arial" w:cs="Arial"/>
          <w:sz w:val="22"/>
        </w:rPr>
        <w:t>en kann kein s</w:t>
      </w:r>
      <w:r>
        <w:rPr>
          <w:rFonts w:ascii="Arial" w:hAnsi="Arial" w:cs="Arial"/>
          <w:sz w:val="22"/>
        </w:rPr>
        <w:t>chädlicher Code auf dem Server ausgeführt werden, wie z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>B</w:t>
      </w:r>
      <w:r w:rsidR="00704D2D">
        <w:rPr>
          <w:rFonts w:ascii="Arial" w:hAnsi="Arial" w:cs="Arial"/>
          <w:sz w:val="22"/>
        </w:rPr>
        <w:t>.</w:t>
      </w:r>
      <w:r>
        <w:rPr>
          <w:rFonts w:ascii="Arial" w:hAnsi="Arial" w:cs="Arial"/>
          <w:sz w:val="22"/>
        </w:rPr>
        <w:t xml:space="preserve"> durch SQL-Injection.</w:t>
      </w: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Default="00A43667" w:rsidP="00A43667">
      <w:pPr>
        <w:jc w:val="left"/>
        <w:rPr>
          <w:rFonts w:ascii="Arial" w:hAnsi="Arial" w:cs="Arial"/>
          <w:sz w:val="22"/>
        </w:rPr>
      </w:pPr>
    </w:p>
    <w:p w:rsidR="00A43667" w:rsidRPr="00A43667" w:rsidRDefault="00A43667" w:rsidP="00A43667">
      <w:pPr>
        <w:jc w:val="left"/>
        <w:rPr>
          <w:rFonts w:ascii="Arial" w:hAnsi="Arial" w:cs="Arial"/>
          <w:sz w:val="22"/>
        </w:rPr>
      </w:pPr>
    </w:p>
    <w:p w:rsidR="00F82BAD" w:rsidRPr="00320E42" w:rsidRDefault="00F82BAD" w:rsidP="00320E42">
      <w:pPr>
        <w:jc w:val="left"/>
        <w:rPr>
          <w:rFonts w:ascii="Arial" w:hAnsi="Arial" w:cs="Arial"/>
          <w:sz w:val="22"/>
        </w:rPr>
      </w:pPr>
    </w:p>
    <w:p w:rsidR="00F82BAD" w:rsidRPr="00325D4C" w:rsidRDefault="00306F04" w:rsidP="00325D4C">
      <w:pPr>
        <w:pStyle w:val="berschrift1"/>
      </w:pPr>
      <w:bookmarkStart w:id="33" w:name="_Toc482871272"/>
      <w:r>
        <w:t>Testp</w:t>
      </w:r>
      <w:r w:rsidR="007744EC" w:rsidRPr="00325D4C">
        <w:t>hase</w:t>
      </w:r>
      <w:bookmarkEnd w:id="33"/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Getestet wurde die Anwendung einerseits von dem Entwickler selb</w:t>
      </w:r>
      <w:r w:rsidR="00295DBA">
        <w:rPr>
          <w:rFonts w:ascii="Arial" w:hAnsi="Arial" w:cs="Arial"/>
          <w:sz w:val="22"/>
        </w:rPr>
        <w:t>st</w:t>
      </w:r>
      <w:r w:rsidRPr="00320E42">
        <w:rPr>
          <w:rFonts w:ascii="Arial" w:hAnsi="Arial" w:cs="Arial"/>
          <w:sz w:val="22"/>
        </w:rPr>
        <w:t>. Hierbei w</w:t>
      </w:r>
      <w:r w:rsidR="00295DBA">
        <w:rPr>
          <w:rFonts w:ascii="Arial" w:hAnsi="Arial" w:cs="Arial"/>
          <w:sz w:val="22"/>
        </w:rPr>
        <w:t>urden</w:t>
      </w:r>
      <w:r w:rsidRPr="00320E42">
        <w:rPr>
          <w:rFonts w:ascii="Arial" w:hAnsi="Arial" w:cs="Arial"/>
          <w:sz w:val="22"/>
        </w:rPr>
        <w:t xml:space="preserve"> die Testverfahren Funktionalitäts- und Performance-Tests, welche nach jeder Änderung erfol</w:t>
      </w:r>
      <w:r w:rsidRPr="00320E42">
        <w:rPr>
          <w:rFonts w:ascii="Arial" w:hAnsi="Arial" w:cs="Arial"/>
          <w:sz w:val="22"/>
        </w:rPr>
        <w:t>g</w:t>
      </w:r>
      <w:r w:rsidRPr="00320E42">
        <w:rPr>
          <w:rFonts w:ascii="Arial" w:hAnsi="Arial" w:cs="Arial"/>
          <w:sz w:val="22"/>
        </w:rPr>
        <w:t>ten</w:t>
      </w:r>
      <w:r w:rsidR="00295DBA">
        <w:rPr>
          <w:rFonts w:ascii="Arial" w:hAnsi="Arial" w:cs="Arial"/>
          <w:sz w:val="22"/>
        </w:rPr>
        <w:t>, angewendet</w:t>
      </w:r>
      <w:r w:rsidRPr="00320E42">
        <w:rPr>
          <w:rFonts w:ascii="Arial" w:hAnsi="Arial" w:cs="Arial"/>
          <w:sz w:val="22"/>
        </w:rPr>
        <w:t>. Zusätzlich gab es mehrere Test-Benutzer die während des Entwicklung</w:t>
      </w:r>
      <w:r w:rsidRPr="00320E42">
        <w:rPr>
          <w:rFonts w:ascii="Arial" w:hAnsi="Arial" w:cs="Arial"/>
          <w:sz w:val="22"/>
        </w:rPr>
        <w:t>s</w:t>
      </w:r>
      <w:r w:rsidRPr="00320E42">
        <w:rPr>
          <w:rFonts w:ascii="Arial" w:hAnsi="Arial" w:cs="Arial"/>
          <w:sz w:val="22"/>
        </w:rPr>
        <w:t>prozesses ebenfalls die Anwendung im Frontend auf Funktionalität und Sicherheit überprü</w:t>
      </w:r>
      <w:r w:rsidRPr="00320E42">
        <w:rPr>
          <w:rFonts w:ascii="Arial" w:hAnsi="Arial" w:cs="Arial"/>
          <w:sz w:val="22"/>
        </w:rPr>
        <w:t>f</w:t>
      </w:r>
      <w:r w:rsidRPr="00320E42">
        <w:rPr>
          <w:rFonts w:ascii="Arial" w:hAnsi="Arial" w:cs="Arial"/>
          <w:sz w:val="22"/>
        </w:rPr>
        <w:t>ten. Durch diese Verfahren konnte die Qualität des Produktes stetig verbessert werden.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295DBA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</w:t>
      </w:r>
      <w:r w:rsidR="00E53591" w:rsidRPr="00320E42">
        <w:rPr>
          <w:rFonts w:ascii="Arial" w:hAnsi="Arial" w:cs="Arial"/>
          <w:sz w:val="22"/>
        </w:rPr>
        <w:t xml:space="preserve">die Oberfläche </w:t>
      </w:r>
      <w:r w:rsidR="00D5494D" w:rsidRPr="00320E42">
        <w:rPr>
          <w:rFonts w:ascii="Arial" w:hAnsi="Arial" w:cs="Arial"/>
          <w:sz w:val="22"/>
        </w:rPr>
        <w:t>korrekt angezeigt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D5494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</w:t>
      </w:r>
      <w:r w:rsidR="00DD1E8B" w:rsidRPr="00320E42">
        <w:rPr>
          <w:rFonts w:ascii="Arial" w:hAnsi="Arial" w:cs="Arial"/>
          <w:sz w:val="22"/>
        </w:rPr>
        <w:t>an einen Ansprechpartner wählen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DD1E8B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7A47DD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 w:rsidR="00295DBA">
        <w:rPr>
          <w:rFonts w:ascii="Arial" w:hAnsi="Arial" w:cs="Arial"/>
          <w:sz w:val="22"/>
        </w:rPr>
        <w:t>?</w:t>
      </w:r>
    </w:p>
    <w:p w:rsidR="00AC4C30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Können </w:t>
      </w:r>
      <w:r w:rsidR="00295DBA" w:rsidRPr="00320E42">
        <w:rPr>
          <w:rFonts w:ascii="Arial" w:hAnsi="Arial" w:cs="Arial"/>
          <w:sz w:val="22"/>
        </w:rPr>
        <w:t xml:space="preserve">Nachrichten </w:t>
      </w:r>
      <w:r w:rsidRPr="00320E42">
        <w:rPr>
          <w:rFonts w:ascii="Arial" w:hAnsi="Arial" w:cs="Arial"/>
          <w:sz w:val="22"/>
        </w:rPr>
        <w:t>empfangen werden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Funktioniert das „Live Chatting“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E53591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 w:rsidR="00295DBA">
        <w:rPr>
          <w:rFonts w:ascii="Arial" w:hAnsi="Arial" w:cs="Arial"/>
          <w:sz w:val="22"/>
        </w:rPr>
        <w:t>?</w:t>
      </w:r>
    </w:p>
    <w:p w:rsidR="00E53591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 w:rsidR="00295DBA"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 w:rsidR="00295DBA">
        <w:rPr>
          <w:rFonts w:ascii="Arial" w:hAnsi="Arial" w:cs="Arial"/>
          <w:sz w:val="22"/>
        </w:rPr>
        <w:t>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 w:rsidR="00295DBA"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 w:rsidR="00295DBA"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 w:rsidR="00295DBA">
        <w:rPr>
          <w:rFonts w:ascii="Arial" w:hAnsi="Arial" w:cs="Arial"/>
          <w:sz w:val="22"/>
        </w:rPr>
        <w:t>o</w:t>
      </w:r>
      <w:r w:rsidR="00E53591" w:rsidRPr="00320E42">
        <w:rPr>
          <w:rFonts w:ascii="Arial" w:hAnsi="Arial" w:cs="Arial"/>
          <w:sz w:val="22"/>
        </w:rPr>
        <w:t>ffline</w:t>
      </w:r>
      <w:r w:rsidRPr="00320E42">
        <w:rPr>
          <w:rFonts w:ascii="Arial" w:hAnsi="Arial" w:cs="Arial"/>
          <w:sz w:val="22"/>
        </w:rPr>
        <w:t xml:space="preserve"> ist</w:t>
      </w:r>
    </w:p>
    <w:p w:rsidR="00B03E45" w:rsidRPr="00320E42" w:rsidRDefault="00B03E45" w:rsidP="00320E42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 w:rsidR="00295DBA"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 w:rsidR="00040A6C">
        <w:rPr>
          <w:rFonts w:ascii="Arial" w:hAnsi="Arial" w:cs="Arial"/>
          <w:sz w:val="22"/>
        </w:rPr>
        <w:t>?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Nach Abschluss aller Programmierarbeiten wurden alle Frontend-Funktionalitäten von Test-Benutzern unterschiedlicher Berufspositionen und Funktionen getestet und alle Backend-Funktionalitäten von dem Entwickler getestet. Zu den Testpersonen </w:t>
      </w:r>
      <w:r w:rsidR="00040A6C">
        <w:rPr>
          <w:rFonts w:ascii="Arial" w:hAnsi="Arial" w:cs="Arial"/>
          <w:sz w:val="22"/>
        </w:rPr>
        <w:t>zählten</w:t>
      </w:r>
      <w:r w:rsidRPr="00320E42">
        <w:rPr>
          <w:rFonts w:ascii="Arial" w:hAnsi="Arial" w:cs="Arial"/>
          <w:sz w:val="22"/>
        </w:rPr>
        <w:t xml:space="preserve"> Auszubildende, Frontend-Entwickler, Backend-Entwickler</w:t>
      </w:r>
      <w:r w:rsidR="00D5494D" w:rsidRPr="00320E42">
        <w:rPr>
          <w:rFonts w:ascii="Arial" w:hAnsi="Arial" w:cs="Arial"/>
          <w:sz w:val="22"/>
        </w:rPr>
        <w:t>.</w:t>
      </w:r>
    </w:p>
    <w:p w:rsidR="00AC4C30" w:rsidRPr="00320E42" w:rsidRDefault="00AC4C30" w:rsidP="00320E42">
      <w:pPr>
        <w:jc w:val="left"/>
        <w:rPr>
          <w:rFonts w:ascii="Arial" w:hAnsi="Arial" w:cs="Arial"/>
          <w:sz w:val="22"/>
        </w:rPr>
      </w:pPr>
    </w:p>
    <w:p w:rsidR="00AC4C30" w:rsidRPr="00320E42" w:rsidRDefault="00AC4C30" w:rsidP="00320E42">
      <w:pPr>
        <w:jc w:val="left"/>
        <w:rPr>
          <w:rFonts w:ascii="Arial" w:hAnsi="Arial" w:cs="Arial"/>
          <w:color w:val="FF0000"/>
          <w:sz w:val="22"/>
        </w:rPr>
      </w:pPr>
      <w:r w:rsidRPr="00320E42">
        <w:rPr>
          <w:rFonts w:ascii="Arial" w:hAnsi="Arial" w:cs="Arial"/>
          <w:sz w:val="22"/>
        </w:rPr>
        <w:t xml:space="preserve">Die Tests wurden während und nach der Entwicklung </w:t>
      </w:r>
      <w:r w:rsidR="00040A6C">
        <w:rPr>
          <w:rFonts w:ascii="Arial" w:hAnsi="Arial" w:cs="Arial"/>
          <w:sz w:val="22"/>
        </w:rPr>
        <w:t>durchgeführt</w:t>
      </w:r>
      <w:r w:rsidRPr="00320E42">
        <w:rPr>
          <w:rFonts w:ascii="Arial" w:hAnsi="Arial" w:cs="Arial"/>
          <w:sz w:val="22"/>
        </w:rPr>
        <w:t>, um stetig alle Funktion</w:t>
      </w:r>
      <w:r w:rsidRPr="00320E42">
        <w:rPr>
          <w:rFonts w:ascii="Arial" w:hAnsi="Arial" w:cs="Arial"/>
          <w:sz w:val="22"/>
        </w:rPr>
        <w:t>a</w:t>
      </w:r>
      <w:r w:rsidRPr="00320E42">
        <w:rPr>
          <w:rFonts w:ascii="Arial" w:hAnsi="Arial" w:cs="Arial"/>
          <w:sz w:val="22"/>
        </w:rPr>
        <w:t>litäten auf Korrektheit zu prüfen.</w:t>
      </w: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614227" w:rsidRDefault="0061422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 Testprotokolle befinden sich im Anhang</w:t>
      </w:r>
      <w:r w:rsidR="00EE63CD">
        <w:rPr>
          <w:rFonts w:ascii="Arial" w:hAnsi="Arial" w:cs="Arial"/>
          <w:sz w:val="22"/>
        </w:rPr>
        <w:t xml:space="preserve"> </w:t>
      </w:r>
      <w:hyperlink w:anchor="_Testprotokolle" w:history="1">
        <w:r w:rsidR="00EE63CD" w:rsidRPr="00EE63CD">
          <w:rPr>
            <w:rStyle w:val="Hyperlink"/>
            <w:rFonts w:ascii="Arial" w:hAnsi="Arial" w:cs="Arial"/>
            <w:sz w:val="22"/>
          </w:rPr>
          <w:t>„Testprotokolle“.</w:t>
        </w:r>
      </w:hyperlink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667" w:rsidRDefault="00A43667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40A6C" w:rsidRPr="00320E42" w:rsidRDefault="00040A6C" w:rsidP="00614227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D2F" w:rsidRPr="00325D4C" w:rsidRDefault="00AC4C30" w:rsidP="00325D4C">
      <w:pPr>
        <w:pStyle w:val="berschrift1"/>
      </w:pPr>
      <w:bookmarkStart w:id="34" w:name="_Toc482871273"/>
      <w:r w:rsidRPr="00325D4C">
        <w:lastRenderedPageBreak/>
        <w:t>Dokumentation</w:t>
      </w:r>
      <w:bookmarkEnd w:id="34"/>
    </w:p>
    <w:p w:rsidR="00690E04" w:rsidRPr="00320E42" w:rsidRDefault="00AC4C30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Dokumentation besteht aus drei Teilen: Projektdokumentation, Benutzerdokumentation und Entwicklerdokumentation. </w:t>
      </w:r>
    </w:p>
    <w:p w:rsidR="00690E04" w:rsidRPr="00320E42" w:rsidRDefault="00690E04" w:rsidP="00320E42">
      <w:pPr>
        <w:jc w:val="left"/>
        <w:rPr>
          <w:rFonts w:ascii="Arial" w:hAnsi="Arial" w:cs="Arial"/>
          <w:sz w:val="22"/>
        </w:rPr>
      </w:pPr>
    </w:p>
    <w:p w:rsidR="00AC4C30" w:rsidRPr="00325D4C" w:rsidRDefault="00AC4C30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5" w:name="_Toc482871274"/>
      <w:r w:rsidRPr="00325D4C">
        <w:rPr>
          <w:rFonts w:cs="Arial"/>
          <w:szCs w:val="28"/>
        </w:rPr>
        <w:t>Projektdokumentation</w:t>
      </w:r>
      <w:bookmarkEnd w:id="35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der Projektdokumentation sind die einzelnen Phasen der Umsetzung des Projektes ausführlich beschrieben.</w:t>
      </w:r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</w:p>
    <w:p w:rsidR="00690E04" w:rsidRPr="00325D4C" w:rsidRDefault="00690E0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6" w:name="_Toc482871275"/>
      <w:r w:rsidRPr="00325D4C">
        <w:rPr>
          <w:rFonts w:cs="Arial"/>
          <w:szCs w:val="28"/>
        </w:rPr>
        <w:t>Entwicklerdokumentation</w:t>
      </w:r>
      <w:bookmarkEnd w:id="36"/>
    </w:p>
    <w:p w:rsidR="00690E04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Die Entwicklerdokumentation wurde mithilfe des Tools GhostDocs aus den Kommentaren im Code generiert und liegt im </w:t>
      </w:r>
      <w:r w:rsidR="00A45122" w:rsidRPr="00320E42">
        <w:rPr>
          <w:rFonts w:ascii="Arial" w:hAnsi="Arial" w:cs="Arial"/>
          <w:sz w:val="22"/>
        </w:rPr>
        <w:t>„Compiled HTML Help File“</w:t>
      </w:r>
      <w:r w:rsidRPr="00320E42">
        <w:rPr>
          <w:rFonts w:ascii="Arial" w:hAnsi="Arial" w:cs="Arial"/>
          <w:sz w:val="22"/>
        </w:rPr>
        <w:t xml:space="preserve"> vor. </w:t>
      </w:r>
    </w:p>
    <w:p w:rsidR="00C12EAA" w:rsidRPr="00320E42" w:rsidRDefault="00690E04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Ein Auszug der Entwicklerdokumentation befindet sich im Anhang „</w:t>
      </w:r>
      <w:hyperlink w:anchor="_Entwicklerdokumentation_(Auszug)" w:history="1">
        <w:r w:rsidRPr="00E806A6">
          <w:rPr>
            <w:rStyle w:val="Hyperlink"/>
            <w:rFonts w:ascii="Arial" w:hAnsi="Arial" w:cs="Arial"/>
            <w:sz w:val="22"/>
          </w:rPr>
          <w:t>Entwicklerdokumentation</w:t>
        </w:r>
      </w:hyperlink>
      <w:r w:rsidRPr="00320E42">
        <w:rPr>
          <w:rFonts w:ascii="Arial" w:hAnsi="Arial" w:cs="Arial"/>
          <w:sz w:val="22"/>
        </w:rPr>
        <w:t>“.</w:t>
      </w:r>
    </w:p>
    <w:p w:rsidR="00C12EAA" w:rsidRPr="00320E42" w:rsidRDefault="00C12EAA" w:rsidP="00320E42">
      <w:pPr>
        <w:jc w:val="left"/>
        <w:rPr>
          <w:rFonts w:ascii="Arial" w:hAnsi="Arial" w:cs="Arial"/>
          <w:sz w:val="22"/>
        </w:rPr>
      </w:pPr>
    </w:p>
    <w:p w:rsidR="00C12EAA" w:rsidRPr="00325D4C" w:rsidRDefault="00C12EA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37" w:name="_Toc482871276"/>
      <w:r w:rsidRPr="00325D4C">
        <w:rPr>
          <w:rFonts w:cs="Arial"/>
          <w:szCs w:val="28"/>
        </w:rPr>
        <w:t>Kundendokumentation</w:t>
      </w:r>
      <w:bookmarkEnd w:id="37"/>
    </w:p>
    <w:p w:rsidR="00C12EAA" w:rsidRPr="00320E42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Kundendokumentation richtet sich an die Benutzer der Applikation, in diesem Fall die Mitarbeiter der Firma Berenberg. Sie gibt einen Überblick über alle in der Applikation ve</w:t>
      </w:r>
      <w:r w:rsidRPr="00320E42">
        <w:rPr>
          <w:rFonts w:ascii="Arial" w:hAnsi="Arial" w:cs="Arial"/>
          <w:sz w:val="22"/>
        </w:rPr>
        <w:t>r</w:t>
      </w:r>
      <w:r w:rsidRPr="00320E42">
        <w:rPr>
          <w:rFonts w:ascii="Arial" w:hAnsi="Arial" w:cs="Arial"/>
          <w:sz w:val="22"/>
        </w:rPr>
        <w:t>fügbaren Funktionen. Ebenfalls vorhanden sind Erläuterungen zu bestimmten Funkt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onsweisen.</w:t>
      </w:r>
    </w:p>
    <w:p w:rsidR="00C12EAA" w:rsidRDefault="00C12EAA" w:rsidP="00320E42">
      <w:pPr>
        <w:ind w:left="360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vollständige Kundendokumentation befindet sich im Anhang</w:t>
      </w:r>
      <w:r w:rsidR="00E806A6">
        <w:rPr>
          <w:rFonts w:ascii="Arial" w:hAnsi="Arial" w:cs="Arial"/>
          <w:sz w:val="22"/>
        </w:rPr>
        <w:t xml:space="preserve"> „</w:t>
      </w:r>
      <w:hyperlink w:anchor="_Kundendokumentation" w:history="1">
        <w:r w:rsidR="00E806A6" w:rsidRPr="00E806A6">
          <w:rPr>
            <w:rStyle w:val="Hyperlink"/>
            <w:rFonts w:ascii="Arial" w:hAnsi="Arial" w:cs="Arial"/>
            <w:sz w:val="22"/>
          </w:rPr>
          <w:t>Kundendokumentation</w:t>
        </w:r>
      </w:hyperlink>
      <w:r w:rsidR="00E806A6">
        <w:rPr>
          <w:rFonts w:ascii="Arial" w:hAnsi="Arial" w:cs="Arial"/>
          <w:sz w:val="22"/>
        </w:rPr>
        <w:t>“</w:t>
      </w:r>
      <w:r w:rsidRPr="00320E42">
        <w:rPr>
          <w:rFonts w:ascii="Arial" w:hAnsi="Arial" w:cs="Arial"/>
          <w:sz w:val="22"/>
        </w:rPr>
        <w:t>.</w:t>
      </w: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ind w:left="360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55788C" w:rsidRPr="00320E42" w:rsidRDefault="0055788C" w:rsidP="00325D4C">
      <w:pPr>
        <w:pStyle w:val="berschrift1"/>
      </w:pPr>
      <w:bookmarkStart w:id="38" w:name="_Toc482871277"/>
      <w:r w:rsidRPr="00320E42">
        <w:lastRenderedPageBreak/>
        <w:t>Quellennachweis</w:t>
      </w:r>
      <w:r w:rsidR="001E2D80" w:rsidRPr="00320E42">
        <w:t>e</w:t>
      </w:r>
      <w:bookmarkEnd w:id="38"/>
    </w:p>
    <w:p w:rsidR="001E2D80" w:rsidRPr="00320E42" w:rsidRDefault="001E2D80" w:rsidP="00320E42">
      <w:pPr>
        <w:jc w:val="left"/>
        <w:rPr>
          <w:rFonts w:ascii="Arial" w:hAnsi="Arial" w:cs="Arial"/>
          <w:sz w:val="22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  <w:lang w:val="en-US"/>
        </w:rPr>
      </w:pPr>
      <w:r w:rsidRPr="00320E42">
        <w:rPr>
          <w:rFonts w:ascii="Arial" w:hAnsi="Arial" w:cs="Arial"/>
          <w:sz w:val="22"/>
          <w:lang w:val="en-US"/>
        </w:rPr>
        <w:t>Entity Framework im Code First Prinzip:</w:t>
      </w:r>
    </w:p>
    <w:p w:rsidR="0055788C" w:rsidRPr="00320E42" w:rsidRDefault="005D749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  <w:lang w:val="en-US"/>
        </w:rPr>
      </w:pPr>
      <w:hyperlink r:id="rId15" w:history="1">
        <w:r w:rsidR="0055788C" w:rsidRPr="00320E42">
          <w:rPr>
            <w:rStyle w:val="Hyperlink"/>
            <w:rFonts w:ascii="Arial" w:hAnsi="Arial" w:cs="Arial"/>
            <w:sz w:val="22"/>
            <w:lang w:val="en-US"/>
          </w:rPr>
          <w:t>https://msdn.microsoft.com/en-us/library/jj193542(v=vs.113).aspx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  <w:lang w:val="en-US"/>
        </w:rPr>
      </w:pPr>
    </w:p>
    <w:p w:rsidR="00893E0B" w:rsidRPr="00320E42" w:rsidRDefault="0055788C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SignalR </w:t>
      </w:r>
      <w:r w:rsidR="00893E0B" w:rsidRPr="00320E42">
        <w:rPr>
          <w:rFonts w:ascii="Arial" w:hAnsi="Arial" w:cs="Arial"/>
          <w:sz w:val="22"/>
        </w:rPr>
        <w:t>Grundlagen</w:t>
      </w:r>
    </w:p>
    <w:p w:rsidR="0055788C" w:rsidRPr="00320E42" w:rsidRDefault="005D749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16" w:history="1">
        <w:r w:rsidR="0055788C" w:rsidRPr="00320E42">
          <w:rPr>
            <w:rStyle w:val="Hyperlink"/>
            <w:rFonts w:ascii="Arial" w:hAnsi="Arial" w:cs="Arial"/>
            <w:sz w:val="22"/>
          </w:rPr>
          <w:t>https://docs.microsoft.com/en-us/aspnet/signalr/overview/getting-started/introduction-to-signalr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SignalR Notifications</w:t>
      </w:r>
    </w:p>
    <w:p w:rsidR="00893E0B" w:rsidRPr="00320E42" w:rsidRDefault="005D749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17" w:history="1">
        <w:r w:rsidR="00893E0B" w:rsidRPr="00320E42">
          <w:rPr>
            <w:rStyle w:val="Hyperlink"/>
            <w:rFonts w:ascii="Arial" w:hAnsi="Arial" w:cs="Arial"/>
            <w:sz w:val="22"/>
          </w:rPr>
          <w:t>http://www.dotnetawesome.com/2016/05/push-notification-system-with-signalr.html</w:t>
        </w:r>
      </w:hyperlink>
    </w:p>
    <w:p w:rsidR="00893E0B" w:rsidRPr="00320E42" w:rsidRDefault="005D749D" w:rsidP="00320E42">
      <w:pPr>
        <w:pStyle w:val="Listenabsatz"/>
        <w:numPr>
          <w:ilvl w:val="0"/>
          <w:numId w:val="19"/>
        </w:numPr>
        <w:jc w:val="left"/>
        <w:rPr>
          <w:rFonts w:ascii="Arial" w:hAnsi="Arial" w:cs="Arial"/>
          <w:sz w:val="22"/>
        </w:rPr>
      </w:pPr>
      <w:hyperlink r:id="rId18" w:history="1">
        <w:r w:rsidR="00893E0B" w:rsidRPr="00320E42">
          <w:rPr>
            <w:rStyle w:val="Hyperlink"/>
            <w:rFonts w:ascii="Arial" w:hAnsi="Arial" w:cs="Arial"/>
            <w:sz w:val="22"/>
          </w:rPr>
          <w:t>http://www.codemag.com/Article/1210071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Sicherheit</w:t>
      </w:r>
    </w:p>
    <w:p w:rsidR="00893E0B" w:rsidRPr="00320E42" w:rsidRDefault="005D749D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19" w:history="1">
        <w:r w:rsidR="00893E0B" w:rsidRPr="00320E42">
          <w:rPr>
            <w:rStyle w:val="Hyperlink"/>
            <w:rFonts w:ascii="Arial" w:hAnsi="Arial" w:cs="Arial"/>
            <w:sz w:val="22"/>
          </w:rPr>
          <w:t>https://docs.microsoft.com/en-us/aspnet/signalr/overview/security/introduction-to-security#authentication</w:t>
        </w:r>
      </w:hyperlink>
    </w:p>
    <w:p w:rsidR="00893E0B" w:rsidRPr="00320E42" w:rsidRDefault="00893E0B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893E0B" w:rsidRPr="00320E42" w:rsidRDefault="00893E0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Hilfe bei Problemen</w:t>
      </w:r>
    </w:p>
    <w:p w:rsidR="00893E0B" w:rsidRPr="00320E42" w:rsidRDefault="005D749D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0" w:history="1">
        <w:r w:rsidR="00893E0B" w:rsidRPr="00320E42">
          <w:rPr>
            <w:rStyle w:val="Hyperlink"/>
            <w:rFonts w:ascii="Arial" w:hAnsi="Arial" w:cs="Arial"/>
            <w:sz w:val="22"/>
          </w:rPr>
          <w:t>https://www.codeproject.com/</w:t>
        </w:r>
      </w:hyperlink>
    </w:p>
    <w:p w:rsidR="00893E0B" w:rsidRPr="00320E42" w:rsidRDefault="005D749D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1" w:history="1">
        <w:r w:rsidR="00893E0B" w:rsidRPr="00320E42">
          <w:rPr>
            <w:rStyle w:val="Hyperlink"/>
            <w:rFonts w:ascii="Arial" w:hAnsi="Arial" w:cs="Arial"/>
            <w:sz w:val="22"/>
          </w:rPr>
          <w:t>http://www.stackoverflow.com/</w:t>
        </w:r>
      </w:hyperlink>
    </w:p>
    <w:p w:rsidR="009256F6" w:rsidRPr="00320E42" w:rsidRDefault="005D749D" w:rsidP="00320E42">
      <w:pPr>
        <w:pStyle w:val="Listenabsatz"/>
        <w:numPr>
          <w:ilvl w:val="0"/>
          <w:numId w:val="31"/>
        </w:numPr>
        <w:jc w:val="left"/>
        <w:rPr>
          <w:rFonts w:ascii="Arial" w:hAnsi="Arial" w:cs="Arial"/>
          <w:sz w:val="22"/>
        </w:rPr>
      </w:pPr>
      <w:hyperlink r:id="rId22" w:history="1">
        <w:r w:rsidR="00893E0B" w:rsidRPr="00320E42">
          <w:rPr>
            <w:rStyle w:val="Hyperlink"/>
            <w:rFonts w:ascii="Arial" w:hAnsi="Arial" w:cs="Arial"/>
            <w:sz w:val="22"/>
          </w:rPr>
          <w:t>http://www.google.de/</w:t>
        </w:r>
      </w:hyperlink>
    </w:p>
    <w:p w:rsidR="00E96FEC" w:rsidRPr="00320E42" w:rsidRDefault="00E96FEC" w:rsidP="00320E42">
      <w:pPr>
        <w:pStyle w:val="Listenabsatz"/>
        <w:jc w:val="left"/>
        <w:rPr>
          <w:rFonts w:ascii="Arial" w:hAnsi="Arial" w:cs="Arial"/>
          <w:sz w:val="22"/>
        </w:rPr>
      </w:pPr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p w:rsidR="009256F6" w:rsidRPr="00325D4C" w:rsidRDefault="00E96FEC" w:rsidP="00325D4C">
      <w:pPr>
        <w:pStyle w:val="berschrift1"/>
      </w:pPr>
      <w:bookmarkStart w:id="39" w:name="_Toc482871278"/>
      <w:r w:rsidRPr="00325D4C">
        <w:t>Glossar</w:t>
      </w:r>
      <w:bookmarkEnd w:id="39"/>
    </w:p>
    <w:p w:rsidR="009256F6" w:rsidRPr="00320E42" w:rsidRDefault="009256F6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ook w:val="04A0" w:firstRow="1" w:lastRow="0" w:firstColumn="1" w:lastColumn="0" w:noHBand="0" w:noVBand="1"/>
      </w:tblPr>
      <w:tblGrid>
        <w:gridCol w:w="4605"/>
        <w:gridCol w:w="4682"/>
      </w:tblGrid>
      <w:tr w:rsidR="00F61F53" w:rsidRPr="00320E42" w:rsidTr="00F61F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Begriff</w:t>
            </w:r>
          </w:p>
        </w:tc>
        <w:tc>
          <w:tcPr>
            <w:tcW w:w="5315" w:type="dxa"/>
          </w:tcPr>
          <w:p w:rsidR="00F61F53" w:rsidRPr="00320E42" w:rsidRDefault="00F61F53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Bedeutung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SignalR</w:t>
            </w:r>
          </w:p>
        </w:tc>
        <w:tc>
          <w:tcPr>
            <w:tcW w:w="5315" w:type="dxa"/>
          </w:tcPr>
          <w:p w:rsidR="00F61F53" w:rsidRPr="00320E42" w:rsidRDefault="004912D8" w:rsidP="00040A6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SignalR ist eine Bibliothek für ASP.NET En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040A6C">
              <w:rPr>
                <w:rFonts w:ascii="Arial" w:hAnsi="Arial" w:cs="Arial"/>
                <w:sz w:val="22"/>
              </w:rPr>
              <w:t>wickler, die es ermöglicht “R</w:t>
            </w:r>
            <w:r w:rsidRPr="00320E42">
              <w:rPr>
                <w:rFonts w:ascii="Arial" w:hAnsi="Arial" w:cs="Arial"/>
                <w:sz w:val="22"/>
              </w:rPr>
              <w:t>eal</w:t>
            </w:r>
            <w:r w:rsidR="00040A6C">
              <w:rPr>
                <w:rFonts w:ascii="Arial" w:hAnsi="Arial" w:cs="Arial"/>
                <w:sz w:val="22"/>
              </w:rPr>
              <w:t>-T</w:t>
            </w:r>
            <w:r w:rsidRPr="00320E42">
              <w:rPr>
                <w:rFonts w:ascii="Arial" w:hAnsi="Arial" w:cs="Arial"/>
                <w:sz w:val="22"/>
              </w:rPr>
              <w:t xml:space="preserve">ime” </w:t>
            </w:r>
            <w:r w:rsidR="00622823" w:rsidRPr="00320E42">
              <w:rPr>
                <w:rFonts w:ascii="Arial" w:hAnsi="Arial" w:cs="Arial"/>
                <w:sz w:val="22"/>
              </w:rPr>
              <w:t>Daten</w:t>
            </w:r>
            <w:r w:rsidRPr="00320E42">
              <w:rPr>
                <w:rFonts w:ascii="Arial" w:hAnsi="Arial" w:cs="Arial"/>
                <w:sz w:val="22"/>
              </w:rPr>
              <w:t xml:space="preserve"> zwischen Client und Server zu senden. </w:t>
            </w:r>
          </w:p>
        </w:tc>
      </w:tr>
      <w:tr w:rsidR="00F61F53" w:rsidRPr="00320E42" w:rsidTr="00F61F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4912D8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b w:val="0"/>
                <w:sz w:val="22"/>
              </w:rPr>
              <w:t>Hubs</w:t>
            </w:r>
          </w:p>
        </w:tc>
        <w:tc>
          <w:tcPr>
            <w:tcW w:w="5315" w:type="dxa"/>
          </w:tcPr>
          <w:p w:rsidR="00F61F53" w:rsidRPr="00320E42" w:rsidRDefault="008D5BE4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Dies ist eine API</w:t>
            </w:r>
            <w:r w:rsidR="004912D8" w:rsidRPr="00320E42">
              <w:rPr>
                <w:rFonts w:ascii="Arial" w:hAnsi="Arial" w:cs="Arial"/>
                <w:sz w:val="22"/>
              </w:rPr>
              <w:t xml:space="preserve"> von SignalR</w:t>
            </w:r>
            <w:r w:rsidRPr="00320E42">
              <w:rPr>
                <w:rFonts w:ascii="Arial" w:hAnsi="Arial" w:cs="Arial"/>
                <w:sz w:val="22"/>
              </w:rPr>
              <w:t xml:space="preserve"> und </w:t>
            </w:r>
            <w:r w:rsidR="00622823" w:rsidRPr="00320E42">
              <w:rPr>
                <w:rFonts w:ascii="Arial" w:hAnsi="Arial" w:cs="Arial"/>
                <w:sz w:val="22"/>
              </w:rPr>
              <w:t>repräse</w:t>
            </w:r>
            <w:r w:rsidR="00622823" w:rsidRPr="00320E42">
              <w:rPr>
                <w:rFonts w:ascii="Arial" w:hAnsi="Arial" w:cs="Arial"/>
                <w:sz w:val="22"/>
              </w:rPr>
              <w:t>n</w:t>
            </w:r>
            <w:r w:rsidR="00622823" w:rsidRPr="00320E42">
              <w:rPr>
                <w:rFonts w:ascii="Arial" w:hAnsi="Arial" w:cs="Arial"/>
                <w:sz w:val="22"/>
              </w:rPr>
              <w:t>tiert</w:t>
            </w:r>
            <w:r w:rsidRPr="00320E42">
              <w:rPr>
                <w:rFonts w:ascii="Arial" w:hAnsi="Arial" w:cs="Arial"/>
                <w:sz w:val="22"/>
              </w:rPr>
              <w:t xml:space="preserve"> eine Verbindung zwischen Server und Clients</w:t>
            </w:r>
            <w:r w:rsidR="004912D8" w:rsidRPr="00320E42">
              <w:rPr>
                <w:rFonts w:ascii="Arial" w:hAnsi="Arial" w:cs="Arial"/>
                <w:sz w:val="22"/>
              </w:rPr>
              <w:t>. Sie ermöglich</w:t>
            </w:r>
            <w:r w:rsidRPr="00320E42">
              <w:rPr>
                <w:rFonts w:ascii="Arial" w:hAnsi="Arial" w:cs="Arial"/>
                <w:sz w:val="22"/>
              </w:rPr>
              <w:t>t</w:t>
            </w:r>
            <w:r w:rsidR="004912D8" w:rsidRPr="00320E42">
              <w:rPr>
                <w:rFonts w:ascii="Arial" w:hAnsi="Arial" w:cs="Arial"/>
                <w:sz w:val="22"/>
              </w:rPr>
              <w:t xml:space="preserve"> </w:t>
            </w:r>
            <w:r w:rsidR="00622823" w:rsidRPr="00320E42">
              <w:rPr>
                <w:rFonts w:ascii="Arial" w:hAnsi="Arial" w:cs="Arial"/>
                <w:sz w:val="22"/>
              </w:rPr>
              <w:t>Methoden</w:t>
            </w:r>
            <w:r w:rsidR="004912D8" w:rsidRPr="00320E42">
              <w:rPr>
                <w:rFonts w:ascii="Arial" w:hAnsi="Arial" w:cs="Arial"/>
                <w:sz w:val="22"/>
              </w:rPr>
              <w:t xml:space="preserve"> zu </w:t>
            </w:r>
            <w:r w:rsidRPr="00320E42">
              <w:rPr>
                <w:rFonts w:ascii="Arial" w:hAnsi="Arial" w:cs="Arial"/>
                <w:sz w:val="22"/>
              </w:rPr>
              <w:t>entw</w:t>
            </w:r>
            <w:r w:rsidRPr="00320E42">
              <w:rPr>
                <w:rFonts w:ascii="Arial" w:hAnsi="Arial" w:cs="Arial"/>
                <w:sz w:val="22"/>
              </w:rPr>
              <w:t>i</w:t>
            </w:r>
            <w:r w:rsidRPr="00320E42">
              <w:rPr>
                <w:rFonts w:ascii="Arial" w:hAnsi="Arial" w:cs="Arial"/>
                <w:sz w:val="22"/>
              </w:rPr>
              <w:t xml:space="preserve">ckeln, die bestimmte Aktionen in Echtzeit an den </w:t>
            </w:r>
            <w:r w:rsidR="00622823" w:rsidRPr="00320E42">
              <w:rPr>
                <w:rFonts w:ascii="Arial" w:hAnsi="Arial" w:cs="Arial"/>
                <w:sz w:val="22"/>
              </w:rPr>
              <w:t xml:space="preserve">aktiven </w:t>
            </w:r>
            <w:r w:rsidRPr="00320E42">
              <w:rPr>
                <w:rFonts w:ascii="Arial" w:hAnsi="Arial" w:cs="Arial"/>
                <w:sz w:val="22"/>
              </w:rPr>
              <w:t xml:space="preserve">Clients </w:t>
            </w:r>
            <w:r w:rsidR="00622823" w:rsidRPr="00320E42">
              <w:rPr>
                <w:rFonts w:ascii="Arial" w:hAnsi="Arial" w:cs="Arial"/>
                <w:sz w:val="22"/>
              </w:rPr>
              <w:t>durchführen können</w:t>
            </w:r>
          </w:p>
        </w:tc>
      </w:tr>
      <w:tr w:rsidR="00F61F53" w:rsidRPr="00320E42" w:rsidTr="00F61F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14" w:type="dxa"/>
          </w:tcPr>
          <w:p w:rsidR="00F61F53" w:rsidRPr="00320E42" w:rsidRDefault="00F61F53" w:rsidP="00320E42">
            <w:pPr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5315" w:type="dxa"/>
          </w:tcPr>
          <w:p w:rsidR="00F61F53" w:rsidRPr="00320E42" w:rsidRDefault="00F61F53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:rsidR="006C67DA" w:rsidRPr="00320E42" w:rsidRDefault="006C67DA" w:rsidP="00320E42">
      <w:pPr>
        <w:jc w:val="left"/>
        <w:rPr>
          <w:rFonts w:ascii="Arial" w:hAnsi="Arial" w:cs="Arial"/>
          <w:sz w:val="22"/>
        </w:rPr>
      </w:pPr>
    </w:p>
    <w:p w:rsidR="00C12EAA" w:rsidRDefault="00C12EAA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DD3687" w:rsidRDefault="00DD368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jc w:val="left"/>
        <w:rPr>
          <w:rFonts w:ascii="Arial" w:hAnsi="Arial" w:cs="Arial"/>
          <w:sz w:val="22"/>
        </w:rPr>
      </w:pPr>
    </w:p>
    <w:p w:rsidR="0026472A" w:rsidRPr="00325D4C" w:rsidRDefault="009256F6" w:rsidP="00325D4C">
      <w:pPr>
        <w:pStyle w:val="berschrift1"/>
      </w:pPr>
      <w:bookmarkStart w:id="40" w:name="_Ref478993120"/>
      <w:bookmarkStart w:id="41" w:name="_Toc482871279"/>
      <w:r w:rsidRPr="00325D4C">
        <w:lastRenderedPageBreak/>
        <w:t>Anhang</w:t>
      </w:r>
      <w:bookmarkEnd w:id="40"/>
      <w:bookmarkEnd w:id="41"/>
    </w:p>
    <w:p w:rsidR="004A7184" w:rsidRPr="00325D4C" w:rsidRDefault="00711214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2" w:name="_Das_Code_First"/>
      <w:bookmarkStart w:id="43" w:name="_Lastenheft"/>
      <w:bookmarkStart w:id="44" w:name="_Toc482871280"/>
      <w:bookmarkEnd w:id="42"/>
      <w:bookmarkEnd w:id="43"/>
      <w:r w:rsidRPr="00325D4C">
        <w:rPr>
          <w:rFonts w:cs="Arial"/>
          <w:szCs w:val="28"/>
        </w:rPr>
        <w:t>Verwendete Ressourcen</w:t>
      </w:r>
      <w:bookmarkEnd w:id="44"/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Hardware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Büroarbeitsplatz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Thin Client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Tastatur 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Maus</w:t>
      </w:r>
    </w:p>
    <w:p w:rsidR="004D4429" w:rsidRPr="00320E42" w:rsidRDefault="004D4429" w:rsidP="00320E42">
      <w:pPr>
        <w:pStyle w:val="Listenabsatz"/>
        <w:numPr>
          <w:ilvl w:val="2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 Monitore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Software</w:t>
      </w: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Windows 2012 Server R2 Standard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Visual Studio 2015 Professional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Word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Excel 2010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Microsoft Visio 2016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FastStone Capture </w:t>
      </w:r>
      <w:r w:rsidR="001075B4" w:rsidRPr="00320E42">
        <w:rPr>
          <w:rFonts w:ascii="Arial" w:hAnsi="Arial" w:cs="Arial"/>
          <w:sz w:val="22"/>
        </w:rPr>
        <w:t>(Screenshots)</w:t>
      </w:r>
    </w:p>
    <w:p w:rsidR="00C25819" w:rsidRPr="00320E42" w:rsidRDefault="00C2581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GhostDoc</w:t>
      </w:r>
      <w:r w:rsidR="001075B4" w:rsidRPr="00320E42">
        <w:rPr>
          <w:rFonts w:ascii="Arial" w:hAnsi="Arial" w:cs="Arial"/>
          <w:sz w:val="22"/>
        </w:rPr>
        <w:t xml:space="preserve"> (Entwicklerdokumentation)</w:t>
      </w: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jc w:val="left"/>
        <w:rPr>
          <w:rFonts w:ascii="Arial" w:hAnsi="Arial" w:cs="Arial"/>
          <w:sz w:val="22"/>
        </w:rPr>
      </w:pPr>
    </w:p>
    <w:p w:rsidR="004D4429" w:rsidRPr="00320E42" w:rsidRDefault="004D4429" w:rsidP="00320E42">
      <w:pPr>
        <w:ind w:left="360"/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Personal</w:t>
      </w:r>
    </w:p>
    <w:p w:rsidR="00B07161" w:rsidRPr="00320E42" w:rsidRDefault="00B07161" w:rsidP="00320E42">
      <w:pPr>
        <w:ind w:left="360"/>
        <w:jc w:val="left"/>
        <w:rPr>
          <w:rFonts w:ascii="Arial" w:hAnsi="Arial" w:cs="Arial"/>
          <w:b/>
          <w:sz w:val="22"/>
        </w:rPr>
      </w:pP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Auftraggeber (Festlegung der Anforderungen, Abnahme Projekt)</w:t>
      </w:r>
    </w:p>
    <w:p w:rsidR="004D4429" w:rsidRPr="00320E42" w:rsidRDefault="004D4429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Auszubildender (Umsetzung des Projektes)</w:t>
      </w:r>
    </w:p>
    <w:p w:rsidR="004D4429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Auszubildende/r (manuelles Testen)</w:t>
      </w:r>
    </w:p>
    <w:p w:rsidR="00B07161" w:rsidRPr="00320E42" w:rsidRDefault="00B07161" w:rsidP="00320E42">
      <w:pPr>
        <w:pStyle w:val="Listenabsatz"/>
        <w:numPr>
          <w:ilvl w:val="1"/>
          <w:numId w:val="21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2x Entwickler (manuelles Testen)</w:t>
      </w: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B07161" w:rsidRDefault="00B07161" w:rsidP="00320E42">
      <w:pPr>
        <w:jc w:val="left"/>
        <w:rPr>
          <w:rFonts w:ascii="Arial" w:hAnsi="Arial" w:cs="Arial"/>
          <w:sz w:val="22"/>
        </w:rPr>
      </w:pPr>
    </w:p>
    <w:p w:rsidR="00962FF6" w:rsidRPr="00320E42" w:rsidRDefault="00962FF6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</w:p>
    <w:p w:rsidR="00FA0416" w:rsidRDefault="00FA0416" w:rsidP="00320E42">
      <w:pPr>
        <w:jc w:val="left"/>
        <w:rPr>
          <w:rFonts w:ascii="Arial" w:hAnsi="Arial" w:cs="Arial"/>
          <w:sz w:val="22"/>
        </w:rPr>
      </w:pPr>
    </w:p>
    <w:p w:rsidR="00A43667" w:rsidRDefault="00A43667" w:rsidP="00320E42">
      <w:pPr>
        <w:jc w:val="left"/>
        <w:rPr>
          <w:rFonts w:ascii="Arial" w:hAnsi="Arial" w:cs="Arial"/>
          <w:sz w:val="22"/>
        </w:rPr>
      </w:pPr>
    </w:p>
    <w:p w:rsidR="00A43667" w:rsidRPr="00320E42" w:rsidRDefault="00A43667" w:rsidP="00320E42">
      <w:pPr>
        <w:jc w:val="left"/>
        <w:rPr>
          <w:rFonts w:ascii="Arial" w:hAnsi="Arial" w:cs="Arial"/>
          <w:sz w:val="22"/>
        </w:rPr>
      </w:pPr>
    </w:p>
    <w:p w:rsidR="00B07161" w:rsidRPr="00320E42" w:rsidRDefault="00B07161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Alle oben aufgelisteten Ressourcen sind entweder bereits vorhanden oder unter einer freien Lizenz verfügbar, so dass nichts</w:t>
      </w:r>
      <w:r w:rsidR="0053215E" w:rsidRPr="00320E42">
        <w:rPr>
          <w:rFonts w:ascii="Arial" w:hAnsi="Arial" w:cs="Arial"/>
          <w:sz w:val="22"/>
        </w:rPr>
        <w:t xml:space="preserve"> extra angeschafft werden muss.</w:t>
      </w:r>
    </w:p>
    <w:p w:rsidR="00991589" w:rsidRDefault="00991589" w:rsidP="00320E42">
      <w:pPr>
        <w:jc w:val="left"/>
        <w:rPr>
          <w:rFonts w:ascii="Arial" w:hAnsi="Arial" w:cs="Arial"/>
          <w:sz w:val="22"/>
        </w:rPr>
      </w:pPr>
    </w:p>
    <w:p w:rsidR="00471788" w:rsidRPr="00320E42" w:rsidRDefault="00471788" w:rsidP="00320E42">
      <w:pPr>
        <w:jc w:val="left"/>
        <w:rPr>
          <w:rFonts w:ascii="Arial" w:hAnsi="Arial" w:cs="Arial"/>
          <w:sz w:val="22"/>
        </w:rPr>
      </w:pPr>
    </w:p>
    <w:p w:rsidR="006C67DA" w:rsidRPr="00325D4C" w:rsidRDefault="006C67D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45" w:name="_Toc482871281"/>
      <w:r w:rsidRPr="00325D4C">
        <w:rPr>
          <w:rFonts w:cs="Arial"/>
          <w:szCs w:val="28"/>
        </w:rPr>
        <w:lastRenderedPageBreak/>
        <w:t>Diagramme</w:t>
      </w:r>
      <w:bookmarkEnd w:id="45"/>
    </w:p>
    <w:p w:rsidR="004A7184" w:rsidRPr="0081354C" w:rsidRDefault="00991589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46" w:name="_IST-Zustand"/>
      <w:bookmarkStart w:id="47" w:name="_Toc482871282"/>
      <w:bookmarkEnd w:id="46"/>
      <w:r w:rsidRPr="0081354C">
        <w:rPr>
          <w:rFonts w:cs="Arial"/>
          <w:noProof/>
          <w:sz w:val="24"/>
          <w:szCs w:val="24"/>
        </w:rPr>
        <w:drawing>
          <wp:anchor distT="0" distB="0" distL="114300" distR="114300" simplePos="0" relativeHeight="251687936" behindDoc="1" locked="0" layoutInCell="1" allowOverlap="1" wp14:anchorId="65346BBD" wp14:editId="271630BE">
            <wp:simplePos x="0" y="0"/>
            <wp:positionH relativeFrom="column">
              <wp:posOffset>499745</wp:posOffset>
            </wp:positionH>
            <wp:positionV relativeFrom="paragraph">
              <wp:posOffset>256540</wp:posOffset>
            </wp:positionV>
            <wp:extent cx="4726305" cy="7868285"/>
            <wp:effectExtent l="0" t="0" r="0" b="0"/>
            <wp:wrapTight wrapText="bothSides">
              <wp:wrapPolygon edited="0">
                <wp:start x="0" y="0"/>
                <wp:lineTo x="0" y="21546"/>
                <wp:lineTo x="21504" y="21546"/>
                <wp:lineTo x="21504" y="0"/>
                <wp:lineTo x="0" y="0"/>
              </wp:wrapPolygon>
            </wp:wrapTight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IST-Zustand</w:t>
      </w:r>
      <w:bookmarkEnd w:id="47"/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2868B4" w:rsidRPr="00320E42" w:rsidRDefault="002868B4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noProof/>
          <w:sz w:val="22"/>
        </w:rPr>
      </w:pPr>
    </w:p>
    <w:p w:rsidR="00991589" w:rsidRPr="00320E42" w:rsidRDefault="00991589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AE7BDA" w:rsidRPr="00320E42" w:rsidRDefault="00AE7BDA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4A7184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48" w:name="_Toc482871283"/>
      <w:r w:rsidRPr="0081354C">
        <w:rPr>
          <w:rFonts w:cs="Arial"/>
          <w:sz w:val="24"/>
          <w:szCs w:val="24"/>
        </w:rPr>
        <w:lastRenderedPageBreak/>
        <w:t>SOLL</w:t>
      </w:r>
      <w:r w:rsidRPr="00325D4C">
        <w:rPr>
          <w:rFonts w:cs="Arial"/>
          <w:szCs w:val="28"/>
        </w:rPr>
        <w:t>-</w:t>
      </w:r>
      <w:r w:rsidRPr="0081354C">
        <w:rPr>
          <w:rFonts w:cs="Arial"/>
          <w:sz w:val="24"/>
          <w:szCs w:val="24"/>
        </w:rPr>
        <w:t>Zustand</w:t>
      </w:r>
      <w:bookmarkEnd w:id="48"/>
    </w:p>
    <w:p w:rsidR="006804EE" w:rsidRPr="00320E42" w:rsidRDefault="00991589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86912" behindDoc="1" locked="0" layoutInCell="1" allowOverlap="1" wp14:anchorId="19589EE6" wp14:editId="77D4A808">
            <wp:simplePos x="0" y="0"/>
            <wp:positionH relativeFrom="column">
              <wp:posOffset>499745</wp:posOffset>
            </wp:positionH>
            <wp:positionV relativeFrom="paragraph">
              <wp:posOffset>154305</wp:posOffset>
            </wp:positionV>
            <wp:extent cx="3883025" cy="8288655"/>
            <wp:effectExtent l="0" t="0" r="3175" b="0"/>
            <wp:wrapTight wrapText="bothSides">
              <wp:wrapPolygon edited="0">
                <wp:start x="0" y="0"/>
                <wp:lineTo x="0" y="21545"/>
                <wp:lineTo x="21512" y="21545"/>
                <wp:lineTo x="21512" y="0"/>
                <wp:lineTo x="0" y="0"/>
              </wp:wrapPolygon>
            </wp:wrapTight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025" cy="828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ind w:left="708"/>
        <w:jc w:val="left"/>
        <w:rPr>
          <w:rFonts w:ascii="Arial" w:hAnsi="Arial" w:cs="Arial"/>
          <w:sz w:val="22"/>
        </w:rPr>
      </w:pPr>
    </w:p>
    <w:p w:rsidR="00E12623" w:rsidRPr="00175750" w:rsidRDefault="00E12623" w:rsidP="00175750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49" w:name="_Toc482871284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7152" behindDoc="1" locked="0" layoutInCell="1" allowOverlap="1" wp14:anchorId="343F29E0" wp14:editId="763650A9">
            <wp:simplePos x="0" y="0"/>
            <wp:positionH relativeFrom="column">
              <wp:posOffset>-540385</wp:posOffset>
            </wp:positionH>
            <wp:positionV relativeFrom="paragraph">
              <wp:posOffset>236855</wp:posOffset>
            </wp:positionV>
            <wp:extent cx="6657975" cy="5505450"/>
            <wp:effectExtent l="0" t="0" r="9525" b="0"/>
            <wp:wrapTight wrapText="bothSides">
              <wp:wrapPolygon edited="0">
                <wp:start x="0" y="0"/>
                <wp:lineTo x="0" y="21525"/>
                <wp:lineTo x="21569" y="21525"/>
                <wp:lineTo x="21569" y="0"/>
                <wp:lineTo x="0" y="0"/>
              </wp:wrapPolygon>
            </wp:wrapTight>
            <wp:docPr id="4" name="Grafik 4" descr="U:\Projektarbeit\Diagramme\Aktivitäts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Diagramme\Aktivitätsdiagram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Aktivitätsdiagramm</w:t>
      </w:r>
      <w:bookmarkEnd w:id="49"/>
    </w:p>
    <w:p w:rsidR="004A7184" w:rsidRPr="00325D4C" w:rsidRDefault="00F14B52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0" w:name="_Toc482871285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8176" behindDoc="1" locked="0" layoutInCell="1" allowOverlap="1" wp14:anchorId="1CC15EE1" wp14:editId="41619E67">
            <wp:simplePos x="0" y="0"/>
            <wp:positionH relativeFrom="column">
              <wp:posOffset>-407035</wp:posOffset>
            </wp:positionH>
            <wp:positionV relativeFrom="paragraph">
              <wp:posOffset>360680</wp:posOffset>
            </wp:positionV>
            <wp:extent cx="6657975" cy="4352925"/>
            <wp:effectExtent l="0" t="0" r="9525" b="9525"/>
            <wp:wrapTight wrapText="bothSides">
              <wp:wrapPolygon edited="0">
                <wp:start x="0" y="0"/>
                <wp:lineTo x="0" y="21553"/>
                <wp:lineTo x="21569" y="21553"/>
                <wp:lineTo x="21569" y="0"/>
                <wp:lineTo x="0" y="0"/>
              </wp:wrapPolygon>
            </wp:wrapTight>
            <wp:docPr id="20" name="Grafik 20" descr="U:\Projektarbeit\Diagramme\Anwendungsfalldiagra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Diagramme\Anwendungsfalldiagramm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Anwendungsfalldiagramm</w:t>
      </w:r>
      <w:bookmarkEnd w:id="50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A7184" w:rsidRPr="00325D4C" w:rsidRDefault="00D42821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1" w:name="_ERM"/>
      <w:bookmarkStart w:id="52" w:name="_Toc482871286"/>
      <w:bookmarkEnd w:id="51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99200" behindDoc="1" locked="0" layoutInCell="1" allowOverlap="1" wp14:anchorId="5906A5E4" wp14:editId="6F16F8D0">
            <wp:simplePos x="0" y="0"/>
            <wp:positionH relativeFrom="column">
              <wp:posOffset>-540385</wp:posOffset>
            </wp:positionH>
            <wp:positionV relativeFrom="paragraph">
              <wp:posOffset>246380</wp:posOffset>
            </wp:positionV>
            <wp:extent cx="6657975" cy="6000750"/>
            <wp:effectExtent l="0" t="0" r="9525" b="0"/>
            <wp:wrapTight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ight>
            <wp:docPr id="26" name="Grafik 26" descr="U:\Projektarbeit\Diagramme\ERM_Daten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ERM_Datenbank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7184" w:rsidRPr="0081354C">
        <w:rPr>
          <w:rFonts w:cs="Arial"/>
          <w:sz w:val="24"/>
          <w:szCs w:val="24"/>
        </w:rPr>
        <w:t>ERM</w:t>
      </w:r>
      <w:bookmarkEnd w:id="52"/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D42821" w:rsidRPr="00320E42" w:rsidRDefault="00D42821" w:rsidP="00320E42">
      <w:pPr>
        <w:jc w:val="left"/>
        <w:rPr>
          <w:rFonts w:ascii="Arial" w:hAnsi="Arial" w:cs="Arial"/>
          <w:sz w:val="22"/>
        </w:rPr>
      </w:pPr>
    </w:p>
    <w:p w:rsidR="004D4429" w:rsidRPr="00325D4C" w:rsidRDefault="004420D3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3" w:name="_Toc482871287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9984" behindDoc="1" locked="0" layoutInCell="1" allowOverlap="1" wp14:anchorId="5F542D5C" wp14:editId="3B5D0E8B">
            <wp:simplePos x="0" y="0"/>
            <wp:positionH relativeFrom="column">
              <wp:posOffset>-231140</wp:posOffset>
            </wp:positionH>
            <wp:positionV relativeFrom="paragraph">
              <wp:posOffset>274955</wp:posOffset>
            </wp:positionV>
            <wp:extent cx="6153150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533" y="21553"/>
                <wp:lineTo x="21533" y="0"/>
                <wp:lineTo x="0" y="0"/>
              </wp:wrapPolygon>
            </wp:wrapTight>
            <wp:docPr id="7" name="Grafik 7" descr="U:\Projektarbeit\Diagramme\UML_ClassDiagram\DB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Diagramme\UML_ClassDiagram\DBShema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4429" w:rsidRPr="0081354C">
        <w:rPr>
          <w:rFonts w:cs="Arial"/>
          <w:sz w:val="24"/>
          <w:szCs w:val="24"/>
        </w:rPr>
        <w:t>Klassendiagramm</w:t>
      </w:r>
      <w:r w:rsidR="0065447F" w:rsidRPr="00325D4C">
        <w:rPr>
          <w:rFonts w:cs="Arial"/>
          <w:szCs w:val="28"/>
        </w:rPr>
        <w:t xml:space="preserve"> – </w:t>
      </w:r>
      <w:r w:rsidR="0065447F" w:rsidRPr="0081354C">
        <w:rPr>
          <w:rFonts w:cs="Arial"/>
          <w:sz w:val="24"/>
          <w:szCs w:val="24"/>
        </w:rPr>
        <w:t>Database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Code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First</w:t>
      </w:r>
      <w:bookmarkEnd w:id="53"/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  <w:r w:rsidRPr="00320E42">
        <w:rPr>
          <w:rFonts w:ascii="Arial" w:hAnsi="Arial" w:cs="Arial"/>
          <w:sz w:val="22"/>
        </w:rPr>
        <w:br/>
      </w: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0E42" w:rsidRDefault="0065447F" w:rsidP="00320E42">
      <w:pPr>
        <w:jc w:val="left"/>
        <w:rPr>
          <w:rFonts w:ascii="Arial" w:hAnsi="Arial" w:cs="Arial"/>
          <w:sz w:val="22"/>
        </w:rPr>
      </w:pPr>
    </w:p>
    <w:p w:rsidR="0065447F" w:rsidRPr="00325D4C" w:rsidRDefault="00DD3687" w:rsidP="00320E42">
      <w:pPr>
        <w:pStyle w:val="berschrift2"/>
        <w:numPr>
          <w:ilvl w:val="2"/>
          <w:numId w:val="11"/>
        </w:numPr>
        <w:jc w:val="left"/>
        <w:rPr>
          <w:rFonts w:cs="Arial"/>
          <w:szCs w:val="28"/>
        </w:rPr>
      </w:pPr>
      <w:bookmarkStart w:id="54" w:name="_Toc482871288"/>
      <w:r w:rsidRPr="0081354C">
        <w:rPr>
          <w:rFonts w:cs="Arial"/>
          <w:sz w:val="24"/>
          <w:szCs w:val="24"/>
        </w:rPr>
        <w:lastRenderedPageBreak/>
        <w:t>K</w:t>
      </w:r>
      <w:r w:rsidR="0065447F" w:rsidRPr="0081354C">
        <w:rPr>
          <w:rFonts w:cs="Arial"/>
          <w:sz w:val="24"/>
          <w:szCs w:val="24"/>
        </w:rPr>
        <w:t>lassendiagramm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–</w:t>
      </w:r>
      <w:r w:rsidR="0065447F" w:rsidRPr="00325D4C">
        <w:rPr>
          <w:rFonts w:cs="Arial"/>
          <w:szCs w:val="28"/>
        </w:rPr>
        <w:t xml:space="preserve"> </w:t>
      </w:r>
      <w:r w:rsidR="0065447F" w:rsidRPr="0081354C">
        <w:rPr>
          <w:rFonts w:cs="Arial"/>
          <w:sz w:val="24"/>
          <w:szCs w:val="24"/>
        </w:rPr>
        <w:t>GUI</w:t>
      </w:r>
      <w:bookmarkEnd w:id="54"/>
    </w:p>
    <w:p w:rsidR="0065447F" w:rsidRPr="00320E42" w:rsidRDefault="00DD3687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91008" behindDoc="1" locked="0" layoutInCell="1" allowOverlap="1" wp14:anchorId="7C03C874" wp14:editId="382E01CD">
            <wp:simplePos x="0" y="0"/>
            <wp:positionH relativeFrom="column">
              <wp:posOffset>-833755</wp:posOffset>
            </wp:positionH>
            <wp:positionV relativeFrom="paragraph">
              <wp:posOffset>205105</wp:posOffset>
            </wp:positionV>
            <wp:extent cx="7400925" cy="4283710"/>
            <wp:effectExtent l="0" t="0" r="9525" b="2540"/>
            <wp:wrapTight wrapText="bothSides">
              <wp:wrapPolygon edited="0">
                <wp:start x="0" y="0"/>
                <wp:lineTo x="0" y="21517"/>
                <wp:lineTo x="21572" y="21517"/>
                <wp:lineTo x="21572" y="0"/>
                <wp:lineTo x="0" y="0"/>
              </wp:wrapPolygon>
            </wp:wrapTight>
            <wp:docPr id="65" name="Grafik 65" descr="U:\Projektarbeit\Diagramme\UML_ClassDiagram\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:\Projektarbeit\Diagramme\UML_ClassDiagram\UI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428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686D" w:rsidRPr="00325D4C" w:rsidRDefault="003E3C5A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5" w:name="_Entwicklerdokumentation_(Auszug)"/>
      <w:bookmarkStart w:id="56" w:name="_Toc482871289"/>
      <w:bookmarkEnd w:id="55"/>
      <w:r w:rsidRPr="0081354C">
        <w:rPr>
          <w:rFonts w:cs="Arial"/>
          <w:noProof/>
          <w:sz w:val="24"/>
          <w:szCs w:val="24"/>
        </w:rPr>
        <w:lastRenderedPageBreak/>
        <w:drawing>
          <wp:anchor distT="0" distB="0" distL="114300" distR="114300" simplePos="0" relativeHeight="251688960" behindDoc="1" locked="0" layoutInCell="1" allowOverlap="1" wp14:anchorId="5807F275" wp14:editId="43ED5C4E">
            <wp:simplePos x="0" y="0"/>
            <wp:positionH relativeFrom="column">
              <wp:posOffset>203835</wp:posOffset>
            </wp:positionH>
            <wp:positionV relativeFrom="paragraph">
              <wp:posOffset>274320</wp:posOffset>
            </wp:positionV>
            <wp:extent cx="6648450" cy="6981825"/>
            <wp:effectExtent l="0" t="0" r="0" b="9525"/>
            <wp:wrapTight wrapText="bothSides">
              <wp:wrapPolygon edited="0">
                <wp:start x="0" y="0"/>
                <wp:lineTo x="0" y="21571"/>
                <wp:lineTo x="21538" y="21571"/>
                <wp:lineTo x="21538" y="0"/>
                <wp:lineTo x="0" y="0"/>
              </wp:wrapPolygon>
            </wp:wrapTight>
            <wp:docPr id="5" name="Grafik 5" descr="U:\Projektarbeit\Entwicklerdoku\EntwicklerDoku_Ausz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Entwicklerdoku\EntwicklerDoku_Auszu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98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128C" w:rsidRPr="0081354C">
        <w:rPr>
          <w:rFonts w:cs="Arial"/>
          <w:sz w:val="24"/>
          <w:szCs w:val="24"/>
        </w:rPr>
        <w:t>Entwicklerdokumentation</w:t>
      </w:r>
      <w:r w:rsidR="00CD60F5" w:rsidRPr="0081354C">
        <w:rPr>
          <w:rFonts w:cs="Arial"/>
          <w:sz w:val="24"/>
          <w:szCs w:val="24"/>
        </w:rPr>
        <w:t xml:space="preserve"> (Auszug)</w:t>
      </w:r>
      <w:bookmarkStart w:id="57" w:name="_Verwendete_Ressourcen"/>
      <w:bookmarkEnd w:id="57"/>
      <w:bookmarkEnd w:id="56"/>
    </w:p>
    <w:p w:rsidR="003E3C5A" w:rsidRPr="00320E42" w:rsidRDefault="003E3C5A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6804EE" w:rsidRPr="00320E42" w:rsidRDefault="006804EE" w:rsidP="00320E42">
      <w:pPr>
        <w:jc w:val="left"/>
        <w:rPr>
          <w:rFonts w:ascii="Arial" w:hAnsi="Arial" w:cs="Arial"/>
          <w:sz w:val="22"/>
        </w:rPr>
      </w:pPr>
    </w:p>
    <w:p w:rsidR="00E450D3" w:rsidRPr="00325D4C" w:rsidRDefault="00E450D3" w:rsidP="00320E42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58" w:name="_Kundendokumentation"/>
      <w:bookmarkStart w:id="59" w:name="_Toc482871290"/>
      <w:bookmarkEnd w:id="58"/>
      <w:r w:rsidRPr="00325D4C">
        <w:rPr>
          <w:rFonts w:cs="Arial"/>
          <w:szCs w:val="28"/>
        </w:rPr>
        <w:lastRenderedPageBreak/>
        <w:t>Kundendokumentation</w:t>
      </w:r>
      <w:bookmarkEnd w:id="59"/>
    </w:p>
    <w:p w:rsidR="00E450D3" w:rsidRPr="0081354C" w:rsidRDefault="00E450D3" w:rsidP="0081354C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0" w:name="_Toc482871291"/>
      <w:r w:rsidRPr="0081354C">
        <w:rPr>
          <w:rFonts w:cs="Arial"/>
          <w:sz w:val="24"/>
          <w:szCs w:val="24"/>
        </w:rPr>
        <w:t>Einleitung</w:t>
      </w:r>
      <w:bookmarkEnd w:id="60"/>
    </w:p>
    <w:p w:rsidR="00E450D3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In diesem Benutzer-Handbuch werden ausschließlich die Oberflächen und deren Funktionalitäten beschrieben. Antworten zu technische Fragen entnehmen Sie bitte aus der Dokumentation. </w:t>
      </w:r>
    </w:p>
    <w:p w:rsidR="00E450D3" w:rsidRPr="0081354C" w:rsidRDefault="00E450D3" w:rsidP="00320E42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1" w:name="_Toc482871292"/>
      <w:bookmarkStart w:id="62" w:name="_Toc419875545"/>
      <w:bookmarkStart w:id="63" w:name="_Toc419875620"/>
      <w:r w:rsidRPr="0081354C">
        <w:rPr>
          <w:rFonts w:cs="Arial"/>
          <w:sz w:val="24"/>
          <w:szCs w:val="24"/>
        </w:rPr>
        <w:t>Masken und Funktionalitäten</w:t>
      </w:r>
      <w:bookmarkEnd w:id="61"/>
    </w:p>
    <w:p w:rsidR="00E60FD4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erste Schritt ist das Öffnen der </w:t>
      </w:r>
      <w:r w:rsidR="00E60FD4" w:rsidRPr="00320E42">
        <w:rPr>
          <w:rFonts w:ascii="Arial" w:hAnsi="Arial" w:cs="Arial"/>
          <w:sz w:val="22"/>
        </w:rPr>
        <w:t>Intranet Webseite</w:t>
      </w:r>
      <w:r w:rsidRPr="00320E42">
        <w:rPr>
          <w:rFonts w:ascii="Arial" w:hAnsi="Arial" w:cs="Arial"/>
          <w:sz w:val="22"/>
        </w:rPr>
        <w:t xml:space="preserve">. </w:t>
      </w:r>
    </w:p>
    <w:p w:rsidR="00E450D3" w:rsidRPr="00320E42" w:rsidRDefault="00E450D3" w:rsidP="00320E42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Falls Sie nicht wissen, wie Sie zu der </w:t>
      </w:r>
      <w:r w:rsidR="006B2645" w:rsidRPr="00320E42">
        <w:rPr>
          <w:rFonts w:ascii="Arial" w:hAnsi="Arial" w:cs="Arial"/>
          <w:sz w:val="22"/>
        </w:rPr>
        <w:t>Webseite</w:t>
      </w:r>
      <w:r w:rsidRPr="00320E42">
        <w:rPr>
          <w:rFonts w:ascii="Arial" w:hAnsi="Arial" w:cs="Arial"/>
          <w:sz w:val="22"/>
        </w:rPr>
        <w:t xml:space="preserve"> gelangen können, fragen Sie Ihre Ko</w:t>
      </w:r>
      <w:r w:rsidRPr="00320E42">
        <w:rPr>
          <w:rFonts w:ascii="Arial" w:hAnsi="Arial" w:cs="Arial"/>
          <w:sz w:val="22"/>
        </w:rPr>
        <w:t>l</w:t>
      </w:r>
      <w:r w:rsidRPr="00320E42">
        <w:rPr>
          <w:rFonts w:ascii="Arial" w:hAnsi="Arial" w:cs="Arial"/>
          <w:sz w:val="22"/>
        </w:rPr>
        <w:t xml:space="preserve">legen. </w:t>
      </w:r>
    </w:p>
    <w:p w:rsidR="00E450D3" w:rsidRPr="00320E42" w:rsidRDefault="00E450D3" w:rsidP="00320E42">
      <w:pPr>
        <w:ind w:left="708"/>
        <w:jc w:val="left"/>
        <w:rPr>
          <w:rFonts w:ascii="Arial" w:hAnsi="Arial" w:cs="Arial"/>
          <w:sz w:val="22"/>
        </w:rPr>
      </w:pPr>
    </w:p>
    <w:p w:rsidR="00E006F0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Nachdem Sie die Webseite geöffnet haben, sehen Sie folgende Grafische </w:t>
      </w:r>
    </w:p>
    <w:p w:rsidR="00E953B9" w:rsidRPr="00320E42" w:rsidRDefault="00E953B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Oberfl</w:t>
      </w:r>
      <w:r w:rsidR="00E006F0">
        <w:rPr>
          <w:rFonts w:ascii="Arial" w:hAnsi="Arial" w:cs="Arial"/>
          <w:sz w:val="22"/>
        </w:rPr>
        <w:t>ä</w:t>
      </w:r>
      <w:r w:rsidRPr="00320E42">
        <w:rPr>
          <w:rFonts w:ascii="Arial" w:hAnsi="Arial" w:cs="Arial"/>
          <w:sz w:val="22"/>
        </w:rPr>
        <w:t>che:</w:t>
      </w:r>
    </w:p>
    <w:bookmarkEnd w:id="62"/>
    <w:bookmarkEnd w:id="63"/>
    <w:p w:rsidR="000772B6" w:rsidRPr="00320E42" w:rsidRDefault="000772B6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0772B6" w:rsidRPr="00320E42" w:rsidRDefault="006A48F9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Im folgenden Bild</w:t>
      </w:r>
      <w:r w:rsidR="00EF6A7D" w:rsidRPr="00320E42">
        <w:rPr>
          <w:rFonts w:ascii="Arial" w:hAnsi="Arial" w:cs="Arial"/>
          <w:sz w:val="22"/>
        </w:rPr>
        <w:t xml:space="preserve"> sehen Sie schon im Bild einige Hinweise zu den wichtigsten Th</w:t>
      </w:r>
      <w:r w:rsidR="00EF6A7D" w:rsidRPr="00320E42">
        <w:rPr>
          <w:rFonts w:ascii="Arial" w:hAnsi="Arial" w:cs="Arial"/>
          <w:sz w:val="22"/>
        </w:rPr>
        <w:t>e</w:t>
      </w:r>
      <w:r w:rsidR="00EF6A7D" w:rsidRPr="00320E42">
        <w:rPr>
          <w:rFonts w:ascii="Arial" w:hAnsi="Arial" w:cs="Arial"/>
          <w:sz w:val="22"/>
        </w:rPr>
        <w:t>men, die mit dem Chat zusammenhängen.</w:t>
      </w:r>
    </w:p>
    <w:p w:rsidR="00EF6A7D" w:rsidRPr="00320E42" w:rsidRDefault="00EF6A7D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 rechts:  Hier sehen Sie die Notifikationen über einkommende Nachrichten.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Oben: Die aktuelle User ID ist ihre in der Datenbank zugewiesene ID. Dies dient der Identifikation.</w:t>
      </w:r>
    </w:p>
    <w:p w:rsidR="00375DA7" w:rsidRPr="00320E42" w:rsidRDefault="00375DA7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Links: Hier befindet sich das Menü, welches in mehrere Kategorien eingeteilt ist.</w:t>
      </w:r>
    </w:p>
    <w:p w:rsidR="00EF6A7D" w:rsidRPr="00320E42" w:rsidRDefault="00E917A8" w:rsidP="00E006F0">
      <w:pPr>
        <w:pStyle w:val="Listenabsatz"/>
        <w:widowControl/>
        <w:spacing w:line="240" w:lineRule="auto"/>
        <w:ind w:left="708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6368" behindDoc="1" locked="0" layoutInCell="1" allowOverlap="1" wp14:anchorId="03FAE219" wp14:editId="4AC090AE">
            <wp:simplePos x="0" y="0"/>
            <wp:positionH relativeFrom="column">
              <wp:posOffset>-358140</wp:posOffset>
            </wp:positionH>
            <wp:positionV relativeFrom="paragraph">
              <wp:posOffset>593725</wp:posOffset>
            </wp:positionV>
            <wp:extent cx="6796405" cy="4152900"/>
            <wp:effectExtent l="0" t="0" r="4445" b="0"/>
            <wp:wrapTight wrapText="bothSides">
              <wp:wrapPolygon edited="0">
                <wp:start x="0" y="0"/>
                <wp:lineTo x="0" y="21501"/>
                <wp:lineTo x="21554" y="21501"/>
                <wp:lineTo x="21554" y="0"/>
                <wp:lineTo x="0" y="0"/>
              </wp:wrapPolygon>
            </wp:wrapTight>
            <wp:docPr id="2" name="Grafik 2" descr="U:\Projektarbeit\img\Screenshots\Startse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:\Projektarbeit\img\Screenshots\Startseite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A7D" w:rsidRPr="00320E42">
        <w:rPr>
          <w:rFonts w:ascii="Arial" w:hAnsi="Arial" w:cs="Arial"/>
          <w:sz w:val="22"/>
        </w:rPr>
        <w:t>Unten rechts</w:t>
      </w:r>
      <w:r w:rsidR="00375DA7" w:rsidRPr="00320E42">
        <w:rPr>
          <w:rFonts w:ascii="Arial" w:hAnsi="Arial" w:cs="Arial"/>
          <w:sz w:val="22"/>
        </w:rPr>
        <w:t>: Hier</w:t>
      </w:r>
      <w:r w:rsidR="00EF6A7D" w:rsidRPr="00320E42">
        <w:rPr>
          <w:rFonts w:ascii="Arial" w:hAnsi="Arial" w:cs="Arial"/>
          <w:sz w:val="22"/>
        </w:rPr>
        <w:t xml:space="preserve"> sehen Sie den Button „Support Chat“, wenn Sie die Button mit der Linken Maustaste klicken, öffnet sich der Chat in einem kleinen Fenster, mittig des Bildschirmes. Siehe nächstes Bild.</w:t>
      </w:r>
      <w:r w:rsidRPr="00E917A8">
        <w:rPr>
          <w:rFonts w:ascii="Arial" w:hAnsi="Arial" w:cs="Arial"/>
          <w:noProof/>
          <w:sz w:val="22"/>
        </w:rPr>
        <w:t xml:space="preserve"> </w:t>
      </w:r>
    </w:p>
    <w:p w:rsidR="00EF6A7D" w:rsidRPr="00320E42" w:rsidRDefault="00E917A8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7392" behindDoc="1" locked="0" layoutInCell="1" allowOverlap="1" wp14:anchorId="587B3482" wp14:editId="099A3C24">
            <wp:simplePos x="0" y="0"/>
            <wp:positionH relativeFrom="column">
              <wp:posOffset>-452755</wp:posOffset>
            </wp:positionH>
            <wp:positionV relativeFrom="paragraph">
              <wp:posOffset>-325120</wp:posOffset>
            </wp:positionV>
            <wp:extent cx="6730365" cy="4057650"/>
            <wp:effectExtent l="0" t="0" r="0" b="0"/>
            <wp:wrapTight wrapText="bothSides">
              <wp:wrapPolygon edited="0">
                <wp:start x="0" y="0"/>
                <wp:lineTo x="0" y="21499"/>
                <wp:lineTo x="21521" y="21499"/>
                <wp:lineTo x="21521" y="0"/>
                <wp:lineTo x="0" y="0"/>
              </wp:wrapPolygon>
            </wp:wrapTight>
            <wp:docPr id="14" name="Grafik 14" descr="U:\Projektarbeit\img\Screenshots\01_Normal_Open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:\Projektarbeit\img\Screenshots\01_Normal_OpenChat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36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017" w:rsidRPr="00320E42" w:rsidRDefault="0093537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Hier können Sie eine Kategorie, zu dem Sie eine Frage haben, auswählen.</w:t>
      </w:r>
      <w:r w:rsidR="00AB3170"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Als nächstes wählen Sie einen zuständigen Supp</w:t>
      </w:r>
      <w:r w:rsidR="00C11A86">
        <w:rPr>
          <w:rFonts w:ascii="Arial" w:hAnsi="Arial" w:cs="Arial"/>
          <w:sz w:val="22"/>
        </w:rPr>
        <w:t>ort. Vorzugsweise jemanden der o</w:t>
      </w:r>
      <w:r w:rsidRPr="00320E42">
        <w:rPr>
          <w:rFonts w:ascii="Arial" w:hAnsi="Arial" w:cs="Arial"/>
          <w:sz w:val="22"/>
        </w:rPr>
        <w:t xml:space="preserve">nline ist. </w:t>
      </w: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E7904" w:rsidRPr="00320E42" w:rsidRDefault="000E7904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Ihnen ist aber auch die Möglichkeit gegeben jemanden anzuschreiben, der offline ist. Jedoch kann dieser die Nachricht erst lesen, wenn dieser erneut online ist.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diesem Schritt wird bespielhaft die Kategorie „Controlling“ ausgewählt.</w:t>
      </w: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4B5B97" w:rsidRDefault="004B5B97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In den folgenden Bildern werden Beispiele zu einer Konversation aufgeführt.</w:t>
      </w:r>
    </w:p>
    <w:p w:rsidR="007A4FCE" w:rsidRPr="00320E42" w:rsidRDefault="007A4FCE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53300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08416" behindDoc="1" locked="0" layoutInCell="1" allowOverlap="1" wp14:anchorId="7D01ED8B" wp14:editId="4E02DDBD">
            <wp:simplePos x="0" y="0"/>
            <wp:positionH relativeFrom="column">
              <wp:posOffset>814070</wp:posOffset>
            </wp:positionH>
            <wp:positionV relativeFrom="paragraph">
              <wp:posOffset>-429895</wp:posOffset>
            </wp:positionV>
            <wp:extent cx="4124325" cy="4210050"/>
            <wp:effectExtent l="0" t="0" r="9525" b="0"/>
            <wp:wrapTight wrapText="bothSides">
              <wp:wrapPolygon edited="0">
                <wp:start x="0" y="0"/>
                <wp:lineTo x="0" y="21502"/>
                <wp:lineTo x="21550" y="21502"/>
                <wp:lineTo x="21550" y="0"/>
                <wp:lineTo x="0" y="0"/>
              </wp:wrapPolygon>
            </wp:wrapTight>
            <wp:docPr id="15" name="Grafik 15" descr="U:\Projektarbeit\img\Screenshots\02_Normal_ChooseSup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:\Projektarbeit\img\Screenshots\02_Normal_ChooseSupport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B3170" w:rsidRPr="00320E42" w:rsidRDefault="00AB317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C7473C" w:rsidRPr="00320E42" w:rsidRDefault="00C7473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006F0" w:rsidRDefault="00E006F0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D44C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Nachdem L</w:t>
      </w:r>
      <w:r w:rsidR="00BE2302" w:rsidRPr="00320E42">
        <w:rPr>
          <w:rFonts w:ascii="Arial" w:hAnsi="Arial" w:cs="Arial"/>
          <w:sz w:val="22"/>
        </w:rPr>
        <w:t>inksklick auf einen der Auswahlmöglichkeiten ändert sich die Ansicht und Sie werden mit dem zuvor ausgewählten Ansprechpartner verbunden.</w:t>
      </w:r>
    </w:p>
    <w:p w:rsidR="00BE2302" w:rsidRPr="00320E42" w:rsidRDefault="002D3A9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09440" behindDoc="1" locked="0" layoutInCell="1" allowOverlap="1" wp14:anchorId="5F01793E" wp14:editId="56953AB4">
            <wp:simplePos x="0" y="0"/>
            <wp:positionH relativeFrom="column">
              <wp:posOffset>814070</wp:posOffset>
            </wp:positionH>
            <wp:positionV relativeFrom="paragraph">
              <wp:posOffset>44450</wp:posOffset>
            </wp:positionV>
            <wp:extent cx="4124325" cy="4408170"/>
            <wp:effectExtent l="0" t="0" r="9525" b="0"/>
            <wp:wrapTight wrapText="bothSides">
              <wp:wrapPolygon edited="0">
                <wp:start x="0" y="0"/>
                <wp:lineTo x="0" y="21469"/>
                <wp:lineTo x="21550" y="21469"/>
                <wp:lineTo x="21550" y="0"/>
                <wp:lineTo x="0" y="0"/>
              </wp:wrapPolygon>
            </wp:wrapTight>
            <wp:docPr id="21" name="Grafik 21" descr="U:\Projektarbeit\img\Screenshots\03_Normal_ErsterKontak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:\Projektarbeit\img\Screenshots\03_Normal_ErsterKontakt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40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Sie können die Nach</w:t>
      </w:r>
      <w:r w:rsidR="00AD44CA">
        <w:rPr>
          <w:rFonts w:ascii="Arial" w:hAnsi="Arial" w:cs="Arial"/>
          <w:sz w:val="22"/>
        </w:rPr>
        <w:t>richt durch „Enter“ oder durch Klick auf den Senden-</w:t>
      </w:r>
      <w:r>
        <w:rPr>
          <w:rFonts w:ascii="Arial" w:hAnsi="Arial" w:cs="Arial"/>
          <w:sz w:val="22"/>
        </w:rPr>
        <w:t>Button abschicken.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Sie können einen Absatz mit der Tastatur Kombination</w:t>
      </w:r>
      <w:r w:rsidR="00AD44CA">
        <w:rPr>
          <w:rFonts w:ascii="Arial" w:hAnsi="Arial" w:cs="Arial"/>
          <w:sz w:val="22"/>
        </w:rPr>
        <w:t xml:space="preserve"> „Shift+Enter“ e</w:t>
      </w:r>
      <w:r>
        <w:rPr>
          <w:rFonts w:ascii="Arial" w:hAnsi="Arial" w:cs="Arial"/>
          <w:sz w:val="22"/>
        </w:rPr>
        <w:t>infügen.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Dies finden Sie auch als Hinweis</w:t>
      </w:r>
      <w:r w:rsidR="00377BC5">
        <w:rPr>
          <w:rFonts w:ascii="Arial" w:hAnsi="Arial" w:cs="Arial"/>
          <w:sz w:val="22"/>
        </w:rPr>
        <w:t>/Tooltip,</w:t>
      </w:r>
      <w:r>
        <w:rPr>
          <w:rFonts w:ascii="Arial" w:hAnsi="Arial" w:cs="Arial"/>
          <w:sz w:val="22"/>
        </w:rPr>
        <w:t xml:space="preserve"> wenn Sie d</w:t>
      </w:r>
      <w:r w:rsidR="00AD44CA">
        <w:rPr>
          <w:rFonts w:ascii="Arial" w:hAnsi="Arial" w:cs="Arial"/>
          <w:sz w:val="22"/>
        </w:rPr>
        <w:t>en</w:t>
      </w:r>
      <w:r>
        <w:rPr>
          <w:rFonts w:ascii="Arial" w:hAnsi="Arial" w:cs="Arial"/>
          <w:sz w:val="22"/>
        </w:rPr>
        <w:t xml:space="preserve"> Maus</w:t>
      </w:r>
      <w:r w:rsidR="00AD44CA">
        <w:rPr>
          <w:rFonts w:ascii="Arial" w:hAnsi="Arial" w:cs="Arial"/>
          <w:sz w:val="22"/>
        </w:rPr>
        <w:t>zeiger</w:t>
      </w:r>
      <w:r>
        <w:rPr>
          <w:rFonts w:ascii="Arial" w:hAnsi="Arial" w:cs="Arial"/>
          <w:sz w:val="22"/>
        </w:rPr>
        <w:t xml:space="preserve"> über das Fragezeichen im Chat halten.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377BC5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0464" behindDoc="1" locked="0" layoutInCell="1" allowOverlap="1" wp14:anchorId="35F9FCE8" wp14:editId="5268313D">
            <wp:simplePos x="0" y="0"/>
            <wp:positionH relativeFrom="column">
              <wp:posOffset>-281305</wp:posOffset>
            </wp:positionH>
            <wp:positionV relativeFrom="paragraph">
              <wp:posOffset>843280</wp:posOffset>
            </wp:positionV>
            <wp:extent cx="6350635" cy="5867400"/>
            <wp:effectExtent l="0" t="0" r="0" b="0"/>
            <wp:wrapTight wrapText="bothSides">
              <wp:wrapPolygon edited="0">
                <wp:start x="0" y="0"/>
                <wp:lineTo x="0" y="21530"/>
                <wp:lineTo x="21511" y="21530"/>
                <wp:lineTo x="21511" y="0"/>
                <wp:lineTo x="0" y="0"/>
              </wp:wrapPolygon>
            </wp:wrapTight>
            <wp:docPr id="27" name="Grafik 27" descr="U:\Projektarbeit\img\Screenshots\04_Normal_Chatverlau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:\Projektarbeit\img\Screenshots\04_Normal_Chatverlau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64AA">
        <w:rPr>
          <w:rFonts w:ascii="Arial" w:hAnsi="Arial" w:cs="Arial"/>
          <w:sz w:val="22"/>
        </w:rPr>
        <w:t>Hier ein Beispiel zum weiteren Chatverlauf.</w:t>
      </w: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22E3A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lastRenderedPageBreak/>
        <w:drawing>
          <wp:anchor distT="0" distB="0" distL="114300" distR="114300" simplePos="0" relativeHeight="251711488" behindDoc="1" locked="0" layoutInCell="1" allowOverlap="1" wp14:anchorId="0235CCA7" wp14:editId="64F8CDD3">
            <wp:simplePos x="0" y="0"/>
            <wp:positionH relativeFrom="column">
              <wp:posOffset>4445</wp:posOffset>
            </wp:positionH>
            <wp:positionV relativeFrom="paragraph">
              <wp:posOffset>541655</wp:posOffset>
            </wp:positionV>
            <wp:extent cx="5727700" cy="6219825"/>
            <wp:effectExtent l="0" t="0" r="6350" b="9525"/>
            <wp:wrapTight wrapText="bothSides">
              <wp:wrapPolygon edited="0">
                <wp:start x="0" y="0"/>
                <wp:lineTo x="0" y="21567"/>
                <wp:lineTo x="21552" y="21567"/>
                <wp:lineTo x="21552" y="0"/>
                <wp:lineTo x="0" y="0"/>
              </wp:wrapPolygon>
            </wp:wrapTight>
            <wp:docPr id="28" name="Grafik 28" descr="U:\Projektarbeit\img\Screenshots\06_Admin_Antw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:\Projektarbeit\img\Screenshots\06_Admin_Antwort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E3A">
        <w:rPr>
          <w:rFonts w:ascii="Arial" w:hAnsi="Arial" w:cs="Arial"/>
          <w:sz w:val="22"/>
        </w:rPr>
        <w:t>Nun ist der Anfragende offline gegangen und bekommt Antwort vom Support.</w:t>
      </w:r>
    </w:p>
    <w:p w:rsidR="00B22E3A" w:rsidRDefault="00B22E3A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43CAB" w:rsidRPr="00320E42" w:rsidRDefault="00A43CAB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Wenn Sie einmal offline sind und Ihre Anfrage vom Support beantwortet wird, werden die Nachrichten gepuffert.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Sobald Sie die Seite Intranet erneut aufrufen bzw. </w:t>
      </w:r>
      <w:r w:rsidR="00AD44CA">
        <w:rPr>
          <w:rFonts w:ascii="Arial" w:hAnsi="Arial" w:cs="Arial"/>
          <w:sz w:val="22"/>
        </w:rPr>
        <w:t xml:space="preserve">in den Status </w:t>
      </w:r>
      <w:r>
        <w:rPr>
          <w:rFonts w:ascii="Arial" w:hAnsi="Arial" w:cs="Arial"/>
          <w:sz w:val="22"/>
        </w:rPr>
        <w:t>„Online“ gehen bekommen Sie die Nachrichten seit ihrem letzten Besuch übersichtlich dargestellt und Sie können sich per Klick auf diese Notifikation direkt mit dem Sender verbinden.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Der Anfragende betritt die Seite und </w:t>
      </w:r>
      <w:r w:rsidR="00AD44CA">
        <w:rPr>
          <w:rFonts w:ascii="Arial" w:hAnsi="Arial" w:cs="Arial"/>
          <w:sz w:val="22"/>
        </w:rPr>
        <w:t xml:space="preserve">hat den Status </w:t>
      </w:r>
      <w:r>
        <w:rPr>
          <w:rFonts w:ascii="Arial" w:hAnsi="Arial" w:cs="Arial"/>
          <w:sz w:val="22"/>
        </w:rPr>
        <w:t>„Online“.</w:t>
      </w:r>
    </w:p>
    <w:p w:rsidR="00A759BF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A759BF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A759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2512" behindDoc="1" locked="0" layoutInCell="1" allowOverlap="1" wp14:anchorId="37FD0979" wp14:editId="01612E11">
            <wp:simplePos x="0" y="0"/>
            <wp:positionH relativeFrom="column">
              <wp:posOffset>-828040</wp:posOffset>
            </wp:positionH>
            <wp:positionV relativeFrom="paragraph">
              <wp:posOffset>28575</wp:posOffset>
            </wp:positionV>
            <wp:extent cx="7292975" cy="4238625"/>
            <wp:effectExtent l="0" t="0" r="3175" b="9525"/>
            <wp:wrapTight wrapText="bothSides">
              <wp:wrapPolygon edited="0">
                <wp:start x="0" y="0"/>
                <wp:lineTo x="0" y="21551"/>
                <wp:lineTo x="21553" y="21551"/>
                <wp:lineTo x="21553" y="0"/>
                <wp:lineTo x="0" y="0"/>
              </wp:wrapPolygon>
            </wp:wrapTight>
            <wp:docPr id="29" name="Grafik 29" descr="U:\Projektarbeit\img\Screenshots\07_Normal_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:\Projektarbeit\img\Screenshots\07_Normal_Notification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97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BE2302" w:rsidRPr="00320E42" w:rsidRDefault="00BE2302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0772B6" w:rsidRPr="00320E42" w:rsidRDefault="000772B6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3045C" w:rsidRDefault="0093045C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Zu guter Letzt geben Sie bitte Rückmeldung an den Support, ob ihr Problem korrekt behoben wurde, damit die Anfrage als erledigt gekennzeichnet und geschlossen werden kann.</w:t>
      </w:r>
    </w:p>
    <w:p w:rsidR="009E2EBF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</w:p>
    <w:p w:rsidR="009E2EBF" w:rsidRPr="00320E42" w:rsidRDefault="009E2EBF" w:rsidP="00320E42">
      <w:pPr>
        <w:widowControl/>
        <w:spacing w:line="24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In dem Beispiel wurde das Problem gelöst und die Anfrage wird geschlossen.</w:t>
      </w:r>
    </w:p>
    <w:p w:rsidR="0089617D" w:rsidRPr="00320E42" w:rsidRDefault="009E2EBF" w:rsidP="00320E42">
      <w:p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noProof/>
          <w:sz w:val="22"/>
        </w:rPr>
        <w:drawing>
          <wp:anchor distT="0" distB="0" distL="114300" distR="114300" simplePos="0" relativeHeight="251713536" behindDoc="1" locked="0" layoutInCell="1" allowOverlap="1" wp14:anchorId="0831041E" wp14:editId="5B77A061">
            <wp:simplePos x="0" y="0"/>
            <wp:positionH relativeFrom="column">
              <wp:posOffset>775970</wp:posOffset>
            </wp:positionH>
            <wp:positionV relativeFrom="paragraph">
              <wp:posOffset>156210</wp:posOffset>
            </wp:positionV>
            <wp:extent cx="3762375" cy="5941695"/>
            <wp:effectExtent l="0" t="0" r="9525" b="1905"/>
            <wp:wrapTight wrapText="bothSides">
              <wp:wrapPolygon edited="0">
                <wp:start x="0" y="0"/>
                <wp:lineTo x="0" y="21538"/>
                <wp:lineTo x="21545" y="21538"/>
                <wp:lineTo x="21545" y="0"/>
                <wp:lineTo x="0" y="0"/>
              </wp:wrapPolygon>
            </wp:wrapTight>
            <wp:docPr id="31" name="Grafik 31" descr="U:\Projektarbeit\img\Screenshots\08_Admin_Close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U:\Projektarbeit\img\Screenshots\08_Admin_CloseReques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94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617D" w:rsidRDefault="0089617D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E464AA" w:rsidRDefault="00E464AA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9E2EBF" w:rsidRDefault="009E2EBF" w:rsidP="00320E42">
      <w:pPr>
        <w:jc w:val="left"/>
        <w:rPr>
          <w:rFonts w:ascii="Arial" w:hAnsi="Arial" w:cs="Arial"/>
          <w:sz w:val="22"/>
        </w:rPr>
      </w:pPr>
    </w:p>
    <w:p w:rsidR="00E464AA" w:rsidRPr="00320E42" w:rsidRDefault="00E464AA" w:rsidP="00320E42">
      <w:pPr>
        <w:jc w:val="left"/>
        <w:rPr>
          <w:rFonts w:ascii="Arial" w:hAnsi="Arial" w:cs="Arial"/>
          <w:sz w:val="22"/>
        </w:rPr>
      </w:pPr>
    </w:p>
    <w:p w:rsidR="0089617D" w:rsidRPr="00A43CAB" w:rsidRDefault="00B44C9D" w:rsidP="00A43CAB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4" w:name="_Testprotokolle"/>
      <w:bookmarkStart w:id="65" w:name="_Toc482871293"/>
      <w:bookmarkEnd w:id="64"/>
      <w:r w:rsidRPr="00A43CAB">
        <w:rPr>
          <w:rFonts w:cs="Arial"/>
          <w:szCs w:val="28"/>
        </w:rPr>
        <w:lastRenderedPageBreak/>
        <w:t>Testprotokolle</w:t>
      </w:r>
      <w:bookmarkEnd w:id="65"/>
    </w:p>
    <w:p w:rsidR="005950CD" w:rsidRPr="00320E42" w:rsidRDefault="005950CD" w:rsidP="005950CD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Zu testende Funktionalitäten: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der Chat Button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das Fenster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Ist das Fenster R</w:t>
      </w:r>
      <w:r w:rsidRPr="00320E42">
        <w:rPr>
          <w:rFonts w:ascii="Arial" w:hAnsi="Arial" w:cs="Arial"/>
          <w:sz w:val="22"/>
        </w:rPr>
        <w:t>esponsive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Wird die Oberfläche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Kann man einen Ansprechpartner wählen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ältere Nachrichten korrekt geladen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gesendet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Können Nachrichten empfangen werden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Funktioniert das „Live Chatting“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Werden die Nachrichten korrekt angezeigt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Wird angezeigt, ob der </w:t>
      </w:r>
      <w:r>
        <w:rPr>
          <w:rFonts w:ascii="Arial" w:hAnsi="Arial" w:cs="Arial"/>
          <w:sz w:val="22"/>
        </w:rPr>
        <w:t>Chatpartner</w:t>
      </w:r>
      <w:r w:rsidRPr="00320E42">
        <w:rPr>
          <w:rFonts w:ascii="Arial" w:hAnsi="Arial" w:cs="Arial"/>
          <w:sz w:val="22"/>
        </w:rPr>
        <w:t xml:space="preserve"> gerade schreibt</w:t>
      </w:r>
      <w:r>
        <w:rPr>
          <w:rFonts w:ascii="Arial" w:hAnsi="Arial" w:cs="Arial"/>
          <w:sz w:val="22"/>
        </w:rPr>
        <w:t>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Ist die </w:t>
      </w:r>
      <w:r>
        <w:rPr>
          <w:rFonts w:ascii="Arial" w:hAnsi="Arial" w:cs="Arial"/>
          <w:sz w:val="22"/>
        </w:rPr>
        <w:t>Online</w:t>
      </w:r>
      <w:r w:rsidRPr="00320E42">
        <w:rPr>
          <w:rFonts w:ascii="Arial" w:hAnsi="Arial" w:cs="Arial"/>
          <w:sz w:val="22"/>
        </w:rPr>
        <w:t>/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Anzeige korrekt?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Funktionieren die Notifikationen, wenn der angeschriebene </w:t>
      </w:r>
      <w:r>
        <w:rPr>
          <w:rFonts w:ascii="Arial" w:hAnsi="Arial" w:cs="Arial"/>
          <w:sz w:val="22"/>
        </w:rPr>
        <w:t>o</w:t>
      </w:r>
      <w:r w:rsidRPr="00320E42">
        <w:rPr>
          <w:rFonts w:ascii="Arial" w:hAnsi="Arial" w:cs="Arial"/>
          <w:sz w:val="22"/>
        </w:rPr>
        <w:t>ffline ist</w:t>
      </w:r>
    </w:p>
    <w:p w:rsidR="00AD44CA" w:rsidRPr="00320E42" w:rsidRDefault="00AD44CA" w:rsidP="00AD44CA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Funktionieren die Notifikationen, we</w:t>
      </w:r>
      <w:r>
        <w:rPr>
          <w:rFonts w:ascii="Arial" w:hAnsi="Arial" w:cs="Arial"/>
          <w:sz w:val="22"/>
        </w:rPr>
        <w:t>nn der angeschriebene o</w:t>
      </w:r>
      <w:r w:rsidRPr="00320E42">
        <w:rPr>
          <w:rFonts w:ascii="Arial" w:hAnsi="Arial" w:cs="Arial"/>
          <w:sz w:val="22"/>
        </w:rPr>
        <w:t>nline ist (Anzeige nur wenn der Chat geschlossen ist)</w:t>
      </w:r>
      <w:r>
        <w:rPr>
          <w:rFonts w:ascii="Arial" w:hAnsi="Arial" w:cs="Arial"/>
          <w:sz w:val="22"/>
        </w:rPr>
        <w:t>?</w:t>
      </w:r>
    </w:p>
    <w:p w:rsidR="005950CD" w:rsidRPr="005950CD" w:rsidRDefault="005950CD" w:rsidP="005950CD"/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folgenden Testprotokolle wurden von dem Entwickler geschrieben und mit einem oder mehreren Test</w:t>
      </w:r>
      <w:r w:rsidR="00A16A25" w:rsidRPr="00320E42">
        <w:rPr>
          <w:rFonts w:ascii="Arial" w:hAnsi="Arial" w:cs="Arial"/>
          <w:sz w:val="22"/>
        </w:rPr>
        <w:t>-</w:t>
      </w:r>
      <w:r w:rsidR="003C0642" w:rsidRPr="00320E42">
        <w:rPr>
          <w:rFonts w:ascii="Arial" w:hAnsi="Arial" w:cs="Arial"/>
          <w:sz w:val="22"/>
        </w:rPr>
        <w:t>Benutzer</w:t>
      </w:r>
      <w:r w:rsidRPr="00320E42">
        <w:rPr>
          <w:rFonts w:ascii="Arial" w:hAnsi="Arial" w:cs="Arial"/>
          <w:sz w:val="22"/>
        </w:rPr>
        <w:t>n erstellt.</w:t>
      </w:r>
    </w:p>
    <w:p w:rsidR="00927DAE" w:rsidRPr="00320E42" w:rsidRDefault="00927DAE" w:rsidP="00320E42">
      <w:pPr>
        <w:jc w:val="left"/>
        <w:rPr>
          <w:rFonts w:ascii="Arial" w:hAnsi="Arial" w:cs="Arial"/>
          <w:sz w:val="22"/>
        </w:rPr>
      </w:pPr>
    </w:p>
    <w:p w:rsidR="00B32630" w:rsidRPr="00D00590" w:rsidRDefault="00D00590" w:rsidP="002862A6">
      <w:pPr>
        <w:jc w:val="left"/>
        <w:rPr>
          <w:rFonts w:ascii="Arial" w:hAnsi="Arial" w:cs="Arial"/>
          <w:b/>
          <w:sz w:val="22"/>
          <w:lang w:val="en-US"/>
        </w:rPr>
      </w:pPr>
      <w:r w:rsidRPr="00D00590">
        <w:rPr>
          <w:rFonts w:ascii="Arial" w:hAnsi="Arial" w:cs="Arial"/>
          <w:b/>
          <w:sz w:val="22"/>
          <w:lang w:val="en-US"/>
        </w:rPr>
        <w:t>Entwicklungs-Test 1</w:t>
      </w:r>
      <w:r w:rsidR="005950CD" w:rsidRPr="00D00590">
        <w:rPr>
          <w:rFonts w:ascii="Arial" w:hAnsi="Arial" w:cs="Arial"/>
          <w:b/>
          <w:sz w:val="22"/>
          <w:lang w:val="en-US"/>
        </w:rPr>
        <w:t xml:space="preserve"> (White-Box Test)</w:t>
      </w:r>
      <w:r w:rsidR="002862A6" w:rsidRPr="00D00590">
        <w:rPr>
          <w:rFonts w:ascii="Arial" w:hAnsi="Arial" w:cs="Arial"/>
          <w:b/>
          <w:sz w:val="22"/>
          <w:lang w:val="en-US"/>
        </w:rPr>
        <w:t>: 15.05.2017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  <w:r w:rsidRPr="00D00590">
        <w:rPr>
          <w:rFonts w:ascii="Arial" w:hAnsi="Arial" w:cs="Arial"/>
          <w:sz w:val="22"/>
          <w:lang w:val="en-US"/>
        </w:rPr>
        <w:t>--------------------------------------------------------------------------------------</w:t>
      </w:r>
    </w:p>
    <w:p w:rsidR="002862A6" w:rsidRPr="00D00590" w:rsidRDefault="002862A6" w:rsidP="002862A6">
      <w:pPr>
        <w:jc w:val="left"/>
        <w:rPr>
          <w:rFonts w:ascii="Arial" w:hAnsi="Arial" w:cs="Arial"/>
          <w:sz w:val="22"/>
          <w:lang w:val="en-US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B32630" w:rsidRPr="00320E42" w:rsidTr="00E569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320E42" w:rsidRDefault="00B32630" w:rsidP="00320E42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B32630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2862A6">
              <w:rPr>
                <w:rFonts w:ascii="Arial" w:hAnsi="Arial" w:cs="Arial"/>
                <w:color w:val="FF0000"/>
                <w:sz w:val="22"/>
              </w:rPr>
              <w:t>Nicht 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„Enter“ Taste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5950CD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4B27D1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„RealTime“ übertragen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B32630" w:rsidRPr="00E569D1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B32630" w:rsidRPr="00320E42" w:rsidRDefault="002862A6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B3263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B32630" w:rsidRPr="00E569D1" w:rsidRDefault="005950CD" w:rsidP="000E1F46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 xml:space="preserve">Anzeige, das der </w:t>
            </w:r>
            <w:r w:rsidR="000E1F46">
              <w:rPr>
                <w:rFonts w:ascii="Arial" w:hAnsi="Arial" w:cs="Arial"/>
                <w:b w:val="0"/>
                <w:sz w:val="22"/>
              </w:rPr>
              <w:t>Chat-Partner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gerade schreibt</w:t>
            </w:r>
          </w:p>
        </w:tc>
        <w:tc>
          <w:tcPr>
            <w:tcW w:w="2338" w:type="dxa"/>
          </w:tcPr>
          <w:p w:rsidR="00B32630" w:rsidRPr="00E569D1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Funktioniert nur teils</w:t>
            </w:r>
            <w:r w:rsidR="00525B6B">
              <w:rPr>
                <w:rFonts w:ascii="Arial" w:hAnsi="Arial" w:cs="Arial"/>
                <w:sz w:val="22"/>
              </w:rPr>
              <w:t>, Anzeige im IE ist fehlerhaft</w:t>
            </w:r>
          </w:p>
        </w:tc>
        <w:tc>
          <w:tcPr>
            <w:tcW w:w="1904" w:type="dxa"/>
          </w:tcPr>
          <w:p w:rsidR="00B32630" w:rsidRPr="00320E42" w:rsidRDefault="00B3263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5950CD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5950CD" w:rsidRPr="00E569D1" w:rsidRDefault="000E1F46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E569D1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5950CD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5950CD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E569D1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</w:t>
            </w:r>
            <w:r w:rsidR="004E4BEB">
              <w:rPr>
                <w:rFonts w:ascii="Arial" w:hAnsi="Arial" w:cs="Arial"/>
                <w:b w:val="0"/>
                <w:sz w:val="22"/>
              </w:rPr>
              <w:t>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E569D1" w:rsidRPr="00E569D1" w:rsidRDefault="00E569D1" w:rsidP="00320E42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Funktioniert, aber Anzeige ist unschön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  <w:tr w:rsidR="00E569D1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E569D1" w:rsidRPr="00E569D1" w:rsidRDefault="00E569D1" w:rsidP="00E569D1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E569D1" w:rsidRPr="00E569D1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E569D1" w:rsidRPr="00320E42" w:rsidRDefault="00525B6B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E569D1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E569D1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320E4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Default="00B32630" w:rsidP="00320E42">
      <w:pPr>
        <w:jc w:val="left"/>
        <w:rPr>
          <w:rFonts w:ascii="Arial" w:hAnsi="Arial" w:cs="Arial"/>
          <w:sz w:val="22"/>
        </w:rPr>
      </w:pPr>
    </w:p>
    <w:p w:rsidR="005950CD" w:rsidRDefault="005950C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D00590" w:rsidP="00D00590">
      <w:pPr>
        <w:jc w:val="left"/>
        <w:rPr>
          <w:rFonts w:ascii="Arial" w:hAnsi="Arial" w:cs="Arial"/>
          <w:b/>
          <w:sz w:val="22"/>
          <w:lang w:val="en-US"/>
        </w:rPr>
      </w:pPr>
      <w:r w:rsidRPr="00D00590">
        <w:rPr>
          <w:rFonts w:ascii="Arial" w:hAnsi="Arial" w:cs="Arial"/>
          <w:b/>
          <w:sz w:val="22"/>
          <w:lang w:val="en-US"/>
        </w:rPr>
        <w:t>Entwicklungs-Test 2 (White-Box Test): 16.05.2017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D00590" w:rsidRPr="00320E42" w:rsidRDefault="00D00590" w:rsidP="00D00590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„Enter“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gesendet werden </w:t>
            </w:r>
            <w:r w:rsidR="004E4BEB">
              <w:rPr>
                <w:rFonts w:ascii="Arial" w:hAnsi="Arial" w:cs="Arial"/>
                <w:b w:val="0"/>
                <w:sz w:val="22"/>
              </w:rPr>
              <w:t>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„RealTime“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ist(Anzeigen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aus der Datenbank gel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werden korrekt in die Datenbank g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e</w:t>
            </w:r>
            <w:r>
              <w:rPr>
                <w:rFonts w:ascii="Arial" w:hAnsi="Arial" w:cs="Arial"/>
                <w:b w:val="0"/>
                <w:bCs w:val="0"/>
                <w:sz w:val="22"/>
              </w:rPr>
              <w:t>schrieben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Daten können in der Datenbank geändert werden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>Performance ist optimal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Ist annehmbar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FF9900"/>
                <w:sz w:val="22"/>
              </w:rPr>
              <w:t>Anpassungsfähig</w:t>
            </w:r>
          </w:p>
        </w:tc>
      </w:tr>
    </w:tbl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B32630" w:rsidRPr="00320E42" w:rsidRDefault="00B32630" w:rsidP="00320E42">
      <w:pPr>
        <w:jc w:val="left"/>
        <w:rPr>
          <w:rFonts w:ascii="Arial" w:hAnsi="Arial" w:cs="Arial"/>
          <w:sz w:val="22"/>
        </w:rPr>
      </w:pPr>
    </w:p>
    <w:p w:rsidR="0089617D" w:rsidRPr="00D00590" w:rsidRDefault="0064203D" w:rsidP="00320E42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2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</w:t>
      </w:r>
      <w:r w:rsidR="006006D7" w:rsidRPr="00D00590">
        <w:rPr>
          <w:rFonts w:ascii="Arial" w:hAnsi="Arial" w:cs="Arial"/>
          <w:b/>
          <w:sz w:val="22"/>
          <w:lang w:val="en-US"/>
        </w:rPr>
        <w:t>)</w:t>
      </w:r>
      <w:r>
        <w:rPr>
          <w:rFonts w:ascii="Arial" w:hAnsi="Arial" w:cs="Arial"/>
          <w:b/>
          <w:sz w:val="22"/>
          <w:lang w:val="en-US"/>
        </w:rPr>
        <w:t>: 18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89617D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die „Enter“ 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gesendet werden über den Senden 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Nachrichten werden „Real</w:t>
            </w:r>
            <w:r w:rsidR="00471788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822AAE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>
              <w:rPr>
                <w:rFonts w:ascii="Arial" w:hAnsi="Arial" w:cs="Arial"/>
                <w:b w:val="0"/>
                <w:sz w:val="22"/>
              </w:rPr>
              <w:t>Online/Offline-</w:t>
            </w:r>
            <w:r w:rsidR="00D00590" w:rsidRPr="00E569D1">
              <w:rPr>
                <w:rFonts w:ascii="Arial" w:hAnsi="Arial" w:cs="Arial"/>
                <w:b w:val="0"/>
                <w:sz w:val="22"/>
              </w:rPr>
              <w:t>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Angeschriebene online ist(Anz</w:t>
            </w:r>
            <w:r w:rsidR="00567701">
              <w:rPr>
                <w:rFonts w:ascii="Arial" w:hAnsi="Arial" w:cs="Arial"/>
                <w:b w:val="0"/>
                <w:sz w:val="22"/>
              </w:rPr>
              <w:t>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89617D" w:rsidRPr="00320E42" w:rsidRDefault="0089617D" w:rsidP="00320E42">
      <w:pPr>
        <w:jc w:val="left"/>
        <w:rPr>
          <w:rFonts w:ascii="Arial" w:hAnsi="Arial" w:cs="Arial"/>
          <w:sz w:val="22"/>
        </w:rPr>
      </w:pPr>
    </w:p>
    <w:p w:rsidR="00D00590" w:rsidRPr="00D00590" w:rsidRDefault="0064203D" w:rsidP="00D00590">
      <w:pPr>
        <w:jc w:val="left"/>
        <w:rPr>
          <w:rFonts w:ascii="Arial" w:hAnsi="Arial" w:cs="Arial"/>
          <w:b/>
          <w:sz w:val="22"/>
          <w:lang w:val="en-US"/>
        </w:rPr>
      </w:pPr>
      <w:r>
        <w:rPr>
          <w:rFonts w:ascii="Arial" w:hAnsi="Arial" w:cs="Arial"/>
          <w:b/>
          <w:sz w:val="22"/>
          <w:lang w:val="en-US"/>
        </w:rPr>
        <w:t>Frontend-Test 1</w:t>
      </w:r>
      <w:r w:rsidR="00D00590" w:rsidRPr="00D00590">
        <w:rPr>
          <w:rFonts w:ascii="Arial" w:hAnsi="Arial" w:cs="Arial"/>
          <w:b/>
          <w:sz w:val="22"/>
          <w:lang w:val="en-US"/>
        </w:rPr>
        <w:t xml:space="preserve"> (Black-Box Test): 1</w:t>
      </w:r>
      <w:r>
        <w:rPr>
          <w:rFonts w:ascii="Arial" w:hAnsi="Arial" w:cs="Arial"/>
          <w:b/>
          <w:sz w:val="22"/>
          <w:lang w:val="en-US"/>
        </w:rPr>
        <w:t>7</w:t>
      </w:r>
      <w:r w:rsidR="00D00590" w:rsidRPr="00D00590">
        <w:rPr>
          <w:rFonts w:ascii="Arial" w:hAnsi="Arial" w:cs="Arial"/>
          <w:b/>
          <w:sz w:val="22"/>
          <w:lang w:val="en-US"/>
        </w:rPr>
        <w:t>.05.2015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--------------------------------------------------------------------------------------</w:t>
      </w:r>
    </w:p>
    <w:p w:rsidR="00F91AFB" w:rsidRPr="00320E42" w:rsidRDefault="00F91AFB" w:rsidP="00320E42">
      <w:pPr>
        <w:jc w:val="left"/>
        <w:rPr>
          <w:rFonts w:ascii="Arial" w:hAnsi="Arial" w:cs="Arial"/>
          <w:sz w:val="22"/>
        </w:rPr>
      </w:pPr>
    </w:p>
    <w:tbl>
      <w:tblPr>
        <w:tblStyle w:val="HelleSchattierung-Akzent5"/>
        <w:tblW w:w="0" w:type="auto"/>
        <w:tblLayout w:type="fixed"/>
        <w:tblLook w:val="04A0" w:firstRow="1" w:lastRow="0" w:firstColumn="1" w:lastColumn="0" w:noHBand="0" w:noVBand="1"/>
      </w:tblPr>
      <w:tblGrid>
        <w:gridCol w:w="5045"/>
        <w:gridCol w:w="2338"/>
        <w:gridCol w:w="1904"/>
      </w:tblGrid>
      <w:tr w:rsidR="00D00590" w:rsidRPr="00320E42" w:rsidTr="00D0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320E42" w:rsidRDefault="00D00590" w:rsidP="00D00590">
            <w:pPr>
              <w:jc w:val="left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Getestete Funktionalität</w:t>
            </w:r>
          </w:p>
        </w:tc>
        <w:tc>
          <w:tcPr>
            <w:tcW w:w="2338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Testergebnis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320E42">
              <w:rPr>
                <w:rFonts w:ascii="Arial" w:hAnsi="Arial" w:cs="Arial"/>
                <w:sz w:val="22"/>
              </w:rPr>
              <w:t>Fazit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Öffnen der Webanwendung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Ist das Fenster Responsive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Nicht Responsive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Laden älterer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können g</w:t>
            </w:r>
            <w:r w:rsidR="00822AAE">
              <w:rPr>
                <w:rFonts w:ascii="Arial" w:hAnsi="Arial" w:cs="Arial"/>
                <w:b w:val="0"/>
                <w:sz w:val="22"/>
              </w:rPr>
              <w:t>esendet werden über die „Enter“-</w:t>
            </w:r>
            <w:r w:rsidRPr="00E569D1">
              <w:rPr>
                <w:rFonts w:ascii="Arial" w:hAnsi="Arial" w:cs="Arial"/>
                <w:b w:val="0"/>
                <w:sz w:val="22"/>
              </w:rPr>
              <w:t>Taste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 xml:space="preserve">Nachrichten können </w:t>
            </w:r>
            <w:r w:rsidR="00822AAE">
              <w:rPr>
                <w:rFonts w:ascii="Arial" w:hAnsi="Arial" w:cs="Arial"/>
                <w:b w:val="0"/>
                <w:sz w:val="22"/>
              </w:rPr>
              <w:t>gesendet werden über den Senden-</w:t>
            </w:r>
            <w:r w:rsidRPr="00E569D1">
              <w:rPr>
                <w:rFonts w:ascii="Arial" w:hAnsi="Arial" w:cs="Arial"/>
                <w:b w:val="0"/>
                <w:sz w:val="22"/>
              </w:rPr>
              <w:t>Button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Sonderzeichen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Absätze sind in der Nachricht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Nachrichten werden „Real</w:t>
            </w:r>
            <w:r w:rsidR="00CD0BA0">
              <w:rPr>
                <w:rFonts w:ascii="Arial" w:hAnsi="Arial" w:cs="Arial"/>
                <w:b w:val="0"/>
                <w:sz w:val="22"/>
              </w:rPr>
              <w:t>-</w:t>
            </w:r>
            <w:r w:rsidRPr="00E569D1">
              <w:rPr>
                <w:rFonts w:ascii="Arial" w:hAnsi="Arial" w:cs="Arial"/>
                <w:b w:val="0"/>
                <w:sz w:val="22"/>
              </w:rPr>
              <w:t>Time“ übertragen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 der Nachrichten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Anzeige, das der gegenüber gerade schreibt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Online/Offline Anzeige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lastRenderedPageBreak/>
              <w:t>Notifikationen, wenn der Angeschriebene offline ist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  <w:r w:rsidRPr="00E569D1">
              <w:rPr>
                <w:rFonts w:ascii="Arial" w:hAnsi="Arial" w:cs="Arial"/>
                <w:b w:val="0"/>
                <w:sz w:val="22"/>
              </w:rPr>
              <w:t>Notifikationen, wenn der Angeschrie</w:t>
            </w:r>
            <w:r w:rsidR="00822AAE">
              <w:rPr>
                <w:rFonts w:ascii="Arial" w:hAnsi="Arial" w:cs="Arial"/>
                <w:b w:val="0"/>
                <w:sz w:val="22"/>
              </w:rPr>
              <w:t>bene online ist(Anzeige</w:t>
            </w:r>
            <w:r w:rsidRPr="00E569D1">
              <w:rPr>
                <w:rFonts w:ascii="Arial" w:hAnsi="Arial" w:cs="Arial"/>
                <w:b w:val="0"/>
                <w:sz w:val="22"/>
              </w:rPr>
              <w:t xml:space="preserve"> nur wenn der Chat geschlossen ist)</w:t>
            </w:r>
          </w:p>
          <w:p w:rsidR="00D00590" w:rsidRPr="00E569D1" w:rsidRDefault="00D00590" w:rsidP="00D00590">
            <w:pPr>
              <w:jc w:val="left"/>
              <w:rPr>
                <w:rFonts w:ascii="Arial" w:hAnsi="Arial" w:cs="Arial"/>
                <w:b w:val="0"/>
                <w:sz w:val="22"/>
              </w:rPr>
            </w:pP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  <w:tr w:rsidR="00D00590" w:rsidRPr="00320E42" w:rsidTr="00D00590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5" w:type="dxa"/>
          </w:tcPr>
          <w:p w:rsidR="00D00590" w:rsidRPr="00E569D1" w:rsidRDefault="00D00590" w:rsidP="00D00590">
            <w:pPr>
              <w:jc w:val="left"/>
              <w:rPr>
                <w:rFonts w:ascii="Arial" w:hAnsi="Arial" w:cs="Arial"/>
                <w:bCs w:val="0"/>
                <w:sz w:val="22"/>
              </w:rPr>
            </w:pPr>
            <w:r w:rsidRPr="00E569D1">
              <w:rPr>
                <w:rFonts w:ascii="Arial" w:hAnsi="Arial" w:cs="Arial"/>
                <w:b w:val="0"/>
                <w:bCs w:val="0"/>
                <w:sz w:val="22"/>
              </w:rPr>
              <w:t>Cross-Site-Scripting ist nicht möglich</w:t>
            </w:r>
          </w:p>
        </w:tc>
        <w:tc>
          <w:tcPr>
            <w:tcW w:w="2338" w:type="dxa"/>
          </w:tcPr>
          <w:p w:rsidR="00D00590" w:rsidRPr="00E569D1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 w:rsidRPr="00E569D1">
              <w:rPr>
                <w:rFonts w:ascii="Arial" w:hAnsi="Arial" w:cs="Arial"/>
                <w:sz w:val="22"/>
              </w:rPr>
              <w:t>Keine Vorfälle</w:t>
            </w:r>
          </w:p>
        </w:tc>
        <w:tc>
          <w:tcPr>
            <w:tcW w:w="1904" w:type="dxa"/>
          </w:tcPr>
          <w:p w:rsidR="00D00590" w:rsidRPr="00320E42" w:rsidRDefault="00D00590" w:rsidP="00D0059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9900"/>
                <w:sz w:val="22"/>
              </w:rPr>
            </w:pPr>
            <w:r w:rsidRPr="00320E42">
              <w:rPr>
                <w:rFonts w:ascii="Arial" w:hAnsi="Arial" w:cs="Arial"/>
                <w:color w:val="00B050"/>
                <w:sz w:val="22"/>
              </w:rPr>
              <w:t>OK</w:t>
            </w:r>
          </w:p>
        </w:tc>
      </w:tr>
    </w:tbl>
    <w:p w:rsidR="0093045C" w:rsidRDefault="0093045C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D00590" w:rsidRDefault="00D00590" w:rsidP="00320E42">
      <w:pPr>
        <w:jc w:val="left"/>
        <w:rPr>
          <w:rFonts w:ascii="Arial" w:hAnsi="Arial" w:cs="Arial"/>
          <w:sz w:val="22"/>
        </w:rPr>
      </w:pPr>
    </w:p>
    <w:p w:rsidR="005144A4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64203D" w:rsidRDefault="0064203D" w:rsidP="0064203D">
      <w:pPr>
        <w:pStyle w:val="berschrift2"/>
        <w:numPr>
          <w:ilvl w:val="1"/>
          <w:numId w:val="11"/>
        </w:numPr>
        <w:jc w:val="left"/>
        <w:rPr>
          <w:rFonts w:cs="Arial"/>
          <w:szCs w:val="28"/>
        </w:rPr>
      </w:pPr>
      <w:bookmarkStart w:id="66" w:name="_Toc482871294"/>
      <w:r w:rsidRPr="0064203D">
        <w:rPr>
          <w:rFonts w:cs="Arial"/>
          <w:szCs w:val="28"/>
        </w:rPr>
        <w:lastRenderedPageBreak/>
        <w:t>Code-Ausschnitte</w:t>
      </w:r>
      <w:bookmarkEnd w:id="66"/>
    </w:p>
    <w:p w:rsidR="00DD37CF" w:rsidRDefault="00DD37CF" w:rsidP="00F621C3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67" w:name="_Datenbank_-_Das"/>
      <w:bookmarkStart w:id="68" w:name="_Toc482871295"/>
      <w:bookmarkEnd w:id="67"/>
      <w:r w:rsidRPr="00DD37CF">
        <w:rPr>
          <w:rFonts w:cs="Arial"/>
          <w:sz w:val="24"/>
          <w:szCs w:val="24"/>
        </w:rPr>
        <w:t>Datenbank</w:t>
      </w:r>
      <w:r>
        <w:rPr>
          <w:rFonts w:cs="Arial"/>
          <w:sz w:val="24"/>
          <w:szCs w:val="24"/>
        </w:rPr>
        <w:t xml:space="preserve"> - </w:t>
      </w:r>
      <w:r w:rsidRPr="00DD37CF">
        <w:rPr>
          <w:rFonts w:cs="Arial"/>
          <w:sz w:val="24"/>
          <w:szCs w:val="24"/>
        </w:rPr>
        <w:t>Das Code First Prinzip</w:t>
      </w:r>
      <w:bookmarkEnd w:id="68"/>
    </w:p>
    <w:p w:rsidR="00BF5E2E" w:rsidRPr="00BF5E2E" w:rsidRDefault="00BF5E2E" w:rsidP="00BF5E2E"/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 xml:space="preserve">Context 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Repräsentiert eine Session mit der Datenbank, über die Daten gelesen und gespe</w:t>
      </w:r>
      <w:r w:rsidRPr="00320E42">
        <w:rPr>
          <w:rFonts w:ascii="Arial" w:hAnsi="Arial" w:cs="Arial"/>
          <w:sz w:val="22"/>
        </w:rPr>
        <w:t>i</w:t>
      </w:r>
      <w:r w:rsidRPr="00320E42">
        <w:rPr>
          <w:rFonts w:ascii="Arial" w:hAnsi="Arial" w:cs="Arial"/>
          <w:sz w:val="22"/>
        </w:rPr>
        <w:t>chert werden können.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Die einzelnen Attribute vom Typ DbSet&lt;&gt; repräsentieren die Tabellen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57A64A"/>
          <w:szCs w:val="20"/>
          <w:lang w:val="en-US"/>
        </w:rPr>
        <w:t>// represents a session with the database, allowing us to query and save data.We define a context that derives from System.Data.Entity.DbContext and exposes a typed DbSet&lt;TEntity&gt; for each class in our model.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569CD6"/>
          <w:szCs w:val="20"/>
          <w:lang w:val="en-US"/>
        </w:rPr>
        <w:t>class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ChatContext</w:t>
      </w:r>
      <w:r w:rsidRPr="00434025">
        <w:rPr>
          <w:rFonts w:ascii="Consolas" w:hAnsi="Consolas" w:cs="Consolas"/>
          <w:color w:val="DCDCDC"/>
          <w:szCs w:val="20"/>
          <w:lang w:val="en-US"/>
        </w:rPr>
        <w:t> :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DbContext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r w:rsidRPr="00434025">
        <w:rPr>
          <w:rFonts w:ascii="Consolas" w:hAnsi="Consolas" w:cs="Consolas"/>
          <w:color w:val="DCDCDC"/>
          <w:szCs w:val="20"/>
          <w:lang w:val="en-US"/>
        </w:rPr>
        <w:t> ChatContext() : </w:t>
      </w:r>
      <w:r w:rsidRPr="00434025">
        <w:rPr>
          <w:rFonts w:ascii="Consolas" w:hAnsi="Consolas" w:cs="Consolas"/>
          <w:color w:val="569CD6"/>
          <w:szCs w:val="20"/>
          <w:lang w:val="en-US"/>
        </w:rPr>
        <w:t>base</w:t>
      </w:r>
      <w:r w:rsidRPr="00434025">
        <w:rPr>
          <w:rFonts w:ascii="Consolas" w:hAnsi="Consolas" w:cs="Consolas"/>
          <w:color w:val="DCDCDC"/>
          <w:szCs w:val="20"/>
          <w:lang w:val="en-US"/>
        </w:rPr>
        <w:t>(</w:t>
      </w:r>
      <w:r w:rsidRPr="00434025">
        <w:rPr>
          <w:rFonts w:ascii="Consolas" w:hAnsi="Consolas" w:cs="Consolas"/>
          <w:color w:val="D69D85"/>
          <w:szCs w:val="20"/>
          <w:lang w:val="en-US"/>
        </w:rPr>
        <w:t>"ChatContext"</w:t>
      </w:r>
      <w:r w:rsidRPr="00434025">
        <w:rPr>
          <w:rFonts w:ascii="Consolas" w:hAnsi="Consolas" w:cs="Consolas"/>
          <w:color w:val="DCDCDC"/>
          <w:szCs w:val="20"/>
          <w:lang w:val="en-US"/>
        </w:rPr>
        <w:t>)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{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 xml:space="preserve"> 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Chatlog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Chatlog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SupportGroup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SupportGroup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  <w:lang w:val="en-US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    </w:t>
      </w:r>
      <w:r w:rsidRPr="00434025">
        <w:rPr>
          <w:rFonts w:ascii="Consolas" w:hAnsi="Consolas" w:cs="Consolas"/>
          <w:color w:val="569CD6"/>
          <w:szCs w:val="20"/>
          <w:lang w:val="en-US"/>
        </w:rPr>
        <w:t>public</w:t>
      </w:r>
      <w:r w:rsidRPr="00434025">
        <w:rPr>
          <w:rFonts w:ascii="Consolas" w:hAnsi="Consolas" w:cs="Consolas"/>
          <w:color w:val="DCDCDC"/>
          <w:szCs w:val="20"/>
          <w:lang w:val="en-US"/>
        </w:rPr>
        <w:t> </w:t>
      </w:r>
      <w:r w:rsidRPr="00434025">
        <w:rPr>
          <w:rFonts w:ascii="Consolas" w:hAnsi="Consolas" w:cs="Consolas"/>
          <w:color w:val="4EC9B0"/>
          <w:szCs w:val="20"/>
          <w:lang w:val="en-US"/>
        </w:rPr>
        <w:t>DbSet</w:t>
      </w:r>
      <w:r w:rsidRPr="00434025">
        <w:rPr>
          <w:rFonts w:ascii="Consolas" w:hAnsi="Consolas" w:cs="Consolas"/>
          <w:color w:val="DCDCDC"/>
          <w:szCs w:val="20"/>
          <w:lang w:val="en-US"/>
        </w:rPr>
        <w:t>&lt;</w:t>
      </w:r>
      <w:r w:rsidRPr="00434025">
        <w:rPr>
          <w:rFonts w:ascii="Consolas" w:hAnsi="Consolas" w:cs="Consolas"/>
          <w:color w:val="4EC9B0"/>
          <w:szCs w:val="20"/>
          <w:lang w:val="en-US"/>
        </w:rPr>
        <w:t>User2SupportGroup</w:t>
      </w:r>
      <w:r w:rsidRPr="00434025">
        <w:rPr>
          <w:rFonts w:ascii="Consolas" w:hAnsi="Consolas" w:cs="Consolas"/>
          <w:color w:val="DCDCDC"/>
          <w:szCs w:val="20"/>
          <w:lang w:val="en-US"/>
        </w:rPr>
        <w:t>&gt; User2SupportGroup { </w:t>
      </w:r>
      <w:r w:rsidRPr="00434025">
        <w:rPr>
          <w:rFonts w:ascii="Consolas" w:hAnsi="Consolas" w:cs="Consolas"/>
          <w:color w:val="569CD6"/>
          <w:szCs w:val="20"/>
          <w:lang w:val="en-US"/>
        </w:rPr>
        <w:t>get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</w:t>
      </w:r>
      <w:r w:rsidRPr="00434025">
        <w:rPr>
          <w:rFonts w:ascii="Consolas" w:hAnsi="Consolas" w:cs="Consolas"/>
          <w:color w:val="569CD6"/>
          <w:szCs w:val="20"/>
          <w:lang w:val="en-US"/>
        </w:rPr>
        <w:t>set</w:t>
      </w:r>
      <w:r w:rsidRPr="00434025">
        <w:rPr>
          <w:rFonts w:ascii="Consolas" w:hAnsi="Consolas" w:cs="Consolas"/>
          <w:color w:val="DCDCDC"/>
          <w:szCs w:val="20"/>
          <w:lang w:val="en-US"/>
        </w:rPr>
        <w:t>; }</w:t>
      </w:r>
    </w:p>
    <w:p w:rsidR="00DD37CF" w:rsidRPr="00434025" w:rsidRDefault="00DD37CF" w:rsidP="00DD37CF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hAnsi="Consolas" w:cs="Consolas"/>
          <w:color w:val="DCDCDC"/>
          <w:szCs w:val="20"/>
        </w:rPr>
      </w:pPr>
      <w:r w:rsidRPr="00434025">
        <w:rPr>
          <w:rFonts w:ascii="Consolas" w:hAnsi="Consolas" w:cs="Consolas"/>
          <w:color w:val="DCDCDC"/>
          <w:szCs w:val="20"/>
          <w:lang w:val="en-US"/>
        </w:rPr>
        <w:t>    </w:t>
      </w:r>
      <w:r w:rsidRPr="00434025">
        <w:rPr>
          <w:rFonts w:ascii="Consolas" w:hAnsi="Consolas" w:cs="Consolas"/>
          <w:color w:val="DCDCDC"/>
          <w:szCs w:val="20"/>
        </w:rPr>
        <w:t>}</w:t>
      </w:r>
    </w:p>
    <w:p w:rsidR="00DD37CF" w:rsidRPr="00320E42" w:rsidRDefault="00DD37CF" w:rsidP="00DD37CF">
      <w:pPr>
        <w:pStyle w:val="Listenabsatz"/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b/>
          <w:sz w:val="22"/>
        </w:rPr>
        <w:t>Model (Struktur einer Tabelle)</w:t>
      </w:r>
    </w:p>
    <w:p w:rsidR="00DD37CF" w:rsidRPr="00320E42" w:rsidRDefault="00DD37CF" w:rsidP="00DD37CF">
      <w:pPr>
        <w:jc w:val="left"/>
        <w:rPr>
          <w:rFonts w:ascii="Arial" w:hAnsi="Arial" w:cs="Arial"/>
          <w:sz w:val="22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57A64A"/>
        </w:rPr>
        <w:t>//Struktur einer Tabelle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</w:t>
      </w:r>
      <w:r w:rsidRPr="00434025">
        <w:rPr>
          <w:rFonts w:ascii="Consolas" w:hAnsi="Consolas" w:cs="Consolas"/>
          <w:color w:val="569CD6"/>
        </w:rPr>
        <w:t>public</w:t>
      </w:r>
      <w:r w:rsidRPr="00434025">
        <w:rPr>
          <w:rFonts w:ascii="Consolas" w:hAnsi="Consolas" w:cs="Consolas"/>
          <w:color w:val="DCDCDC"/>
        </w:rPr>
        <w:t> </w:t>
      </w:r>
      <w:r w:rsidRPr="00434025">
        <w:rPr>
          <w:rFonts w:ascii="Consolas" w:hAnsi="Consolas" w:cs="Consolas"/>
          <w:color w:val="569CD6"/>
        </w:rPr>
        <w:t>class</w:t>
      </w:r>
      <w:r w:rsidRPr="00434025">
        <w:rPr>
          <w:rFonts w:ascii="Consolas" w:hAnsi="Consolas" w:cs="Consolas"/>
          <w:color w:val="DCDCDC"/>
        </w:rPr>
        <w:t> </w:t>
      </w:r>
      <w:r w:rsidRPr="00434025">
        <w:rPr>
          <w:rFonts w:ascii="Consolas" w:hAnsi="Consolas" w:cs="Consolas"/>
          <w:color w:val="4EC9B0"/>
        </w:rPr>
        <w:t>User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        [</w:t>
      </w:r>
      <w:r w:rsidRPr="00434025">
        <w:rPr>
          <w:rFonts w:ascii="Consolas" w:hAnsi="Consolas" w:cs="Consolas"/>
          <w:color w:val="4EC9B0"/>
        </w:rPr>
        <w:t>Key</w:t>
      </w:r>
      <w:r w:rsidRPr="00434025">
        <w:rPr>
          <w:rFonts w:ascii="Consolas" w:hAnsi="Consolas" w:cs="Consolas"/>
          <w:color w:val="DCDCDC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r w:rsidRPr="00434025">
        <w:rPr>
          <w:rFonts w:ascii="Consolas" w:hAnsi="Consolas" w:cs="Consolas"/>
          <w:color w:val="569CD6"/>
          <w:lang w:val="en-US"/>
        </w:rPr>
        <w:t>public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int</w:t>
      </w:r>
      <w:r w:rsidRPr="00434025">
        <w:rPr>
          <w:rFonts w:ascii="Consolas" w:hAnsi="Consolas" w:cs="Consolas"/>
          <w:color w:val="DCDCDC"/>
          <w:lang w:val="en-US"/>
        </w:rPr>
        <w:t> user_id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 xml:space="preserve"> 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r w:rsidRPr="00434025">
        <w:rPr>
          <w:rFonts w:ascii="Consolas" w:hAnsi="Consolas" w:cs="Consolas"/>
          <w:color w:val="569CD6"/>
          <w:lang w:val="en-US"/>
        </w:rPr>
        <w:t>public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first_name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Required</w:t>
      </w:r>
      <w:r w:rsidRPr="00434025">
        <w:rPr>
          <w:rFonts w:ascii="Consolas" w:hAnsi="Consolas" w:cs="Consolas"/>
          <w:color w:val="DCDCDC"/>
          <w:lang w:val="en-US"/>
        </w:rPr>
        <w:t>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r w:rsidRPr="00434025">
        <w:rPr>
          <w:rFonts w:ascii="Consolas" w:hAnsi="Consolas" w:cs="Consolas"/>
          <w:color w:val="569CD6"/>
          <w:lang w:val="en-US"/>
        </w:rPr>
        <w:t>public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last_name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r w:rsidRPr="00434025">
        <w:rPr>
          <w:rFonts w:ascii="Consolas" w:hAnsi="Consolas" w:cs="Consolas"/>
          <w:color w:val="569CD6"/>
          <w:lang w:val="en-US"/>
        </w:rPr>
        <w:t>public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avatarlink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r w:rsidRPr="00434025">
        <w:rPr>
          <w:rFonts w:ascii="Consolas" w:hAnsi="Consolas" w:cs="Consolas"/>
          <w:color w:val="569CD6"/>
          <w:lang w:val="en-US"/>
        </w:rPr>
        <w:t>public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DateTime</w:t>
      </w:r>
      <w:r w:rsidRPr="00434025">
        <w:rPr>
          <w:rFonts w:ascii="Consolas" w:hAnsi="Consolas" w:cs="Consolas"/>
          <w:color w:val="B4B4B4"/>
          <w:lang w:val="en-US"/>
        </w:rPr>
        <w:t>?</w:t>
      </w:r>
      <w:r w:rsidRPr="00434025">
        <w:rPr>
          <w:rFonts w:ascii="Consolas" w:hAnsi="Consolas" w:cs="Consolas"/>
          <w:color w:val="DCDCDC"/>
          <w:lang w:val="en-US"/>
        </w:rPr>
        <w:t> last_logout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[</w:t>
      </w:r>
      <w:r w:rsidRPr="00434025">
        <w:rPr>
          <w:rFonts w:ascii="Consolas" w:hAnsi="Consolas" w:cs="Consolas"/>
          <w:color w:val="4EC9B0"/>
          <w:lang w:val="en-US"/>
        </w:rPr>
        <w:t>DefaultValue</w:t>
      </w:r>
      <w:r w:rsidRPr="00434025">
        <w:rPr>
          <w:rFonts w:ascii="Consolas" w:hAnsi="Consolas" w:cs="Consolas"/>
          <w:color w:val="DCDCDC"/>
          <w:lang w:val="en-US"/>
        </w:rPr>
        <w:t>(</w:t>
      </w:r>
      <w:r w:rsidRPr="00434025">
        <w:rPr>
          <w:rFonts w:ascii="Consolas" w:hAnsi="Consolas" w:cs="Consolas"/>
          <w:color w:val="D69D85"/>
          <w:lang w:val="en-US"/>
        </w:rPr>
        <w:t>"offline"</w:t>
      </w:r>
      <w:r w:rsidRPr="00434025">
        <w:rPr>
          <w:rFonts w:ascii="Consolas" w:hAnsi="Consolas" w:cs="Consolas"/>
          <w:color w:val="DCDCDC"/>
          <w:lang w:val="en-US"/>
        </w:rPr>
        <w:t>)]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r w:rsidRPr="00434025">
        <w:rPr>
          <w:rFonts w:ascii="Consolas" w:hAnsi="Consolas" w:cs="Consolas"/>
          <w:color w:val="569CD6"/>
          <w:lang w:val="en-US"/>
        </w:rPr>
        <w:t>public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string</w:t>
      </w:r>
      <w:r w:rsidRPr="00434025">
        <w:rPr>
          <w:rFonts w:ascii="Consolas" w:hAnsi="Consolas" w:cs="Consolas"/>
          <w:color w:val="DCDCDC"/>
          <w:lang w:val="en-US"/>
        </w:rPr>
        <w:t> status { </w:t>
      </w:r>
      <w:r w:rsidRPr="00434025">
        <w:rPr>
          <w:rFonts w:ascii="Consolas" w:hAnsi="Consolas" w:cs="Consolas"/>
          <w:color w:val="569CD6"/>
          <w:lang w:val="en-US"/>
        </w:rPr>
        <w:t>get</w:t>
      </w:r>
      <w:r w:rsidRPr="00434025">
        <w:rPr>
          <w:rFonts w:ascii="Consolas" w:hAnsi="Consolas" w:cs="Consolas"/>
          <w:color w:val="DCDCDC"/>
          <w:lang w:val="en-US"/>
        </w:rPr>
        <w:t>; </w:t>
      </w:r>
      <w:r w:rsidRPr="00434025">
        <w:rPr>
          <w:rFonts w:ascii="Consolas" w:hAnsi="Consolas" w:cs="Consolas"/>
          <w:color w:val="569CD6"/>
          <w:lang w:val="en-US"/>
        </w:rPr>
        <w:t>set</w:t>
      </w:r>
      <w:r w:rsidRPr="00434025">
        <w:rPr>
          <w:rFonts w:ascii="Consolas" w:hAnsi="Consolas" w:cs="Consolas"/>
          <w:color w:val="DCDCDC"/>
          <w:lang w:val="en-US"/>
        </w:rPr>
        <w:t>; 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</w:t>
      </w:r>
      <w:r w:rsidRPr="00434025">
        <w:rPr>
          <w:rFonts w:ascii="Consolas" w:hAnsi="Consolas" w:cs="Consolas"/>
          <w:color w:val="DCDCDC"/>
        </w:rPr>
        <w:t>}</w:t>
      </w: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BF5E2E" w:rsidRDefault="00BF5E2E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 </w:t>
      </w:r>
    </w:p>
    <w:p w:rsidR="00434025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434025" w:rsidRPr="00320E42" w:rsidRDefault="00434025" w:rsidP="00DD37CF">
      <w:pPr>
        <w:ind w:left="708"/>
        <w:jc w:val="left"/>
        <w:rPr>
          <w:rFonts w:ascii="Arial" w:hAnsi="Arial" w:cs="Arial"/>
          <w:sz w:val="22"/>
        </w:rPr>
      </w:pPr>
    </w:p>
    <w:p w:rsidR="00DD37CF" w:rsidRPr="00BF5E2E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  <w:lang w:val="en-US"/>
        </w:rPr>
      </w:pPr>
      <w:r w:rsidRPr="00BF5E2E">
        <w:rPr>
          <w:rFonts w:ascii="Arial" w:hAnsi="Arial" w:cs="Arial"/>
          <w:b/>
          <w:sz w:val="22"/>
          <w:lang w:val="en-US"/>
        </w:rPr>
        <w:lastRenderedPageBreak/>
        <w:t>Connection String in der webconfig</w:t>
      </w:r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Im Connection String steht der Pfad der Datenbank Datei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</w:t>
      </w:r>
      <w:r w:rsidRPr="00DB0BE8">
        <w:rPr>
          <w:rFonts w:ascii="Arial" w:hAnsi="Arial" w:cs="Arial"/>
          <w:color w:val="569CD6"/>
          <w:lang w:val="en-US"/>
        </w:rPr>
        <w:t>connectionStrings</w:t>
      </w:r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&lt;</w:t>
      </w:r>
      <w:r w:rsidRPr="00DB0BE8">
        <w:rPr>
          <w:rFonts w:ascii="Arial" w:hAnsi="Arial" w:cs="Arial"/>
          <w:color w:val="569CD6"/>
          <w:lang w:val="en-US"/>
        </w:rPr>
        <w:t>add</w:t>
      </w:r>
      <w:r w:rsidRPr="00DB0BE8">
        <w:rPr>
          <w:rFonts w:ascii="Arial" w:hAnsi="Arial" w:cs="Arial"/>
          <w:color w:val="808080"/>
          <w:lang w:val="en-US"/>
        </w:rPr>
        <w:t> </w:t>
      </w:r>
      <w:r w:rsidRPr="00DB0BE8">
        <w:rPr>
          <w:rFonts w:ascii="Arial" w:hAnsi="Arial" w:cs="Arial"/>
          <w:color w:val="92CAF4"/>
          <w:lang w:val="en-US"/>
        </w:rPr>
        <w:t>name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ChatContext</w:t>
      </w:r>
      <w:r w:rsidRPr="00DB0BE8">
        <w:rPr>
          <w:rFonts w:ascii="Arial" w:hAnsi="Arial" w:cs="Arial"/>
          <w:color w:val="808080"/>
          <w:lang w:val="en-US"/>
        </w:rPr>
        <w:t>" </w:t>
      </w:r>
      <w:r w:rsidRPr="00DB0BE8">
        <w:rPr>
          <w:rFonts w:ascii="Arial" w:hAnsi="Arial" w:cs="Arial"/>
          <w:color w:val="92CAF4"/>
          <w:lang w:val="en-US"/>
        </w:rPr>
        <w:t>connectionString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Data Source=(LocalDb)\MSSQLLocalDB;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>                                       AttachDBFilename=|DataDirectory|\ContosoUniversity1.mdf;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C8C8C8"/>
          <w:lang w:val="en-US"/>
        </w:rPr>
        <w:t>                                              Connection Timeout=10</w:t>
      </w:r>
      <w:r w:rsidRPr="00DB0BE8">
        <w:rPr>
          <w:rFonts w:ascii="Arial" w:hAnsi="Arial" w:cs="Arial"/>
          <w:color w:val="808080"/>
          <w:lang w:val="en-US"/>
        </w:rPr>
        <w:t>" 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                            </w:t>
      </w:r>
      <w:r w:rsidRPr="00DB0BE8">
        <w:rPr>
          <w:rFonts w:ascii="Arial" w:hAnsi="Arial" w:cs="Arial"/>
          <w:color w:val="92CAF4"/>
          <w:lang w:val="en-US"/>
        </w:rPr>
        <w:t>providerName</w:t>
      </w:r>
      <w:r w:rsidRPr="00DB0BE8">
        <w:rPr>
          <w:rFonts w:ascii="Arial" w:hAnsi="Arial" w:cs="Arial"/>
          <w:color w:val="808080"/>
          <w:lang w:val="en-US"/>
        </w:rPr>
        <w:t>="</w:t>
      </w:r>
      <w:r w:rsidRPr="00DB0BE8">
        <w:rPr>
          <w:rFonts w:ascii="Arial" w:hAnsi="Arial" w:cs="Arial"/>
          <w:color w:val="C8C8C8"/>
          <w:lang w:val="en-US"/>
        </w:rPr>
        <w:t>System.Data.SqlClient</w:t>
      </w:r>
      <w:r w:rsidRPr="00DB0BE8">
        <w:rPr>
          <w:rFonts w:ascii="Arial" w:hAnsi="Arial" w:cs="Arial"/>
          <w:color w:val="808080"/>
          <w:lang w:val="en-US"/>
        </w:rPr>
        <w:t>" /&gt;</w:t>
      </w:r>
    </w:p>
    <w:p w:rsidR="00DD37CF" w:rsidRPr="00DB0BE8" w:rsidRDefault="00DD37CF" w:rsidP="00DD37CF">
      <w:pPr>
        <w:pStyle w:val="HTMLVorformatiert"/>
        <w:shd w:val="clear" w:color="auto" w:fill="1E1E1E"/>
        <w:rPr>
          <w:rFonts w:ascii="Arial" w:hAnsi="Arial" w:cs="Arial"/>
          <w:color w:val="DCDCDC"/>
          <w:lang w:val="en-US"/>
        </w:rPr>
      </w:pPr>
      <w:r w:rsidRPr="00DB0BE8">
        <w:rPr>
          <w:rFonts w:ascii="Arial" w:hAnsi="Arial" w:cs="Arial"/>
          <w:color w:val="808080"/>
          <w:lang w:val="en-US"/>
        </w:rPr>
        <w:t>&lt;/</w:t>
      </w:r>
      <w:r w:rsidRPr="00DB0BE8">
        <w:rPr>
          <w:rFonts w:ascii="Arial" w:hAnsi="Arial" w:cs="Arial"/>
          <w:color w:val="569CD6"/>
          <w:lang w:val="en-US"/>
        </w:rPr>
        <w:t>connectionStrings</w:t>
      </w:r>
      <w:r w:rsidRPr="00DB0BE8">
        <w:rPr>
          <w:rFonts w:ascii="Arial" w:hAnsi="Arial" w:cs="Arial"/>
          <w:color w:val="808080"/>
          <w:lang w:val="en-US"/>
        </w:rPr>
        <w:t>&gt;</w:t>
      </w:r>
    </w:p>
    <w:p w:rsidR="00DD37CF" w:rsidRPr="00BF5E2E" w:rsidRDefault="00DD37CF" w:rsidP="00BF5E2E">
      <w:pPr>
        <w:jc w:val="left"/>
        <w:rPr>
          <w:rFonts w:ascii="Arial" w:hAnsi="Arial" w:cs="Arial"/>
          <w:sz w:val="22"/>
          <w:lang w:val="en-US"/>
        </w:rPr>
      </w:pPr>
    </w:p>
    <w:p w:rsidR="00DD37CF" w:rsidRPr="00320E42" w:rsidRDefault="00DD37CF" w:rsidP="00DD37CF">
      <w:pPr>
        <w:pStyle w:val="Listenabsatz"/>
        <w:numPr>
          <w:ilvl w:val="0"/>
          <w:numId w:val="6"/>
        </w:numPr>
        <w:jc w:val="left"/>
        <w:rPr>
          <w:rFonts w:ascii="Arial" w:hAnsi="Arial" w:cs="Arial"/>
          <w:b/>
          <w:sz w:val="22"/>
        </w:rPr>
      </w:pPr>
      <w:r w:rsidRPr="00320E42">
        <w:rPr>
          <w:rFonts w:ascii="Arial" w:hAnsi="Arial" w:cs="Arial"/>
          <w:b/>
          <w:sz w:val="22"/>
        </w:rPr>
        <w:t>DB Initializer</w:t>
      </w:r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 xml:space="preserve">Der Initializer wird genutzt um die Datenbank mit festgelegten </w:t>
      </w:r>
      <w:r w:rsidR="00F9469A" w:rsidRPr="00320E42">
        <w:rPr>
          <w:rFonts w:ascii="Arial" w:hAnsi="Arial" w:cs="Arial"/>
          <w:sz w:val="22"/>
        </w:rPr>
        <w:t>Daten</w:t>
      </w:r>
      <w:r w:rsidRPr="00320E42">
        <w:rPr>
          <w:rFonts w:ascii="Arial" w:hAnsi="Arial" w:cs="Arial"/>
          <w:sz w:val="22"/>
        </w:rPr>
        <w:t xml:space="preserve"> z</w:t>
      </w:r>
      <w:r w:rsidR="00FB7244">
        <w:rPr>
          <w:rFonts w:ascii="Arial" w:hAnsi="Arial" w:cs="Arial"/>
          <w:sz w:val="22"/>
        </w:rPr>
        <w:t>u</w:t>
      </w:r>
      <w:r w:rsidRPr="00320E42">
        <w:rPr>
          <w:rFonts w:ascii="Arial" w:hAnsi="Arial" w:cs="Arial"/>
          <w:sz w:val="22"/>
        </w:rPr>
        <w:t xml:space="preserve"> bestücken, falls die Datenbank neu erstellt wird.</w:t>
      </w:r>
    </w:p>
    <w:p w:rsidR="00DD37CF" w:rsidRPr="00320E42" w:rsidRDefault="00DD37CF" w:rsidP="00DD37CF">
      <w:pPr>
        <w:ind w:left="708"/>
        <w:jc w:val="left"/>
        <w:rPr>
          <w:rFonts w:ascii="Arial" w:hAnsi="Arial" w:cs="Arial"/>
          <w:sz w:val="22"/>
        </w:rPr>
      </w:pPr>
      <w:r w:rsidRPr="00320E42">
        <w:rPr>
          <w:rFonts w:ascii="Arial" w:hAnsi="Arial" w:cs="Arial"/>
          <w:sz w:val="22"/>
        </w:rPr>
        <w:t>Durch den Befehlt DropCreateDatabaseIfModelChanges&lt;&gt; wird die Datenbank g</w:t>
      </w:r>
      <w:r w:rsidRPr="00320E42">
        <w:rPr>
          <w:rFonts w:ascii="Arial" w:hAnsi="Arial" w:cs="Arial"/>
          <w:sz w:val="22"/>
        </w:rPr>
        <w:t>e</w:t>
      </w:r>
      <w:r w:rsidRPr="00320E42">
        <w:rPr>
          <w:rFonts w:ascii="Arial" w:hAnsi="Arial" w:cs="Arial"/>
          <w:sz w:val="22"/>
        </w:rPr>
        <w:t>löscht und neu erstellt, sobald wenn sich ein Model bzw. die Datenbankstruktur ä</w:t>
      </w:r>
      <w:r w:rsidRPr="00320E42">
        <w:rPr>
          <w:rFonts w:ascii="Arial" w:hAnsi="Arial" w:cs="Arial"/>
          <w:sz w:val="22"/>
        </w:rPr>
        <w:t>n</w:t>
      </w:r>
      <w:r w:rsidRPr="00320E42">
        <w:rPr>
          <w:rFonts w:ascii="Arial" w:hAnsi="Arial" w:cs="Arial"/>
          <w:sz w:val="22"/>
        </w:rPr>
        <w:t>dert.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569CD6"/>
          <w:lang w:val="en-US"/>
        </w:rPr>
        <w:t>class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ChatInitializer</w:t>
      </w:r>
      <w:r w:rsidRPr="00434025">
        <w:rPr>
          <w:rFonts w:ascii="Consolas" w:hAnsi="Consolas" w:cs="Consolas"/>
          <w:color w:val="DCDCDC"/>
          <w:lang w:val="en-US"/>
        </w:rPr>
        <w:t> : System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Data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Entity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4EC9B0"/>
          <w:lang w:val="en-US"/>
        </w:rPr>
        <w:t>DropCreateDatabaseIfModelChanges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ChatContext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</w:t>
      </w:r>
      <w:r w:rsidRPr="00434025">
        <w:rPr>
          <w:rFonts w:ascii="Consolas" w:hAnsi="Consolas" w:cs="Consolas"/>
          <w:color w:val="569CD6"/>
          <w:lang w:val="en-US"/>
        </w:rPr>
        <w:t>protected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override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void</w:t>
      </w:r>
      <w:r w:rsidRPr="00434025">
        <w:rPr>
          <w:rFonts w:ascii="Consolas" w:hAnsi="Consolas" w:cs="Consolas"/>
          <w:color w:val="DCDCDC"/>
          <w:lang w:val="en-US"/>
        </w:rPr>
        <w:t> Seed(</w:t>
      </w:r>
      <w:r w:rsidRPr="00434025">
        <w:rPr>
          <w:rFonts w:ascii="Consolas" w:hAnsi="Consolas" w:cs="Consolas"/>
          <w:color w:val="4EC9B0"/>
          <w:lang w:val="en-US"/>
        </w:rPr>
        <w:t>ChatContext</w:t>
      </w:r>
      <w:r w:rsidRPr="00434025">
        <w:rPr>
          <w:rFonts w:ascii="Consolas" w:hAnsi="Consolas" w:cs="Consolas"/>
          <w:color w:val="DCDCDC"/>
          <w:lang w:val="en-US"/>
        </w:rPr>
        <w:t> context)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{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var</w:t>
      </w:r>
      <w:r w:rsidRPr="00434025">
        <w:rPr>
          <w:rFonts w:ascii="Consolas" w:hAnsi="Consolas" w:cs="Consolas"/>
          <w:color w:val="DCDCDC"/>
          <w:lang w:val="en-US"/>
        </w:rPr>
        <w:t> user 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List</w:t>
      </w:r>
      <w:r w:rsidRPr="00434025">
        <w:rPr>
          <w:rFonts w:ascii="Consolas" w:hAnsi="Consolas" w:cs="Consolas"/>
          <w:color w:val="DCDCDC"/>
          <w:lang w:val="en-US"/>
        </w:rPr>
        <w:t>&lt;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&gt;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{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"Niklas"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"Grieger"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"Chat/img/grieger.bmp"</w:t>
      </w:r>
      <w:r w:rsidR="00DD37CF" w:rsidRPr="00434025">
        <w:rPr>
          <w:rFonts w:ascii="Consolas" w:hAnsi="Consolas" w:cs="Consolas"/>
          <w:color w:val="DCDCDC"/>
          <w:lang w:val="en-US"/>
        </w:rPr>
        <w:t>, 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"Janina"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"Weiss"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"Chat/img/unknown.jpg"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"Martina"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"Eiffel"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"Chat/img/unknown.jpg"</w:t>
      </w:r>
      <w:r>
        <w:rPr>
          <w:rFonts w:ascii="Consolas" w:hAnsi="Consolas" w:cs="Consolas"/>
          <w:color w:val="DCDCDC"/>
          <w:lang w:val="en-US"/>
        </w:rPr>
        <w:t xml:space="preserve">,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DD37CF" w:rsidRPr="00434025">
        <w:rPr>
          <w:rFonts w:ascii="Consolas" w:hAnsi="Consolas" w:cs="Consolas"/>
          <w:color w:val="DCDCDC"/>
          <w:lang w:val="en-US"/>
        </w:rPr>
        <w:t> 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"David"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"Osterhagen"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r w:rsidRPr="00434025">
        <w:rPr>
          <w:rFonts w:ascii="Consolas" w:hAnsi="Consolas" w:cs="Consolas"/>
          <w:color w:val="DCDCDC"/>
          <w:lang w:val="en-US"/>
        </w:rPr>
        <w:t>avatarlink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"Chat/img/unknown.jpg</w:t>
      </w:r>
      <w:r w:rsidR="008448B2">
        <w:rPr>
          <w:rFonts w:ascii="Consolas" w:hAnsi="Consolas" w:cs="Consolas"/>
          <w:color w:val="D69D85"/>
          <w:lang w:val="en-US"/>
        </w:rPr>
        <w:t xml:space="preserve">”, </w:t>
      </w:r>
      <w:r w:rsidR="008448B2" w:rsidRPr="008448B2">
        <w:rPr>
          <w:rFonts w:ascii="Consolas" w:hAnsi="Consolas" w:cs="Consolas"/>
          <w:color w:val="DCDCDC"/>
          <w:lang w:val="en-US"/>
        </w:rPr>
        <w:t>st</w:t>
      </w:r>
      <w:r w:rsidRPr="00434025">
        <w:rPr>
          <w:rFonts w:ascii="Consolas" w:hAnsi="Consolas" w:cs="Consolas"/>
          <w:color w:val="DCDCDC"/>
          <w:lang w:val="en-US"/>
        </w:rPr>
        <w:t>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"Peter"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"Helfer"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"Chat/img/unknown.jpg"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Pr="00434025">
        <w:rPr>
          <w:rFonts w:ascii="Consolas" w:hAnsi="Consolas" w:cs="Consolas"/>
          <w:color w:val="DCDCDC"/>
          <w:lang w:val="en-US"/>
        </w:rPr>
        <w:tab/>
        <w:t xml:space="preserve">    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last_logout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4EC9B0"/>
          <w:lang w:val="en-US"/>
        </w:rPr>
        <w:t>DateTime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Now},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"Max"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"Mustermann"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avatarlink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"Chat/img/unknown.jpg"</w:t>
      </w:r>
      <w:r w:rsidR="00DD37CF" w:rsidRPr="00434025">
        <w:rPr>
          <w:rFonts w:ascii="Consolas" w:hAnsi="Consolas" w:cs="Consolas"/>
          <w:color w:val="DCDCDC"/>
          <w:lang w:val="en-US"/>
        </w:rPr>
        <w:t>,</w:t>
      </w:r>
      <w:r>
        <w:rPr>
          <w:rFonts w:ascii="Consolas" w:hAnsi="Consolas" w:cs="Consolas"/>
          <w:color w:val="DCDCDC"/>
          <w:lang w:val="en-US"/>
        </w:rPr>
        <w:t xml:space="preserve"> </w:t>
      </w:r>
      <w:r w:rsidR="00DD37CF" w:rsidRPr="00434025">
        <w:rPr>
          <w:rFonts w:ascii="Consolas" w:hAnsi="Consolas" w:cs="Consolas"/>
          <w:color w:val="DCDCDC"/>
          <w:lang w:val="en-US"/>
        </w:rPr>
        <w:t>status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D69D85"/>
          <w:lang w:val="en-US"/>
        </w:rPr>
        <w:t>"inactive"</w:t>
      </w:r>
      <w:r w:rsidR="00DD37CF"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"TestUser1"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r w:rsidRPr="00434025">
        <w:rPr>
          <w:rFonts w:ascii="Consolas" w:hAnsi="Consolas" w:cs="Consolas"/>
          <w:color w:val="DCDCDC"/>
          <w:lang w:val="en-US"/>
        </w:rPr>
        <w:t>avatarlink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"Chat/img/unknown.jpg"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"TestUser2"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 xml:space="preserve">    </w:t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r w:rsidRPr="00434025">
        <w:rPr>
          <w:rFonts w:ascii="Consolas" w:hAnsi="Consolas" w:cs="Consolas"/>
          <w:color w:val="DCDCDC"/>
          <w:lang w:val="en-US"/>
        </w:rPr>
        <w:t>avatarlink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"Chat/img/unknown.jpg"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Now},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569CD6"/>
          <w:lang w:val="en-US"/>
        </w:rPr>
        <w:t>new</w:t>
      </w:r>
      <w:r w:rsidRPr="00434025">
        <w:rPr>
          <w:rFonts w:ascii="Consolas" w:hAnsi="Consolas" w:cs="Consolas"/>
          <w:color w:val="DCDCDC"/>
          <w:lang w:val="en-US"/>
        </w:rPr>
        <w:t> </w:t>
      </w:r>
      <w:r w:rsidRPr="00434025">
        <w:rPr>
          <w:rFonts w:ascii="Consolas" w:hAnsi="Consolas" w:cs="Consolas"/>
          <w:color w:val="4EC9B0"/>
          <w:lang w:val="en-US"/>
        </w:rPr>
        <w:t>User</w:t>
      </w:r>
      <w:r w:rsidRPr="00434025">
        <w:rPr>
          <w:rFonts w:ascii="Consolas" w:hAnsi="Consolas" w:cs="Consolas"/>
          <w:color w:val="DCDCDC"/>
          <w:lang w:val="en-US"/>
        </w:rPr>
        <w:t>{first_name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"TestUser3"</w:t>
      </w:r>
      <w:r w:rsidRPr="00434025">
        <w:rPr>
          <w:rFonts w:ascii="Consolas" w:hAnsi="Consolas" w:cs="Consolas"/>
          <w:color w:val="DCDCDC"/>
          <w:lang w:val="en-US"/>
        </w:rPr>
        <w:t>,last_name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"Olivetto"</w:t>
      </w:r>
      <w:r w:rsidRPr="00434025">
        <w:rPr>
          <w:rFonts w:ascii="Consolas" w:hAnsi="Consolas" w:cs="Consolas"/>
          <w:color w:val="DCDCDC"/>
          <w:lang w:val="en-US"/>
        </w:rPr>
        <w:t>,</w:t>
      </w:r>
    </w:p>
    <w:p w:rsidR="008448B2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ab/>
      </w:r>
      <w:r w:rsidR="008448B2">
        <w:rPr>
          <w:rFonts w:ascii="Consolas" w:hAnsi="Consolas" w:cs="Consolas"/>
          <w:color w:val="DCDCDC"/>
          <w:lang w:val="en-US"/>
        </w:rPr>
        <w:tab/>
        <w:t xml:space="preserve">    </w:t>
      </w:r>
      <w:r w:rsidRPr="00434025">
        <w:rPr>
          <w:rFonts w:ascii="Consolas" w:hAnsi="Consolas" w:cs="Consolas"/>
          <w:color w:val="DCDCDC"/>
          <w:lang w:val="en-US"/>
        </w:rPr>
        <w:t>avatarlink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"Chat/img/unknown.jpg"</w:t>
      </w:r>
      <w:r w:rsidRPr="00434025">
        <w:rPr>
          <w:rFonts w:ascii="Consolas" w:hAnsi="Consolas" w:cs="Consolas"/>
          <w:color w:val="DCDCDC"/>
          <w:lang w:val="en-US"/>
        </w:rPr>
        <w:t>, status</w:t>
      </w:r>
      <w:r w:rsidRPr="00434025">
        <w:rPr>
          <w:rFonts w:ascii="Consolas" w:hAnsi="Consolas" w:cs="Consolas"/>
          <w:color w:val="B4B4B4"/>
          <w:lang w:val="en-US"/>
        </w:rPr>
        <w:t>=</w:t>
      </w:r>
      <w:r w:rsidRPr="00434025">
        <w:rPr>
          <w:rFonts w:ascii="Consolas" w:hAnsi="Consolas" w:cs="Consolas"/>
          <w:color w:val="D69D85"/>
          <w:lang w:val="en-US"/>
        </w:rPr>
        <w:t>"inactive"</w:t>
      </w:r>
      <w:r w:rsidRPr="00434025">
        <w:rPr>
          <w:rFonts w:ascii="Consolas" w:hAnsi="Consolas" w:cs="Consolas"/>
          <w:color w:val="DCDCDC"/>
          <w:lang w:val="en-US"/>
        </w:rPr>
        <w:t>, </w:t>
      </w:r>
    </w:p>
    <w:p w:rsidR="00DD37CF" w:rsidRPr="00434025" w:rsidRDefault="008448B2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DD37CF" w:rsidRPr="00434025">
        <w:rPr>
          <w:rFonts w:ascii="Consolas" w:hAnsi="Consolas" w:cs="Consolas"/>
          <w:color w:val="DCDCDC"/>
          <w:lang w:val="en-US"/>
        </w:rPr>
        <w:t>last_logout</w:t>
      </w:r>
      <w:r w:rsidR="00DD37CF" w:rsidRPr="00434025">
        <w:rPr>
          <w:rFonts w:ascii="Consolas" w:hAnsi="Consolas" w:cs="Consolas"/>
          <w:color w:val="B4B4B4"/>
          <w:lang w:val="en-US"/>
        </w:rPr>
        <w:t>=</w:t>
      </w:r>
      <w:r w:rsidR="00DD37CF" w:rsidRPr="00434025">
        <w:rPr>
          <w:rFonts w:ascii="Consolas" w:hAnsi="Consolas" w:cs="Consolas"/>
          <w:color w:val="4EC9B0"/>
          <w:lang w:val="en-US"/>
        </w:rPr>
        <w:t>DateTime</w:t>
      </w:r>
      <w:r w:rsidR="00DD37CF" w:rsidRPr="00434025">
        <w:rPr>
          <w:rFonts w:ascii="Consolas" w:hAnsi="Consolas" w:cs="Consolas"/>
          <w:color w:val="B4B4B4"/>
          <w:lang w:val="en-US"/>
        </w:rPr>
        <w:t>.</w:t>
      </w:r>
      <w:r w:rsidR="00DD37CF" w:rsidRPr="00434025">
        <w:rPr>
          <w:rFonts w:ascii="Consolas" w:hAnsi="Consolas" w:cs="Consolas"/>
          <w:color w:val="DCDCDC"/>
          <w:lang w:val="en-US"/>
        </w:rPr>
        <w:t>Now}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};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4025">
        <w:rPr>
          <w:rFonts w:ascii="Consolas" w:hAnsi="Consolas" w:cs="Consolas"/>
          <w:color w:val="DCDCDC"/>
          <w:lang w:val="en-US"/>
        </w:rPr>
        <w:lastRenderedPageBreak/>
        <w:t>            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ForEach(s </w:t>
      </w:r>
      <w:r w:rsidRPr="00434025">
        <w:rPr>
          <w:rFonts w:ascii="Consolas" w:hAnsi="Consolas" w:cs="Consolas"/>
          <w:color w:val="B4B4B4"/>
          <w:lang w:val="en-US"/>
        </w:rPr>
        <w:t>=&gt;</w:t>
      </w:r>
      <w:r w:rsidRPr="00434025">
        <w:rPr>
          <w:rFonts w:ascii="Consolas" w:hAnsi="Consolas" w:cs="Consolas"/>
          <w:color w:val="DCDCDC"/>
          <w:lang w:val="en-US"/>
        </w:rPr>
        <w:t> context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User</w:t>
      </w:r>
      <w:r w:rsidRPr="00434025">
        <w:rPr>
          <w:rFonts w:ascii="Consolas" w:hAnsi="Consolas" w:cs="Consolas"/>
          <w:color w:val="B4B4B4"/>
          <w:lang w:val="en-US"/>
        </w:rPr>
        <w:t>.</w:t>
      </w:r>
      <w:r w:rsidRPr="00434025">
        <w:rPr>
          <w:rFonts w:ascii="Consolas" w:hAnsi="Consolas" w:cs="Consolas"/>
          <w:color w:val="DCDCDC"/>
          <w:lang w:val="en-US"/>
        </w:rPr>
        <w:t>Add(s));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  <w:lang w:val="en-US"/>
        </w:rPr>
        <w:t>            </w:t>
      </w:r>
      <w:r w:rsidRPr="00434025">
        <w:rPr>
          <w:rFonts w:ascii="Consolas" w:hAnsi="Consolas" w:cs="Consolas"/>
          <w:color w:val="DCDCDC"/>
        </w:rPr>
        <w:t>context</w:t>
      </w:r>
      <w:r w:rsidRPr="00434025">
        <w:rPr>
          <w:rFonts w:ascii="Consolas" w:hAnsi="Consolas" w:cs="Consolas"/>
          <w:color w:val="B4B4B4"/>
        </w:rPr>
        <w:t>.</w:t>
      </w:r>
      <w:r w:rsidRPr="00434025">
        <w:rPr>
          <w:rFonts w:ascii="Consolas" w:hAnsi="Consolas" w:cs="Consolas"/>
          <w:color w:val="DCDCDC"/>
        </w:rPr>
        <w:t>SaveChanges();</w:t>
      </w:r>
    </w:p>
    <w:p w:rsidR="00DD37CF" w:rsidRPr="00434025" w:rsidRDefault="00DD37CF" w:rsidP="00DD3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DB0BE8" w:rsidRPr="00FB7244" w:rsidRDefault="00DD37CF" w:rsidP="00FB7244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4025">
        <w:rPr>
          <w:rFonts w:ascii="Consolas" w:hAnsi="Consolas" w:cs="Consolas"/>
          <w:color w:val="DCDCDC"/>
        </w:rPr>
        <w:t>. . . Dasselbe p</w:t>
      </w:r>
      <w:r w:rsidR="00BF5E2E" w:rsidRPr="00434025">
        <w:rPr>
          <w:rFonts w:ascii="Consolas" w:hAnsi="Consolas" w:cs="Consolas"/>
          <w:color w:val="DCDCDC"/>
        </w:rPr>
        <w:t>assiert für die anderen Tabellen</w:t>
      </w:r>
    </w:p>
    <w:p w:rsidR="00E65578" w:rsidRDefault="00E65578" w:rsidP="00E65578">
      <w:pPr>
        <w:pStyle w:val="berschrift2"/>
        <w:numPr>
          <w:ilvl w:val="2"/>
          <w:numId w:val="41"/>
        </w:numPr>
        <w:jc w:val="left"/>
        <w:rPr>
          <w:rFonts w:cs="Arial"/>
          <w:sz w:val="24"/>
          <w:szCs w:val="24"/>
        </w:rPr>
      </w:pPr>
      <w:bookmarkStart w:id="69" w:name="_Toc482871296"/>
      <w:r w:rsidRPr="00DD37CF">
        <w:rPr>
          <w:rFonts w:cs="Arial"/>
          <w:sz w:val="24"/>
          <w:szCs w:val="24"/>
        </w:rPr>
        <w:t>Backend</w:t>
      </w:r>
      <w:bookmarkEnd w:id="69"/>
    </w:p>
    <w:p w:rsidR="00601B84" w:rsidRDefault="00601B84" w:rsidP="00601B84"/>
    <w:p w:rsidR="00121A2A" w:rsidRDefault="00121A2A" w:rsidP="00601B84"/>
    <w:p w:rsidR="00121A2A" w:rsidRDefault="00121A2A" w:rsidP="00601B84"/>
    <w:p w:rsidR="00601B84" w:rsidRDefault="00631EE3" w:rsidP="00631EE3">
      <w:pPr>
        <w:pStyle w:val="StandardEinzug"/>
        <w:ind w:left="0"/>
        <w:rPr>
          <w:b/>
        </w:rPr>
      </w:pPr>
      <w:r w:rsidRPr="00631EE3">
        <w:rPr>
          <w:b/>
        </w:rPr>
        <w:t>HomeController.cs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Assembly         : ChatModule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Author           : grieger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Created          : 04-20-2017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By : grieger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Last Modified On : 05-10-2017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&lt;copyright file="HomeController.cs" company="Berenberg"&gt;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&lt;/copyright&gt;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69CD6"/>
          <w:lang w:val="en-US"/>
        </w:rPr>
        <w:t>using</w:t>
      </w:r>
      <w:r w:rsidRPr="00CC0BED">
        <w:rPr>
          <w:rFonts w:ascii="Consolas" w:hAnsi="Consolas" w:cs="Consolas"/>
          <w:color w:val="DCDCDC"/>
          <w:lang w:val="en-US"/>
        </w:rPr>
        <w:t> System;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69CD6"/>
          <w:lang w:val="en-US"/>
        </w:rPr>
        <w:t>using</w:t>
      </w:r>
      <w:r w:rsidRPr="00CC0BED">
        <w:rPr>
          <w:rFonts w:ascii="Consolas" w:hAnsi="Consolas" w:cs="Consolas"/>
          <w:color w:val="DCDCDC"/>
          <w:lang w:val="en-US"/>
        </w:rPr>
        <w:t> 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Collections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Generic;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69CD6"/>
          <w:lang w:val="en-US"/>
        </w:rPr>
        <w:t>using</w:t>
      </w:r>
      <w:r w:rsidRPr="00CC0BED">
        <w:rPr>
          <w:rFonts w:ascii="Consolas" w:hAnsi="Consolas" w:cs="Consolas"/>
          <w:color w:val="DCDCDC"/>
          <w:lang w:val="en-US"/>
        </w:rPr>
        <w:t> 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Linq;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69CD6"/>
          <w:lang w:val="en-US"/>
        </w:rPr>
        <w:t>using</w:t>
      </w:r>
      <w:r w:rsidRPr="00CC0BED">
        <w:rPr>
          <w:rFonts w:ascii="Consolas" w:hAnsi="Consolas" w:cs="Consolas"/>
          <w:color w:val="DCDCDC"/>
          <w:lang w:val="en-US"/>
        </w:rPr>
        <w:t> 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69CD6"/>
          <w:lang w:val="en-US"/>
        </w:rPr>
        <w:t>using</w:t>
      </w:r>
      <w:r w:rsidRPr="00CC0BED">
        <w:rPr>
          <w:rFonts w:ascii="Consolas" w:hAnsi="Consolas" w:cs="Consolas"/>
          <w:color w:val="DCDCDC"/>
          <w:lang w:val="en-US"/>
        </w:rPr>
        <w:t> 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569CD6"/>
          <w:lang w:val="en-US"/>
        </w:rPr>
        <w:t>namespace</w:t>
      </w:r>
      <w:r w:rsidRPr="00CC0BED">
        <w:rPr>
          <w:rFonts w:ascii="Consolas" w:hAnsi="Consolas" w:cs="Consolas"/>
          <w:color w:val="DCDCDC"/>
          <w:lang w:val="en-US"/>
        </w:rPr>
        <w:t> ChatModule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Controllers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Class HomeController.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608B4E"/>
          <w:lang w:val="en-US"/>
        </w:rPr>
        <w:t>/// &lt;seealso</w:t>
      </w:r>
      <w:r w:rsidRPr="00CC0BED">
        <w:rPr>
          <w:rFonts w:ascii="Consolas" w:hAnsi="Consolas" w:cs="Consolas"/>
          <w:color w:val="C8C8C8"/>
          <w:lang w:val="en-US"/>
        </w:rPr>
        <w:t> cref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System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Web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Mvc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Controller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 /&gt;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</w:t>
      </w:r>
      <w:r w:rsidRPr="00CC0BED">
        <w:rPr>
          <w:rFonts w:ascii="Consolas" w:hAnsi="Consolas" w:cs="Consolas"/>
          <w:color w:val="569CD6"/>
          <w:lang w:val="en-US"/>
        </w:rPr>
        <w:t>public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class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4EC9B0"/>
          <w:lang w:val="en-US"/>
        </w:rPr>
        <w:t>HomeController</w:t>
      </w:r>
      <w:r w:rsidRPr="00CC0BED">
        <w:rPr>
          <w:rFonts w:ascii="Consolas" w:hAnsi="Consolas" w:cs="Consolas"/>
          <w:color w:val="DCDCDC"/>
          <w:lang w:val="en-US"/>
        </w:rPr>
        <w:t> : </w:t>
      </w:r>
      <w:r w:rsidRPr="00CC0BED">
        <w:rPr>
          <w:rFonts w:ascii="Consolas" w:hAnsi="Consolas" w:cs="Consolas"/>
          <w:color w:val="4EC9B0"/>
          <w:lang w:val="en-US"/>
        </w:rPr>
        <w:t>Controller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Indexes this instance.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&lt;returns&gt;ActionResult.&lt;/returns&gt;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569CD6"/>
          <w:lang w:val="en-US"/>
        </w:rPr>
        <w:t>public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4EC9B0"/>
          <w:lang w:val="en-US"/>
        </w:rPr>
        <w:t>ActionResult</w:t>
      </w:r>
      <w:r w:rsidRPr="00CC0BED">
        <w:rPr>
          <w:rFonts w:ascii="Consolas" w:hAnsi="Consolas" w:cs="Consolas"/>
          <w:color w:val="DCDCDC"/>
          <w:lang w:val="en-US"/>
        </w:rPr>
        <w:t> Index()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CC0BED">
        <w:rPr>
          <w:rFonts w:ascii="Consolas" w:hAnsi="Consolas" w:cs="Consolas"/>
          <w:color w:val="569CD6"/>
          <w:lang w:val="en-US"/>
        </w:rPr>
        <w:t>return</w:t>
      </w:r>
      <w:r w:rsidRPr="00CC0BED">
        <w:rPr>
          <w:rFonts w:ascii="Consolas" w:hAnsi="Consolas" w:cs="Consolas"/>
          <w:color w:val="DCDCDC"/>
          <w:lang w:val="en-US"/>
        </w:rPr>
        <w:t> View();</w:t>
      </w:r>
    </w:p>
    <w:p w:rsidR="00CC0BED" w:rsidRPr="00CC0BED" w:rsidRDefault="00CC0BED" w:rsidP="00D1788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Gets the chat as a View.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&lt;/summary&gt;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partial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&gt;if set to &lt;c&gt;true&lt;/c&gt; [partial].&lt;/param&gt;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&lt;param</w:t>
      </w:r>
      <w:r w:rsidRPr="00CC0BED">
        <w:rPr>
          <w:rFonts w:ascii="Consolas" w:hAnsi="Consolas" w:cs="Consolas"/>
          <w:color w:val="C8C8C8"/>
          <w:lang w:val="en-US"/>
        </w:rPr>
        <w:t> name</w:t>
      </w:r>
      <w:r w:rsidRPr="00CC0BED">
        <w:rPr>
          <w:rFonts w:ascii="Consolas" w:hAnsi="Consolas" w:cs="Consolas"/>
          <w:color w:val="608B4E"/>
          <w:lang w:val="en-US"/>
        </w:rPr>
        <w:t>=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DCDCDC"/>
          <w:lang w:val="en-US"/>
        </w:rPr>
        <w:t>currentUserId</w:t>
      </w:r>
      <w:r w:rsidRPr="00CC0BED">
        <w:rPr>
          <w:rFonts w:ascii="Consolas" w:hAnsi="Consolas" w:cs="Consolas"/>
          <w:color w:val="C8C8C8"/>
          <w:lang w:val="en-US"/>
        </w:rPr>
        <w:t>"</w:t>
      </w:r>
      <w:r w:rsidRPr="00CC0BED">
        <w:rPr>
          <w:rFonts w:ascii="Consolas" w:hAnsi="Consolas" w:cs="Consolas"/>
          <w:color w:val="608B4E"/>
          <w:lang w:val="en-US"/>
        </w:rPr>
        <w:t>&gt;The current user identifier.&lt;/param&gt;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608B4E"/>
          <w:lang w:val="en-US"/>
        </w:rPr>
        <w:t>/// &lt;returns&gt;ActionResult...if Partial param is true: an full loaded View</w:t>
      </w:r>
      <w:r w:rsidR="00D1788A">
        <w:rPr>
          <w:rFonts w:ascii="Consolas" w:hAnsi="Consolas" w:cs="Consolas"/>
          <w:color w:val="608B4E"/>
          <w:lang w:val="en-US"/>
        </w:rPr>
        <w:t xml:space="preserve">                  in</w:t>
      </w:r>
      <w:r w:rsidRPr="00CC0BED">
        <w:rPr>
          <w:rFonts w:ascii="Consolas" w:hAnsi="Consolas" w:cs="Consolas"/>
          <w:color w:val="608B4E"/>
          <w:lang w:val="en-US"/>
        </w:rPr>
        <w:t>lude the Layout, if Partial param is false: an P</w:t>
      </w:r>
      <w:r w:rsidR="00D1788A">
        <w:rPr>
          <w:rFonts w:ascii="Consolas" w:hAnsi="Consolas" w:cs="Consolas"/>
          <w:color w:val="608B4E"/>
          <w:lang w:val="en-US"/>
        </w:rPr>
        <w:t>artial View without the Layout &lt;</w:t>
      </w:r>
      <w:r w:rsidRPr="00CC0BED">
        <w:rPr>
          <w:rFonts w:ascii="Consolas" w:hAnsi="Consolas" w:cs="Consolas"/>
          <w:color w:val="608B4E"/>
          <w:lang w:val="en-US"/>
        </w:rPr>
        <w:t>/returns&gt;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lastRenderedPageBreak/>
        <w:t>        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</w:t>
      </w:r>
      <w:r w:rsidRPr="00CC0BED">
        <w:rPr>
          <w:rFonts w:ascii="Consolas" w:hAnsi="Consolas" w:cs="Consolas"/>
          <w:color w:val="569CD6"/>
          <w:lang w:val="en-US"/>
        </w:rPr>
        <w:t>public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4EC9B0"/>
          <w:lang w:val="en-US"/>
        </w:rPr>
        <w:t>ActionResult</w:t>
      </w:r>
      <w:r w:rsidRPr="00CC0BED">
        <w:rPr>
          <w:rFonts w:ascii="Consolas" w:hAnsi="Consolas" w:cs="Consolas"/>
          <w:color w:val="DCDCDC"/>
          <w:lang w:val="en-US"/>
        </w:rPr>
        <w:t> GetChat(</w:t>
      </w:r>
      <w:r w:rsidRPr="00CC0BED">
        <w:rPr>
          <w:rFonts w:ascii="Consolas" w:hAnsi="Consolas" w:cs="Consolas"/>
          <w:color w:val="569CD6"/>
          <w:lang w:val="en-US"/>
        </w:rPr>
        <w:t>bool</w:t>
      </w:r>
      <w:r w:rsidRPr="00CC0BED">
        <w:rPr>
          <w:rFonts w:ascii="Consolas" w:hAnsi="Consolas" w:cs="Consolas"/>
          <w:color w:val="DCDCDC"/>
          <w:lang w:val="en-US"/>
        </w:rPr>
        <w:t> partial, </w:t>
      </w:r>
      <w:r w:rsidRPr="00CC0BED">
        <w:rPr>
          <w:rFonts w:ascii="Consolas" w:hAnsi="Consolas" w:cs="Consolas"/>
          <w:color w:val="569CD6"/>
          <w:lang w:val="en-US"/>
        </w:rPr>
        <w:t>int</w:t>
      </w:r>
      <w:r w:rsidRPr="00CC0BED">
        <w:rPr>
          <w:rFonts w:ascii="Consolas" w:hAnsi="Consolas" w:cs="Consolas"/>
          <w:color w:val="DCDCDC"/>
          <w:lang w:val="en-US"/>
        </w:rPr>
        <w:t> currentUserId)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CC0BED">
        <w:rPr>
          <w:rFonts w:ascii="Consolas" w:hAnsi="Consolas" w:cs="Consolas"/>
          <w:color w:val="569CD6"/>
          <w:lang w:val="en-US"/>
        </w:rPr>
        <w:t>var</w:t>
      </w:r>
      <w:r w:rsidRPr="00CC0BED">
        <w:rPr>
          <w:rFonts w:ascii="Consolas" w:hAnsi="Consolas" w:cs="Consolas"/>
          <w:color w:val="DCDCDC"/>
          <w:lang w:val="en-US"/>
        </w:rPr>
        <w:t> request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Request;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Partial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partial;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ViewBag</w:t>
      </w:r>
      <w:r w:rsidRPr="00CC0BED">
        <w:rPr>
          <w:rFonts w:ascii="Consolas" w:hAnsi="Consolas" w:cs="Consolas"/>
          <w:color w:val="B4B4B4"/>
          <w:lang w:val="en-US"/>
        </w:rPr>
        <w:t>.</w:t>
      </w:r>
      <w:r w:rsidRPr="00CC0BED">
        <w:rPr>
          <w:rFonts w:ascii="Consolas" w:hAnsi="Consolas" w:cs="Consolas"/>
          <w:color w:val="DCDCDC"/>
          <w:lang w:val="en-US"/>
        </w:rPr>
        <w:t>CurrentUserId </w:t>
      </w:r>
      <w:r w:rsidRPr="00CC0BED">
        <w:rPr>
          <w:rFonts w:ascii="Consolas" w:hAnsi="Consolas" w:cs="Consolas"/>
          <w:color w:val="B4B4B4"/>
          <w:lang w:val="en-US"/>
        </w:rPr>
        <w:t>=</w:t>
      </w:r>
      <w:r w:rsidRPr="00CC0BED">
        <w:rPr>
          <w:rFonts w:ascii="Consolas" w:hAnsi="Consolas" w:cs="Consolas"/>
          <w:color w:val="DCDCDC"/>
          <w:lang w:val="en-US"/>
        </w:rPr>
        <w:t> currentUserId;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CC0BED">
        <w:rPr>
          <w:rFonts w:ascii="Consolas" w:hAnsi="Consolas" w:cs="Consolas"/>
          <w:color w:val="569CD6"/>
          <w:lang w:val="en-US"/>
        </w:rPr>
        <w:t>if</w:t>
      </w:r>
      <w:r w:rsidRPr="00CC0BED">
        <w:rPr>
          <w:rFonts w:ascii="Consolas" w:hAnsi="Consolas" w:cs="Consolas"/>
          <w:color w:val="DCDCDC"/>
          <w:lang w:val="en-US"/>
        </w:rPr>
        <w:t> (partial </w:t>
      </w:r>
      <w:r w:rsidRPr="00CC0BED">
        <w:rPr>
          <w:rFonts w:ascii="Consolas" w:hAnsi="Consolas" w:cs="Consolas"/>
          <w:color w:val="B4B4B4"/>
          <w:lang w:val="en-US"/>
        </w:rPr>
        <w:t>==</w:t>
      </w:r>
      <w:r w:rsidRPr="00CC0BED">
        <w:rPr>
          <w:rFonts w:ascii="Consolas" w:hAnsi="Consolas" w:cs="Consolas"/>
          <w:color w:val="DCDCDC"/>
          <w:lang w:val="en-US"/>
        </w:rPr>
        <w:t> </w:t>
      </w:r>
      <w:r w:rsidRPr="00CC0BED">
        <w:rPr>
          <w:rFonts w:ascii="Consolas" w:hAnsi="Consolas" w:cs="Consolas"/>
          <w:color w:val="569CD6"/>
          <w:lang w:val="en-US"/>
        </w:rPr>
        <w:t>true</w:t>
      </w:r>
      <w:r w:rsidRPr="00CC0BED">
        <w:rPr>
          <w:rFonts w:ascii="Consolas" w:hAnsi="Consolas" w:cs="Consolas"/>
          <w:color w:val="DCDCDC"/>
          <w:lang w:val="en-US"/>
        </w:rPr>
        <w:t>)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r w:rsidRPr="00CC0BED">
        <w:rPr>
          <w:rFonts w:ascii="Consolas" w:hAnsi="Consolas" w:cs="Consolas"/>
          <w:color w:val="569CD6"/>
          <w:lang w:val="en-US"/>
        </w:rPr>
        <w:t>return</w:t>
      </w:r>
      <w:r w:rsidRPr="00CC0BED">
        <w:rPr>
          <w:rFonts w:ascii="Consolas" w:hAnsi="Consolas" w:cs="Consolas"/>
          <w:color w:val="DCDCDC"/>
          <w:lang w:val="en-US"/>
        </w:rPr>
        <w:t> PartialView(</w:t>
      </w:r>
      <w:r w:rsidRPr="00CC0BED">
        <w:rPr>
          <w:rFonts w:ascii="Consolas" w:hAnsi="Consolas" w:cs="Consolas"/>
          <w:color w:val="D69D85"/>
          <w:lang w:val="en-US"/>
        </w:rPr>
        <w:t>"~/Views/Chatlogs/Index.cshtml"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}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CC0BED">
        <w:rPr>
          <w:rFonts w:ascii="Consolas" w:hAnsi="Consolas" w:cs="Consolas"/>
          <w:color w:val="569CD6"/>
          <w:lang w:val="en-US"/>
        </w:rPr>
        <w:t>else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{</w:t>
      </w:r>
    </w:p>
    <w:p w:rsidR="00CC0BED" w:rsidRPr="00CC0BED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    </w:t>
      </w:r>
      <w:r w:rsidRPr="00CC0BED">
        <w:rPr>
          <w:rFonts w:ascii="Consolas" w:hAnsi="Consolas" w:cs="Consolas"/>
          <w:color w:val="569CD6"/>
          <w:lang w:val="en-US"/>
        </w:rPr>
        <w:t>return</w:t>
      </w:r>
      <w:r w:rsidRPr="00CC0BED">
        <w:rPr>
          <w:rFonts w:ascii="Consolas" w:hAnsi="Consolas" w:cs="Consolas"/>
          <w:color w:val="DCDCDC"/>
          <w:lang w:val="en-US"/>
        </w:rPr>
        <w:t> View(</w:t>
      </w:r>
      <w:r w:rsidRPr="00CC0BED">
        <w:rPr>
          <w:rFonts w:ascii="Consolas" w:hAnsi="Consolas" w:cs="Consolas"/>
          <w:color w:val="D69D85"/>
          <w:lang w:val="en-US"/>
        </w:rPr>
        <w:t>"~/Views/Chatlogs/Index.cshtml"</w:t>
      </w:r>
      <w:r w:rsidRPr="00CC0BED">
        <w:rPr>
          <w:rFonts w:ascii="Consolas" w:hAnsi="Consolas" w:cs="Consolas"/>
          <w:color w:val="DCDCDC"/>
          <w:lang w:val="en-US"/>
        </w:rPr>
        <w:t>);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C0BED">
        <w:rPr>
          <w:rFonts w:ascii="Consolas" w:hAnsi="Consolas" w:cs="Consolas"/>
          <w:color w:val="DCDCDC"/>
          <w:lang w:val="en-US"/>
        </w:rPr>
        <w:t>    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CC0BED" w:rsidRPr="009E6F6E" w:rsidRDefault="00CC0BED" w:rsidP="00CC0BED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BD7F94" w:rsidRDefault="00BD7F94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Default="00241DC5" w:rsidP="00601B84">
      <w:pPr>
        <w:pStyle w:val="StandardEinzug"/>
        <w:ind w:left="0"/>
        <w:rPr>
          <w:b/>
          <w:lang w:val="en-US"/>
        </w:rPr>
      </w:pPr>
    </w:p>
    <w:p w:rsidR="00241DC5" w:rsidRPr="009E6F6E" w:rsidRDefault="00241DC5" w:rsidP="00601B84">
      <w:pPr>
        <w:pStyle w:val="StandardEinzug"/>
        <w:ind w:left="0"/>
        <w:rPr>
          <w:b/>
          <w:lang w:val="en-US"/>
        </w:rPr>
      </w:pPr>
    </w:p>
    <w:p w:rsidR="00601B84" w:rsidRPr="009E6F6E" w:rsidRDefault="00601B84" w:rsidP="00601B84">
      <w:pPr>
        <w:pStyle w:val="StandardEinzug"/>
        <w:ind w:left="0"/>
        <w:rPr>
          <w:b/>
          <w:lang w:val="en-US"/>
        </w:rPr>
      </w:pPr>
      <w:r w:rsidRPr="009E6F6E">
        <w:rPr>
          <w:b/>
          <w:lang w:val="en-US"/>
        </w:rPr>
        <w:t>UsersController.cs</w:t>
      </w:r>
      <w:r w:rsidR="00CC0BED" w:rsidRPr="009E6F6E">
        <w:rPr>
          <w:b/>
          <w:lang w:val="en-US"/>
        </w:rPr>
        <w:t xml:space="preserve"> (Auschnitt)</w:t>
      </w:r>
    </w:p>
    <w:p w:rsidR="00601B84" w:rsidRP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01B84">
        <w:rPr>
          <w:rFonts w:ascii="Consolas" w:hAnsi="Consolas" w:cs="Consolas"/>
          <w:color w:val="DCDCDC"/>
          <w:lang w:val="en-US"/>
        </w:rPr>
        <w:t>...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Gets the supports by subject.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&lt;param</w:t>
      </w:r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DCDCDC"/>
          <w:lang w:val="en-US"/>
        </w:rPr>
        <w:t>subject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subject.&lt;/param&gt;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of the Supports assigned to this subject&lt;/returns&gt;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569CD6"/>
          <w:lang w:val="en-US"/>
        </w:rPr>
        <w:t>public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4EC9B0"/>
          <w:lang w:val="en-US"/>
        </w:rPr>
        <w:t>JsonResult</w:t>
      </w:r>
      <w:r w:rsidRPr="00A54899">
        <w:rPr>
          <w:rFonts w:ascii="Consolas" w:hAnsi="Consolas" w:cs="Consolas"/>
          <w:color w:val="DCDCDC"/>
          <w:lang w:val="en-US"/>
        </w:rPr>
        <w:t> GetSupportsBySubject(</w:t>
      </w:r>
      <w:r w:rsidRPr="00A54899">
        <w:rPr>
          <w:rFonts w:ascii="Consolas" w:hAnsi="Consolas" w:cs="Consolas"/>
          <w:color w:val="569CD6"/>
          <w:lang w:val="en-US"/>
        </w:rPr>
        <w:t>string</w:t>
      </w:r>
      <w:r w:rsidRPr="00A54899">
        <w:rPr>
          <w:rFonts w:ascii="Consolas" w:hAnsi="Consolas" w:cs="Consolas"/>
          <w:color w:val="DCDCDC"/>
          <w:lang w:val="en-US"/>
        </w:rPr>
        <w:t> subject)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A54899">
        <w:rPr>
          <w:rFonts w:ascii="Consolas" w:hAnsi="Consolas" w:cs="Consolas"/>
          <w:color w:val="569CD6"/>
          <w:lang w:val="en-US"/>
        </w:rPr>
        <w:t>return</w:t>
      </w:r>
      <w:r w:rsidRPr="00A54899">
        <w:rPr>
          <w:rFonts w:ascii="Consolas" w:hAnsi="Consolas" w:cs="Consolas"/>
          <w:color w:val="DCDCDC"/>
          <w:lang w:val="en-US"/>
        </w:rPr>
        <w:t> Json((</w:t>
      </w:r>
      <w:r w:rsidRPr="00A54899">
        <w:rPr>
          <w:rFonts w:ascii="Consolas" w:hAnsi="Consolas" w:cs="Consolas"/>
          <w:color w:val="569CD6"/>
          <w:lang w:val="en-US"/>
        </w:rPr>
        <w:t>from</w:t>
      </w:r>
      <w:r w:rsidRPr="00A54899">
        <w:rPr>
          <w:rFonts w:ascii="Consolas" w:hAnsi="Consolas" w:cs="Consolas"/>
          <w:color w:val="DCDCDC"/>
          <w:lang w:val="en-US"/>
        </w:rPr>
        <w:t> a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r w:rsidRPr="00A54899">
        <w:rPr>
          <w:rFonts w:ascii="Consolas" w:hAnsi="Consolas" w:cs="Consolas"/>
          <w:color w:val="569CD6"/>
          <w:lang w:val="en-US"/>
        </w:rPr>
        <w:t>join</w:t>
      </w:r>
      <w:r w:rsidRPr="00A54899">
        <w:rPr>
          <w:rFonts w:ascii="Consolas" w:hAnsi="Consolas" w:cs="Consolas"/>
          <w:color w:val="DCDCDC"/>
          <w:lang w:val="en-US"/>
        </w:rPr>
        <w:t> b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User2SupportGroup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supportgroup_id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54899" w:rsidRPr="00A54899">
        <w:rPr>
          <w:rFonts w:ascii="Consolas" w:hAnsi="Consolas" w:cs="Consolas"/>
          <w:color w:val="569CD6"/>
          <w:lang w:val="en-US"/>
        </w:rPr>
        <w:t>equals</w:t>
      </w:r>
      <w:r w:rsidR="00A54899" w:rsidRPr="00A54899">
        <w:rPr>
          <w:rFonts w:ascii="Consolas" w:hAnsi="Consolas" w:cs="Consolas"/>
          <w:color w:val="DCDCDC"/>
          <w:lang w:val="en-US"/>
        </w:rPr>
        <w:t> b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r w:rsidR="00A54899" w:rsidRPr="00A54899">
        <w:rPr>
          <w:rFonts w:ascii="Consolas" w:hAnsi="Consolas" w:cs="Consolas"/>
          <w:color w:val="DCDCDC"/>
          <w:lang w:val="en-US"/>
        </w:rPr>
        <w:t>supp</w:t>
      </w:r>
      <w:r w:rsidR="00D1788A">
        <w:rPr>
          <w:rFonts w:ascii="Consolas" w:hAnsi="Consolas" w:cs="Consolas"/>
          <w:color w:val="DCDCDC"/>
          <w:lang w:val="en-US"/>
        </w:rPr>
        <w:t xml:space="preserve"> </w:t>
      </w:r>
      <w:r w:rsidR="00A54899" w:rsidRPr="00A54899">
        <w:rPr>
          <w:rFonts w:ascii="Consolas" w:hAnsi="Consolas" w:cs="Consolas"/>
          <w:color w:val="DCDCDC"/>
          <w:lang w:val="en-US"/>
        </w:rPr>
        <w:t>ortgroup_id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r w:rsidRPr="00A54899">
        <w:rPr>
          <w:rFonts w:ascii="Consolas" w:hAnsi="Consolas" w:cs="Consolas"/>
          <w:color w:val="569CD6"/>
          <w:lang w:val="en-US"/>
        </w:rPr>
        <w:t>join</w:t>
      </w:r>
      <w:r w:rsidRPr="00A54899">
        <w:rPr>
          <w:rFonts w:ascii="Consolas" w:hAnsi="Consolas" w:cs="Consolas"/>
          <w:color w:val="DCDCDC"/>
          <w:lang w:val="en-US"/>
        </w:rPr>
        <w:t> c </w:t>
      </w:r>
      <w:r w:rsidRPr="00A54899">
        <w:rPr>
          <w:rFonts w:ascii="Consolas" w:hAnsi="Consolas" w:cs="Consolas"/>
          <w:color w:val="569CD6"/>
          <w:lang w:val="en-US"/>
        </w:rPr>
        <w:t>in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 </w:t>
      </w:r>
      <w:r w:rsidRPr="00A54899">
        <w:rPr>
          <w:rFonts w:ascii="Consolas" w:hAnsi="Consolas" w:cs="Consolas"/>
          <w:color w:val="569CD6"/>
          <w:lang w:val="en-US"/>
        </w:rPr>
        <w:t>on</w:t>
      </w:r>
      <w:r w:rsidRPr="00A54899">
        <w:rPr>
          <w:rFonts w:ascii="Consolas" w:hAnsi="Consolas" w:cs="Consolas"/>
          <w:color w:val="DCDCDC"/>
          <w:lang w:val="en-US"/>
        </w:rPr>
        <w:t> 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 </w:t>
      </w:r>
      <w:r w:rsidRPr="00A54899">
        <w:rPr>
          <w:rFonts w:ascii="Consolas" w:hAnsi="Consolas" w:cs="Consolas"/>
          <w:color w:val="569CD6"/>
          <w:lang w:val="en-US"/>
        </w:rPr>
        <w:t>equals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r w:rsidRPr="00A54899">
        <w:rPr>
          <w:rFonts w:ascii="Consolas" w:hAnsi="Consolas" w:cs="Consolas"/>
          <w:color w:val="569CD6"/>
          <w:lang w:val="en-US"/>
        </w:rPr>
        <w:t>where</w:t>
      </w:r>
      <w:r w:rsidRPr="00A54899">
        <w:rPr>
          <w:rFonts w:ascii="Consolas" w:hAnsi="Consolas" w:cs="Consolas"/>
          <w:color w:val="DCDCDC"/>
          <w:lang w:val="en-US"/>
        </w:rPr>
        <w:t> a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subject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subject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</w:t>
      </w:r>
      <w:r w:rsidRPr="00A54899">
        <w:rPr>
          <w:rFonts w:ascii="Consolas" w:hAnsi="Consolas" w:cs="Consolas"/>
          <w:color w:val="569CD6"/>
          <w:lang w:val="en-US"/>
        </w:rPr>
        <w:t>select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new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supporter_id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user_id,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user_name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first_name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D69D85"/>
          <w:lang w:val="en-US"/>
        </w:rPr>
        <w:t>"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last_name,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status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status,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avatarlink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c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avatarlink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}), </w:t>
      </w:r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Gets the contact list for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&lt;param</w:t>
      </w:r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DCDCDC"/>
          <w:lang w:val="en-US"/>
        </w:rPr>
        <w:t>currentUserId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Current User&lt;/param&gt;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&lt;returns&gt;JSonResult with the Contact list for this User&lt;/returns&gt;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569CD6"/>
          <w:lang w:val="en-US"/>
        </w:rPr>
        <w:lastRenderedPageBreak/>
        <w:t>public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4EC9B0"/>
          <w:lang w:val="en-US"/>
        </w:rPr>
        <w:t>JsonResult</w:t>
      </w:r>
      <w:r w:rsidRPr="00A54899">
        <w:rPr>
          <w:rFonts w:ascii="Consolas" w:hAnsi="Consolas" w:cs="Consolas"/>
          <w:color w:val="DCDCDC"/>
          <w:lang w:val="en-US"/>
        </w:rPr>
        <w:t> GetContactListForAdmin(</w:t>
      </w:r>
      <w:r w:rsidRPr="00A54899">
        <w:rPr>
          <w:rFonts w:ascii="Consolas" w:hAnsi="Consolas" w:cs="Consolas"/>
          <w:color w:val="569CD6"/>
          <w:lang w:val="en-US"/>
        </w:rPr>
        <w:t>int</w:t>
      </w:r>
      <w:r w:rsidRPr="00A54899">
        <w:rPr>
          <w:rFonts w:ascii="Consolas" w:hAnsi="Consolas" w:cs="Consolas"/>
          <w:color w:val="DCDCDC"/>
          <w:lang w:val="en-US"/>
        </w:rPr>
        <w:t> currentUserId)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A54899">
        <w:rPr>
          <w:rFonts w:ascii="Consolas" w:hAnsi="Consolas" w:cs="Consolas"/>
          <w:color w:val="569CD6"/>
          <w:lang w:val="en-US"/>
        </w:rPr>
        <w:t>var</w:t>
      </w:r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4EC9B0"/>
          <w:lang w:val="en-US"/>
        </w:rPr>
        <w:t>User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* FROM Users u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LEFT JOIN User2</w:t>
      </w:r>
      <w:r w:rsidR="00601B84">
        <w:rPr>
          <w:rFonts w:ascii="Consolas" w:hAnsi="Consolas" w:cs="Consolas"/>
          <w:color w:val="D69D85"/>
          <w:lang w:val="en-US"/>
        </w:rPr>
        <w:t>S</w:t>
      </w:r>
      <w:r w:rsidR="00A54899" w:rsidRPr="00A54899">
        <w:rPr>
          <w:rFonts w:ascii="Consolas" w:hAnsi="Consolas" w:cs="Consolas"/>
          <w:color w:val="D69D85"/>
          <w:lang w:val="en-US"/>
        </w:rPr>
        <w:t>upportGroup u2u ON u2u.user_id = u.user_id 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"WHERE u2u.user_id IS NULL 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</w:p>
    <w:p w:rsidR="008448B2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                                    </w:t>
      </w:r>
      <w:r w:rsidRPr="00A54899">
        <w:rPr>
          <w:rFonts w:ascii="Consolas" w:hAnsi="Consolas" w:cs="Consolas"/>
          <w:color w:val="D69D85"/>
          <w:lang w:val="en-US"/>
        </w:rPr>
        <w:t>"AND u.user_id in </w:t>
      </w:r>
    </w:p>
    <w:p w:rsidR="008448B2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 w:rsidR="00A54899" w:rsidRPr="00A54899">
        <w:rPr>
          <w:rFonts w:ascii="Consolas" w:hAnsi="Consolas" w:cs="Consolas"/>
          <w:color w:val="D69D85"/>
          <w:lang w:val="en-US"/>
        </w:rPr>
        <w:t>(Select c.sender_id from Chatlogs c where c.empfaenger_id="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</w:p>
    <w:p w:rsidR="00A54899" w:rsidRPr="00A54899" w:rsidRDefault="008448B2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currentUserId </w:t>
      </w:r>
      <w:r w:rsidR="00A54899" w:rsidRPr="00A54899">
        <w:rPr>
          <w:rFonts w:ascii="Consolas" w:hAnsi="Consolas" w:cs="Consolas"/>
          <w:color w:val="B4B4B4"/>
          <w:lang w:val="en-US"/>
        </w:rPr>
        <w:t>+</w:t>
      </w:r>
      <w:r w:rsidR="00A54899" w:rsidRPr="00A54899">
        <w:rPr>
          <w:rFonts w:ascii="Consolas" w:hAnsi="Consolas" w:cs="Consolas"/>
          <w:color w:val="DCDCDC"/>
          <w:lang w:val="en-US"/>
        </w:rPr>
        <w:t> </w:t>
      </w:r>
      <w:r w:rsidR="00A54899" w:rsidRPr="00A54899">
        <w:rPr>
          <w:rFonts w:ascii="Consolas" w:hAnsi="Consolas" w:cs="Consolas"/>
          <w:color w:val="D69D85"/>
          <w:lang w:val="en-US"/>
        </w:rPr>
        <w:t>")"</w:t>
      </w:r>
      <w:r w:rsidR="00A54899" w:rsidRPr="00A54899">
        <w:rPr>
          <w:rFonts w:ascii="Consolas" w:hAnsi="Consolas" w:cs="Consolas"/>
          <w:color w:val="DCDCDC"/>
          <w:lang w:val="en-US"/>
        </w:rPr>
        <w:t>)</w:t>
      </w:r>
      <w:r w:rsidR="00A54899" w:rsidRPr="00A54899">
        <w:rPr>
          <w:rFonts w:ascii="Consolas" w:hAnsi="Consolas" w:cs="Consolas"/>
          <w:color w:val="B4B4B4"/>
          <w:lang w:val="en-US"/>
        </w:rPr>
        <w:t>.</w:t>
      </w:r>
      <w:r w:rsidR="00A54899" w:rsidRPr="00A54899">
        <w:rPr>
          <w:rFonts w:ascii="Consolas" w:hAnsi="Consolas" w:cs="Consolas"/>
          <w:color w:val="DCDCDC"/>
          <w:lang w:val="en-US"/>
        </w:rPr>
        <w:t>ToList();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A54899">
        <w:rPr>
          <w:rFonts w:ascii="Consolas" w:hAnsi="Consolas" w:cs="Consolas"/>
          <w:color w:val="569CD6"/>
          <w:lang w:val="en-US"/>
        </w:rPr>
        <w:t>return</w:t>
      </w:r>
      <w:r w:rsidRPr="00A54899">
        <w:rPr>
          <w:rFonts w:ascii="Consolas" w:hAnsi="Consolas" w:cs="Consolas"/>
          <w:color w:val="DCDCDC"/>
          <w:lang w:val="en-US"/>
        </w:rPr>
        <w:t> Json(result, </w:t>
      </w:r>
      <w:r w:rsidRPr="00A54899">
        <w:rPr>
          <w:rFonts w:ascii="Consolas" w:hAnsi="Consolas" w:cs="Consolas"/>
          <w:color w:val="B8D7A3"/>
          <w:lang w:val="en-US"/>
        </w:rPr>
        <w:t>JsonRequestBehavior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AllowGet);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Checks the user is admin.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&lt;/summary&gt;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&lt;param</w:t>
      </w:r>
      <w:r w:rsidRPr="00A54899">
        <w:rPr>
          <w:rFonts w:ascii="Consolas" w:hAnsi="Consolas" w:cs="Consolas"/>
          <w:color w:val="C8C8C8"/>
          <w:lang w:val="en-US"/>
        </w:rPr>
        <w:t> name</w:t>
      </w:r>
      <w:r w:rsidRPr="00A54899">
        <w:rPr>
          <w:rFonts w:ascii="Consolas" w:hAnsi="Consolas" w:cs="Consolas"/>
          <w:color w:val="608B4E"/>
          <w:lang w:val="en-US"/>
        </w:rPr>
        <w:t>=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DCDCDC"/>
          <w:lang w:val="en-US"/>
        </w:rPr>
        <w:t>user_id</w:t>
      </w:r>
      <w:r w:rsidRPr="00A54899">
        <w:rPr>
          <w:rFonts w:ascii="Consolas" w:hAnsi="Consolas" w:cs="Consolas"/>
          <w:color w:val="C8C8C8"/>
          <w:lang w:val="en-US"/>
        </w:rPr>
        <w:t>"</w:t>
      </w:r>
      <w:r w:rsidRPr="00A54899">
        <w:rPr>
          <w:rFonts w:ascii="Consolas" w:hAnsi="Consolas" w:cs="Consolas"/>
          <w:color w:val="608B4E"/>
          <w:lang w:val="en-US"/>
        </w:rPr>
        <w:t>&gt;The user identifier.&lt;/param&gt;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608B4E"/>
          <w:lang w:val="en-US"/>
        </w:rPr>
        <w:t>/// &lt;returns&gt;&lt;c&gt;true&lt;/c&gt; if user is assigned to an subject, &lt;c&gt;false&lt;/c&gt; otherwise.&lt;/returns&gt;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569CD6"/>
          <w:lang w:val="en-US"/>
        </w:rPr>
        <w:t>public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bool</w:t>
      </w:r>
      <w:r w:rsidRPr="00A54899">
        <w:rPr>
          <w:rFonts w:ascii="Consolas" w:hAnsi="Consolas" w:cs="Consolas"/>
          <w:color w:val="DCDCDC"/>
          <w:lang w:val="en-US"/>
        </w:rPr>
        <w:t> CheckUserIsAdmin(</w:t>
      </w:r>
      <w:r w:rsidRPr="00A54899">
        <w:rPr>
          <w:rFonts w:ascii="Consolas" w:hAnsi="Consolas" w:cs="Consolas"/>
          <w:color w:val="569CD6"/>
          <w:lang w:val="en-US"/>
        </w:rPr>
        <w:t>int</w:t>
      </w:r>
      <w:r w:rsidRPr="00A54899">
        <w:rPr>
          <w:rFonts w:ascii="Consolas" w:hAnsi="Consolas" w:cs="Consolas"/>
          <w:color w:val="DCDCDC"/>
          <w:lang w:val="en-US"/>
        </w:rPr>
        <w:t> user_id)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{</w:t>
      </w:r>
    </w:p>
    <w:p w:rsid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A54899">
        <w:rPr>
          <w:rFonts w:ascii="Consolas" w:hAnsi="Consolas" w:cs="Consolas"/>
          <w:color w:val="569CD6"/>
          <w:lang w:val="en-US"/>
        </w:rPr>
        <w:t>var</w:t>
      </w:r>
      <w:r w:rsidRPr="00A54899">
        <w:rPr>
          <w:rFonts w:ascii="Consolas" w:hAnsi="Consolas" w:cs="Consolas"/>
          <w:color w:val="DCDCDC"/>
          <w:lang w:val="en-US"/>
        </w:rPr>
        <w:t> result </w:t>
      </w:r>
      <w:r w:rsidRPr="00A54899">
        <w:rPr>
          <w:rFonts w:ascii="Consolas" w:hAnsi="Consolas" w:cs="Consolas"/>
          <w:color w:val="B4B4B4"/>
          <w:lang w:val="en-US"/>
        </w:rPr>
        <w:t>=</w:t>
      </w:r>
      <w:r w:rsidRPr="00A54899">
        <w:rPr>
          <w:rFonts w:ascii="Consolas" w:hAnsi="Consolas" w:cs="Consolas"/>
          <w:color w:val="DCDCDC"/>
          <w:lang w:val="en-US"/>
        </w:rPr>
        <w:t> db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Database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SqlQuery&lt;</w:t>
      </w:r>
      <w:r w:rsidRPr="00A54899">
        <w:rPr>
          <w:rFonts w:ascii="Consolas" w:hAnsi="Consolas" w:cs="Consolas"/>
          <w:color w:val="569CD6"/>
          <w:lang w:val="en-US"/>
        </w:rPr>
        <w:t>int</w:t>
      </w:r>
      <w:r w:rsidRPr="00A54899">
        <w:rPr>
          <w:rFonts w:ascii="Consolas" w:hAnsi="Consolas" w:cs="Consolas"/>
          <w:color w:val="DCDCDC"/>
          <w:lang w:val="en-US"/>
        </w:rPr>
        <w:t>&gt;(</w:t>
      </w:r>
      <w:r w:rsidRPr="00A54899">
        <w:rPr>
          <w:rFonts w:ascii="Consolas" w:hAnsi="Consolas" w:cs="Consolas"/>
          <w:color w:val="D69D85"/>
          <w:lang w:val="en-US"/>
        </w:rPr>
        <w:t>"Select user_id from User2SupportGroup where user_id="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4B4B4"/>
          <w:lang w:val="en-US"/>
        </w:rPr>
        <w:t>+</w:t>
      </w:r>
      <w:r w:rsidRPr="00A54899">
        <w:rPr>
          <w:rFonts w:ascii="Consolas" w:hAnsi="Consolas" w:cs="Consolas"/>
          <w:color w:val="DCDCDC"/>
          <w:lang w:val="en-US"/>
        </w:rPr>
        <w:t> user_id)</w:t>
      </w:r>
      <w:r w:rsidRPr="00A54899">
        <w:rPr>
          <w:rFonts w:ascii="Consolas" w:hAnsi="Consolas" w:cs="Consolas"/>
          <w:color w:val="B4B4B4"/>
          <w:lang w:val="en-US"/>
        </w:rPr>
        <w:t>.</w:t>
      </w:r>
      <w:r w:rsidRPr="00A54899">
        <w:rPr>
          <w:rFonts w:ascii="Consolas" w:hAnsi="Consolas" w:cs="Consolas"/>
          <w:color w:val="DCDCDC"/>
          <w:lang w:val="en-US"/>
        </w:rPr>
        <w:t>Count();</w:t>
      </w:r>
    </w:p>
    <w:p w:rsidR="00601B84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...</w:t>
      </w:r>
    </w:p>
    <w:p w:rsidR="00601B84" w:rsidRPr="00A54899" w:rsidRDefault="00601B84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A54899">
        <w:rPr>
          <w:rFonts w:ascii="Consolas" w:hAnsi="Consolas" w:cs="Consolas"/>
          <w:color w:val="569CD6"/>
          <w:lang w:val="en-US"/>
        </w:rPr>
        <w:t>if</w:t>
      </w:r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&gt;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{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    </w:t>
      </w:r>
      <w:r w:rsidRPr="00A54899">
        <w:rPr>
          <w:rFonts w:ascii="Consolas" w:hAnsi="Consolas" w:cs="Consolas"/>
          <w:color w:val="569CD6"/>
          <w:lang w:val="en-US"/>
        </w:rPr>
        <w:t>return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true</w:t>
      </w:r>
      <w:r w:rsidRPr="00A54899">
        <w:rPr>
          <w:rFonts w:ascii="Consolas" w:hAnsi="Consolas" w:cs="Consolas"/>
          <w:color w:val="DCDCDC"/>
          <w:lang w:val="en-US"/>
        </w:rPr>
        <w:t>;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}</w:t>
      </w: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54899" w:rsidRPr="00A54899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A54899">
        <w:rPr>
          <w:rFonts w:ascii="Consolas" w:hAnsi="Consolas" w:cs="Consolas"/>
          <w:color w:val="569CD6"/>
          <w:lang w:val="en-US"/>
        </w:rPr>
        <w:t>else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569CD6"/>
          <w:lang w:val="en-US"/>
        </w:rPr>
        <w:t>if</w:t>
      </w:r>
      <w:r w:rsidRPr="00A54899">
        <w:rPr>
          <w:rFonts w:ascii="Consolas" w:hAnsi="Consolas" w:cs="Consolas"/>
          <w:color w:val="DCDCDC"/>
          <w:lang w:val="en-US"/>
        </w:rPr>
        <w:t> (result </w:t>
      </w:r>
      <w:r w:rsidRPr="00A54899">
        <w:rPr>
          <w:rFonts w:ascii="Consolas" w:hAnsi="Consolas" w:cs="Consolas"/>
          <w:color w:val="B4B4B4"/>
          <w:lang w:val="en-US"/>
        </w:rPr>
        <w:t>==</w:t>
      </w:r>
      <w:r w:rsidRPr="00A54899">
        <w:rPr>
          <w:rFonts w:ascii="Consolas" w:hAnsi="Consolas" w:cs="Consolas"/>
          <w:color w:val="DCDCDC"/>
          <w:lang w:val="en-US"/>
        </w:rPr>
        <w:t> </w:t>
      </w:r>
      <w:r w:rsidRPr="00A54899">
        <w:rPr>
          <w:rFonts w:ascii="Consolas" w:hAnsi="Consolas" w:cs="Consolas"/>
          <w:color w:val="B5CEA8"/>
          <w:lang w:val="en-US"/>
        </w:rPr>
        <w:t>0</w:t>
      </w:r>
      <w:r w:rsidRPr="00A54899">
        <w:rPr>
          <w:rFonts w:ascii="Consolas" w:hAnsi="Consolas" w:cs="Consolas"/>
          <w:color w:val="DCDCDC"/>
          <w:lang w:val="en-US"/>
        </w:rPr>
        <w:t>)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54899">
        <w:rPr>
          <w:rFonts w:ascii="Consolas" w:hAnsi="Consolas" w:cs="Consolas"/>
          <w:color w:val="DCDCDC"/>
          <w:lang w:val="en-US"/>
        </w:rPr>
        <w:t>    </w:t>
      </w:r>
      <w:r w:rsidRPr="009E6F6E">
        <w:rPr>
          <w:rFonts w:ascii="Consolas" w:hAnsi="Consolas" w:cs="Consolas"/>
          <w:color w:val="DCDCDC"/>
          <w:lang w:val="en-US"/>
        </w:rPr>
        <w:t>{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569CD6"/>
          <w:lang w:val="en-US"/>
        </w:rPr>
        <w:t>return</w:t>
      </w:r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54899" w:rsidRPr="009E6F6E" w:rsidRDefault="00A54899" w:rsidP="00A54899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</w:t>
      </w:r>
      <w:r w:rsidRPr="009E6F6E">
        <w:rPr>
          <w:rFonts w:ascii="Consolas" w:hAnsi="Consolas" w:cs="Consolas"/>
          <w:color w:val="569CD6"/>
          <w:lang w:val="en-US"/>
        </w:rPr>
        <w:t>return</w:t>
      </w:r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false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661D3A" w:rsidRPr="00241DC5" w:rsidRDefault="00241DC5" w:rsidP="00241DC5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>}</w:t>
      </w:r>
    </w:p>
    <w:p w:rsidR="00631EE3" w:rsidRPr="009E6F6E" w:rsidRDefault="00631EE3" w:rsidP="00631EE3">
      <w:pPr>
        <w:pStyle w:val="StandardEinzug"/>
        <w:ind w:left="0"/>
        <w:rPr>
          <w:b/>
          <w:lang w:val="en-US"/>
        </w:rPr>
      </w:pPr>
      <w:r w:rsidRPr="009E6F6E">
        <w:rPr>
          <w:b/>
          <w:lang w:val="en-US"/>
        </w:rPr>
        <w:t>ChatlogsController.cs</w:t>
      </w:r>
      <w:r w:rsidR="00F03D51" w:rsidRPr="009E6F6E">
        <w:rPr>
          <w:b/>
          <w:lang w:val="en-US"/>
        </w:rPr>
        <w:t xml:space="preserve"> (Ausschnitt)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FFFFFF" w:themeColor="background1"/>
          <w:lang w:val="en-US"/>
        </w:rPr>
      </w:pPr>
      <w:r w:rsidRPr="006F0833">
        <w:rPr>
          <w:rFonts w:ascii="Consolas" w:hAnsi="Consolas" w:cs="Consolas"/>
          <w:color w:val="FFFFFF" w:themeColor="background1"/>
          <w:lang w:val="en-US"/>
        </w:rPr>
        <w:t>...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Sends the message.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message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message.&lt;/param&gt;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&lt;returns&gt;String...The Message parameter&lt;/returns&gt;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569CD6"/>
          <w:lang w:val="en-US"/>
        </w:rPr>
        <w:t>public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SendMessage(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empfaenger_id, 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message)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decoded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HttpUtility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HtmlDecode(message);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chatlog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Chatlog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D151C7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D151C7">
        <w:rPr>
          <w:rFonts w:ascii="Consolas" w:hAnsi="Consolas" w:cs="Consolas"/>
          <w:color w:val="DCDCDC"/>
        </w:rPr>
        <w:t>sender_id </w:t>
      </w:r>
      <w:r w:rsidRPr="00D151C7">
        <w:rPr>
          <w:rFonts w:ascii="Consolas" w:hAnsi="Consolas" w:cs="Consolas"/>
          <w:color w:val="B4B4B4"/>
        </w:rPr>
        <w:t>=</w:t>
      </w:r>
      <w:r w:rsidRPr="00D151C7">
        <w:rPr>
          <w:rFonts w:ascii="Consolas" w:hAnsi="Consolas" w:cs="Consolas"/>
          <w:color w:val="DCDCDC"/>
        </w:rPr>
        <w:t> sender_id,</w:t>
      </w:r>
    </w:p>
    <w:p w:rsidR="006F0833" w:rsidRPr="00D151C7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151C7">
        <w:rPr>
          <w:rFonts w:ascii="Consolas" w:hAnsi="Consolas" w:cs="Consolas"/>
          <w:color w:val="DCDCDC"/>
        </w:rPr>
        <w:t>        empfaenger_id </w:t>
      </w:r>
      <w:r w:rsidRPr="00D151C7">
        <w:rPr>
          <w:rFonts w:ascii="Consolas" w:hAnsi="Consolas" w:cs="Consolas"/>
          <w:color w:val="B4B4B4"/>
        </w:rPr>
        <w:t>=</w:t>
      </w:r>
      <w:r w:rsidRPr="00D151C7">
        <w:rPr>
          <w:rFonts w:ascii="Consolas" w:hAnsi="Consolas" w:cs="Consolas"/>
          <w:color w:val="DCDCDC"/>
        </w:rPr>
        <w:t> empfaenger_id,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D151C7">
        <w:rPr>
          <w:rFonts w:ascii="Consolas" w:hAnsi="Consolas" w:cs="Consolas"/>
          <w:color w:val="DCDCDC"/>
        </w:rPr>
        <w:t>        </w:t>
      </w:r>
      <w:r w:rsidRPr="006F0833">
        <w:rPr>
          <w:rFonts w:ascii="Consolas" w:hAnsi="Consolas" w:cs="Consolas"/>
          <w:color w:val="DCDCDC"/>
          <w:lang w:val="en-US"/>
        </w:rPr>
        <w:t>message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decoded,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timestamp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6F0833">
        <w:rPr>
          <w:rFonts w:ascii="Consolas" w:hAnsi="Consolas" w:cs="Consolas"/>
          <w:color w:val="569CD6"/>
          <w:lang w:val="en-US"/>
        </w:rPr>
        <w:t>try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Add(chatlog);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SaveChanges();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69CD6"/>
          <w:lang w:val="en-US"/>
        </w:rPr>
        <w:t>return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success!"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catch</w:t>
      </w:r>
      <w:r w:rsidRPr="006F0833">
        <w:rPr>
          <w:rFonts w:ascii="Consolas" w:hAnsi="Consolas" w:cs="Consolas"/>
          <w:color w:val="DCDCDC"/>
          <w:lang w:val="en-US"/>
        </w:rPr>
        <w:t> (</w:t>
      </w:r>
      <w:r w:rsidRPr="006F0833">
        <w:rPr>
          <w:rFonts w:ascii="Consolas" w:hAnsi="Consolas" w:cs="Consolas"/>
          <w:color w:val="4EC9B0"/>
          <w:lang w:val="en-US"/>
        </w:rPr>
        <w:t>DbEntityValidationException</w:t>
      </w:r>
      <w:r w:rsidRPr="006F0833">
        <w:rPr>
          <w:rFonts w:ascii="Consolas" w:hAnsi="Consolas" w:cs="Consolas"/>
          <w:color w:val="DCDCDC"/>
          <w:lang w:val="en-US"/>
        </w:rPr>
        <w:t> e)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69CD6"/>
          <w:lang w:val="en-US"/>
        </w:rPr>
        <w:t>foreach</w:t>
      </w:r>
      <w:r w:rsidRPr="006F0833">
        <w:rPr>
          <w:rFonts w:ascii="Consolas" w:hAnsi="Consolas" w:cs="Consolas"/>
          <w:color w:val="DCDCDC"/>
          <w:lang w:val="en-US"/>
        </w:rPr>
        <w:t> (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eve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EntityValidationErrors)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F42DE5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r w:rsidRPr="006F0833">
        <w:rPr>
          <w:rFonts w:ascii="Consolas" w:hAnsi="Consolas" w:cs="Consolas"/>
          <w:color w:val="4EC9B0"/>
          <w:lang w:val="en-US"/>
        </w:rPr>
        <w:t>Conole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r w:rsidRPr="006F0833">
        <w:rPr>
          <w:rFonts w:ascii="Consolas" w:hAnsi="Consolas" w:cs="Consolas"/>
          <w:color w:val="D69D85"/>
          <w:lang w:val="en-US"/>
        </w:rPr>
        <w:t>"Entity of type \"{0}\" in state \"{1}\" </w:t>
      </w:r>
    </w:p>
    <w:p w:rsidR="006F0833" w:rsidRPr="006F0833" w:rsidRDefault="00F42DE5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  </w:t>
      </w:r>
      <w:r w:rsidR="006F0833" w:rsidRPr="006F0833">
        <w:rPr>
          <w:rFonts w:ascii="Consolas" w:hAnsi="Consolas" w:cs="Consolas"/>
          <w:color w:val="D69D85"/>
          <w:lang w:val="en-US"/>
        </w:rPr>
        <w:t>has the following validation errors:"</w:t>
      </w:r>
      <w:r w:rsidR="006F0833"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Entity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GetType()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Name, 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Entry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r w:rsidRPr="006F0833">
        <w:rPr>
          <w:rFonts w:ascii="Consolas" w:hAnsi="Consolas" w:cs="Consolas"/>
          <w:color w:val="569CD6"/>
          <w:lang w:val="en-US"/>
        </w:rPr>
        <w:t>foreach</w:t>
      </w:r>
      <w:r w:rsidRPr="006F0833">
        <w:rPr>
          <w:rFonts w:ascii="Consolas" w:hAnsi="Consolas" w:cs="Consolas"/>
          <w:color w:val="DCDCDC"/>
          <w:lang w:val="en-US"/>
        </w:rPr>
        <w:t> (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ve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eve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ValidationErrors)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</w:t>
      </w:r>
      <w:r w:rsidRPr="006F0833">
        <w:rPr>
          <w:rFonts w:ascii="Consolas" w:hAnsi="Consolas" w:cs="Consolas"/>
          <w:color w:val="4EC9B0"/>
          <w:lang w:val="en-US"/>
        </w:rPr>
        <w:t>Console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WriteLine(</w:t>
      </w:r>
      <w:r w:rsidRPr="006F0833">
        <w:rPr>
          <w:rFonts w:ascii="Consolas" w:hAnsi="Consolas" w:cs="Consolas"/>
          <w:color w:val="D69D85"/>
          <w:lang w:val="en-US"/>
        </w:rPr>
        <w:t>"- Property: \"{0}\", Error: \"{1}\""</w:t>
      </w:r>
      <w:r w:rsidRPr="006F0833">
        <w:rPr>
          <w:rFonts w:ascii="Consolas" w:hAnsi="Consolas" w:cs="Consolas"/>
          <w:color w:val="DCDCDC"/>
          <w:lang w:val="en-US"/>
        </w:rPr>
        <w:t>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PropertyName, ve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ErrorMessage);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69CD6"/>
          <w:lang w:val="en-US"/>
        </w:rPr>
        <w:t>return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"Message send failed!"</w:t>
      </w:r>
      <w:r w:rsidRPr="006F0833">
        <w:rPr>
          <w:rFonts w:ascii="Consolas" w:hAnsi="Consolas" w:cs="Consolas"/>
          <w:color w:val="DCDCDC"/>
          <w:lang w:val="en-US"/>
        </w:rPr>
        <w:t>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7A64A"/>
          <w:lang w:val="en-US"/>
        </w:rPr>
        <w:t>//throw;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//Gibt die Chat Messages in der Datenbank als JsonObject zurück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Gets the chat user2 user.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&lt;returns&gt;JsonResult...The Chat history of the 2 Users&lt;/returns&gt;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569CD6"/>
          <w:lang w:val="en-US"/>
        </w:rPr>
        <w:t>public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JsonResult</w:t>
      </w:r>
      <w:r w:rsidRPr="006F0833">
        <w:rPr>
          <w:rFonts w:ascii="Consolas" w:hAnsi="Consolas" w:cs="Consolas"/>
          <w:color w:val="DCDCDC"/>
          <w:lang w:val="en-US"/>
        </w:rPr>
        <w:t> GetChatUser2User(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return</w:t>
      </w:r>
      <w:r w:rsidRPr="006F0833">
        <w:rPr>
          <w:rFonts w:ascii="Consolas" w:hAnsi="Consolas" w:cs="Consolas"/>
          <w:color w:val="DCDCDC"/>
          <w:lang w:val="en-US"/>
        </w:rPr>
        <w:t> Json((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where</w:t>
      </w:r>
      <w:r w:rsidRPr="006F0833">
        <w:rPr>
          <w:rFonts w:ascii="Consolas" w:hAnsi="Consolas" w:cs="Consolas"/>
          <w:color w:val="DCDCDC"/>
          <w:lang w:val="en-US"/>
        </w:rPr>
        <w:t> (a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sender_id </w:t>
      </w:r>
    </w:p>
    <w:p w:rsidR="008448B2" w:rsidRPr="00D151C7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D151C7">
        <w:rPr>
          <w:rFonts w:ascii="Consolas" w:hAnsi="Consolas" w:cs="Consolas"/>
          <w:color w:val="B4B4B4"/>
        </w:rPr>
        <w:t>&amp;&amp;</w:t>
      </w:r>
      <w:r w:rsidR="006F0833" w:rsidRPr="00D151C7">
        <w:rPr>
          <w:rFonts w:ascii="Consolas" w:hAnsi="Consolas" w:cs="Consolas"/>
          <w:color w:val="DCDCDC"/>
        </w:rPr>
        <w:t> a</w:t>
      </w:r>
      <w:r w:rsidR="006F0833" w:rsidRPr="00D151C7">
        <w:rPr>
          <w:rFonts w:ascii="Consolas" w:hAnsi="Consolas" w:cs="Consolas"/>
          <w:color w:val="B4B4B4"/>
        </w:rPr>
        <w:t>.</w:t>
      </w:r>
      <w:r w:rsidR="006F0833" w:rsidRPr="00D151C7">
        <w:rPr>
          <w:rFonts w:ascii="Consolas" w:hAnsi="Consolas" w:cs="Consolas"/>
          <w:color w:val="DCDCDC"/>
        </w:rPr>
        <w:t>empfaenger_id </w:t>
      </w:r>
      <w:r w:rsidR="006F0833" w:rsidRPr="00D151C7">
        <w:rPr>
          <w:rFonts w:ascii="Consolas" w:hAnsi="Consolas" w:cs="Consolas"/>
          <w:color w:val="B4B4B4"/>
        </w:rPr>
        <w:t>==</w:t>
      </w:r>
      <w:r w:rsidR="006F0833" w:rsidRPr="00D151C7">
        <w:rPr>
          <w:rFonts w:ascii="Consolas" w:hAnsi="Consolas" w:cs="Consolas"/>
          <w:color w:val="DCDCDC"/>
        </w:rPr>
        <w:t> empfaenger_id) </w:t>
      </w:r>
    </w:p>
    <w:p w:rsidR="008448B2" w:rsidRPr="00D151C7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151C7">
        <w:rPr>
          <w:rFonts w:ascii="Consolas" w:hAnsi="Consolas" w:cs="Consolas"/>
          <w:color w:val="B4B4B4"/>
        </w:rPr>
        <w:tab/>
      </w:r>
      <w:r w:rsidRPr="00D151C7">
        <w:rPr>
          <w:rFonts w:ascii="Consolas" w:hAnsi="Consolas" w:cs="Consolas"/>
          <w:color w:val="B4B4B4"/>
        </w:rPr>
        <w:tab/>
      </w:r>
      <w:r w:rsidRPr="00D151C7">
        <w:rPr>
          <w:rFonts w:ascii="Consolas" w:hAnsi="Consolas" w:cs="Consolas"/>
          <w:color w:val="B4B4B4"/>
        </w:rPr>
        <w:tab/>
      </w:r>
      <w:r w:rsidR="006F0833" w:rsidRPr="00D151C7">
        <w:rPr>
          <w:rFonts w:ascii="Consolas" w:hAnsi="Consolas" w:cs="Consolas"/>
          <w:color w:val="B4B4B4"/>
        </w:rPr>
        <w:t>||</w:t>
      </w:r>
      <w:r w:rsidR="006F0833" w:rsidRPr="00D151C7">
        <w:rPr>
          <w:rFonts w:ascii="Consolas" w:hAnsi="Consolas" w:cs="Consolas"/>
          <w:color w:val="DCDCDC"/>
        </w:rPr>
        <w:t> (a</w:t>
      </w:r>
      <w:r w:rsidR="006F0833" w:rsidRPr="00D151C7">
        <w:rPr>
          <w:rFonts w:ascii="Consolas" w:hAnsi="Consolas" w:cs="Consolas"/>
          <w:color w:val="B4B4B4"/>
        </w:rPr>
        <w:t>.</w:t>
      </w:r>
      <w:r w:rsidR="006F0833" w:rsidRPr="00D151C7">
        <w:rPr>
          <w:rFonts w:ascii="Consolas" w:hAnsi="Consolas" w:cs="Consolas"/>
          <w:color w:val="DCDCDC"/>
        </w:rPr>
        <w:t>sender_id </w:t>
      </w:r>
      <w:r w:rsidR="006F0833" w:rsidRPr="00D151C7">
        <w:rPr>
          <w:rFonts w:ascii="Consolas" w:hAnsi="Consolas" w:cs="Consolas"/>
          <w:color w:val="B4B4B4"/>
        </w:rPr>
        <w:t>==</w:t>
      </w:r>
      <w:r w:rsidR="006F0833" w:rsidRPr="00D151C7">
        <w:rPr>
          <w:rFonts w:ascii="Consolas" w:hAnsi="Consolas" w:cs="Consolas"/>
          <w:color w:val="DCDCDC"/>
        </w:rPr>
        <w:t> empfaenger_id </w:t>
      </w:r>
    </w:p>
    <w:p w:rsidR="006F0833" w:rsidRPr="00D151C7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D151C7">
        <w:rPr>
          <w:rFonts w:ascii="Consolas" w:hAnsi="Consolas" w:cs="Consolas"/>
          <w:color w:val="DCDCDC"/>
        </w:rPr>
        <w:tab/>
      </w:r>
      <w:r w:rsidRPr="00D151C7">
        <w:rPr>
          <w:rFonts w:ascii="Consolas" w:hAnsi="Consolas" w:cs="Consolas"/>
          <w:color w:val="DCDCDC"/>
        </w:rPr>
        <w:tab/>
      </w:r>
      <w:r w:rsidRPr="00D151C7">
        <w:rPr>
          <w:rFonts w:ascii="Consolas" w:hAnsi="Consolas" w:cs="Consolas"/>
          <w:color w:val="DCDCDC"/>
        </w:rPr>
        <w:tab/>
      </w:r>
      <w:r w:rsidR="006F0833" w:rsidRPr="00D151C7">
        <w:rPr>
          <w:rFonts w:ascii="Consolas" w:hAnsi="Consolas" w:cs="Consolas"/>
          <w:color w:val="B4B4B4"/>
        </w:rPr>
        <w:t>&amp;&amp;</w:t>
      </w:r>
      <w:r w:rsidR="006F0833" w:rsidRPr="00D151C7">
        <w:rPr>
          <w:rFonts w:ascii="Consolas" w:hAnsi="Consolas" w:cs="Consolas"/>
          <w:color w:val="DCDCDC"/>
        </w:rPr>
        <w:t> a</w:t>
      </w:r>
      <w:r w:rsidR="006F0833" w:rsidRPr="00D151C7">
        <w:rPr>
          <w:rFonts w:ascii="Consolas" w:hAnsi="Consolas" w:cs="Consolas"/>
          <w:color w:val="B4B4B4"/>
        </w:rPr>
        <w:t>.</w:t>
      </w:r>
      <w:r w:rsidR="006F0833" w:rsidRPr="00D151C7">
        <w:rPr>
          <w:rFonts w:ascii="Consolas" w:hAnsi="Consolas" w:cs="Consolas"/>
          <w:color w:val="DCDCDC"/>
        </w:rPr>
        <w:t>empfaenger_id </w:t>
      </w:r>
      <w:r w:rsidR="006F0833" w:rsidRPr="00D151C7">
        <w:rPr>
          <w:rFonts w:ascii="Consolas" w:hAnsi="Consolas" w:cs="Consolas"/>
          <w:color w:val="B4B4B4"/>
        </w:rPr>
        <w:t>==</w:t>
      </w:r>
      <w:r w:rsidR="006F0833" w:rsidRPr="00D151C7">
        <w:rPr>
          <w:rFonts w:ascii="Consolas" w:hAnsi="Consolas" w:cs="Consolas"/>
          <w:color w:val="DCDCDC"/>
        </w:rPr>
        <w:t> sender_id)</w:t>
      </w:r>
    </w:p>
    <w:p w:rsidR="006F0833" w:rsidRPr="00D151C7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D151C7">
        <w:rPr>
          <w:rFonts w:ascii="Consolas" w:hAnsi="Consolas" w:cs="Consolas"/>
          <w:color w:val="DCDCDC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select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sender_id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sender_id,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r>
        <w:rPr>
          <w:rFonts w:ascii="Consolas" w:hAnsi="Consolas" w:cs="Consolas"/>
          <w:color w:val="DCDCDC"/>
        </w:rPr>
        <w:t>empfaenger_id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</w:rPr>
        <w:t>                     </w:t>
      </w:r>
      <w:r w:rsidRPr="006F0833">
        <w:rPr>
          <w:rFonts w:ascii="Consolas" w:hAnsi="Consolas" w:cs="Consolas"/>
          <w:color w:val="DCDCDC"/>
          <w:lang w:val="en-US"/>
        </w:rPr>
        <w:t>message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timestamp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9E6F6E">
        <w:rPr>
          <w:rFonts w:ascii="Consolas" w:hAnsi="Consolas" w:cs="Consolas"/>
          <w:color w:val="DCDCDC"/>
          <w:lang w:val="en-US"/>
        </w:rPr>
        <w:t>}), </w:t>
      </w:r>
      <w:r w:rsidRPr="009E6F6E">
        <w:rPr>
          <w:rFonts w:ascii="Consolas" w:hAnsi="Consolas" w:cs="Consolas"/>
          <w:color w:val="B8D7A3"/>
          <w:lang w:val="en-US"/>
        </w:rPr>
        <w:t>JsonRequestBehavior</w:t>
      </w:r>
      <w:r w:rsidRPr="009E6F6E">
        <w:rPr>
          <w:rFonts w:ascii="Consolas" w:hAnsi="Consolas" w:cs="Consolas"/>
          <w:color w:val="B4B4B4"/>
          <w:lang w:val="en-US"/>
        </w:rPr>
        <w:t>.</w:t>
      </w:r>
      <w:r w:rsidRPr="009E6F6E">
        <w:rPr>
          <w:rFonts w:ascii="Consolas" w:hAnsi="Consolas" w:cs="Consolas"/>
          <w:color w:val="DCDCDC"/>
          <w:lang w:val="en-US"/>
        </w:rPr>
        <w:t>AllowGet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Gets all subjects.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&lt;returns&gt;JsonResult...Get All Subjects in Database&lt;/returns&gt;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569CD6"/>
          <w:lang w:val="en-US"/>
        </w:rPr>
        <w:t>public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JsonResult</w:t>
      </w:r>
      <w:r w:rsidRPr="006F0833">
        <w:rPr>
          <w:rFonts w:ascii="Consolas" w:hAnsi="Consolas" w:cs="Consolas"/>
          <w:color w:val="DCDCDC"/>
          <w:lang w:val="en-US"/>
        </w:rPr>
        <w:t> GetAllSubjects()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return</w:t>
      </w:r>
      <w:r w:rsidRPr="006F0833">
        <w:rPr>
          <w:rFonts w:ascii="Consolas" w:hAnsi="Consolas" w:cs="Consolas"/>
          <w:color w:val="DCDCDC"/>
          <w:lang w:val="en-US"/>
        </w:rPr>
        <w:t> Json((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             </w:t>
      </w:r>
      <w:r w:rsidRPr="009E6F6E">
        <w:rPr>
          <w:rFonts w:ascii="Consolas" w:hAnsi="Consolas" w:cs="Consolas"/>
          <w:color w:val="569CD6"/>
          <w:lang w:val="en-US"/>
        </w:rPr>
        <w:t>select</w:t>
      </w:r>
      <w:r w:rsidRPr="009E6F6E">
        <w:rPr>
          <w:rFonts w:ascii="Consolas" w:hAnsi="Consolas" w:cs="Consolas"/>
          <w:color w:val="DCDCDC"/>
          <w:lang w:val="en-US"/>
        </w:rPr>
        <w:t> </w:t>
      </w:r>
      <w:r w:rsidRPr="009E6F6E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supportgroup_id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supportgroup_id,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subject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subject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}), </w:t>
      </w:r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Sets the user status.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status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status.&lt;/param&gt;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569CD6"/>
          <w:lang w:val="en-US"/>
        </w:rPr>
        <w:t>public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SetUserStatus(</w:t>
      </w:r>
      <w:r w:rsidRPr="006F0833">
        <w:rPr>
          <w:rFonts w:ascii="Consolas" w:hAnsi="Consolas" w:cs="Consolas"/>
          <w:color w:val="569CD6"/>
          <w:lang w:val="en-US"/>
        </w:rPr>
        <w:t>string</w:t>
      </w:r>
      <w:r w:rsidRPr="006F0833">
        <w:rPr>
          <w:rFonts w:ascii="Consolas" w:hAnsi="Consolas" w:cs="Consolas"/>
          <w:color w:val="DCDCDC"/>
          <w:lang w:val="en-US"/>
        </w:rPr>
        <w:t> status,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currentUserId)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using</w:t>
      </w:r>
      <w:r w:rsidRPr="006F0833">
        <w:rPr>
          <w:rFonts w:ascii="Consolas" w:hAnsi="Consolas" w:cs="Consolas"/>
          <w:color w:val="DCDCDC"/>
          <w:lang w:val="en-US"/>
        </w:rPr>
        <w:t> (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db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ChatContext</w:t>
      </w:r>
      <w:r w:rsidRPr="006F0833">
        <w:rPr>
          <w:rFonts w:ascii="Consolas" w:hAnsi="Consolas" w:cs="Consolas"/>
          <w:color w:val="DCDCDC"/>
          <w:lang w:val="en-US"/>
        </w:rPr>
        <w:t>())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SingleOrDefault(a </w:t>
      </w:r>
      <w:r w:rsidRPr="006F0833">
        <w:rPr>
          <w:rFonts w:ascii="Consolas" w:hAnsi="Consolas" w:cs="Consolas"/>
          <w:color w:val="B4B4B4"/>
          <w:lang w:val="en-US"/>
        </w:rPr>
        <w:t>=&gt;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currentUserId);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</w:t>
      </w:r>
      <w:r w:rsidRPr="006F0833">
        <w:rPr>
          <w:rFonts w:ascii="Consolas" w:hAnsi="Consolas" w:cs="Consolas"/>
          <w:color w:val="569CD6"/>
          <w:lang w:val="en-US"/>
        </w:rPr>
        <w:t>if</w:t>
      </w:r>
      <w:r w:rsidRPr="006F0833">
        <w:rPr>
          <w:rFonts w:ascii="Consolas" w:hAnsi="Consolas" w:cs="Consolas"/>
          <w:color w:val="DCDCDC"/>
          <w:lang w:val="en-US"/>
        </w:rPr>
        <w:t> (result </w:t>
      </w:r>
      <w:r w:rsidRPr="006F0833">
        <w:rPr>
          <w:rFonts w:ascii="Consolas" w:hAnsi="Consolas" w:cs="Consolas"/>
          <w:color w:val="B4B4B4"/>
          <w:lang w:val="en-US"/>
        </w:rPr>
        <w:t>!=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null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</w:t>
      </w:r>
      <w:r w:rsidRPr="006F0833">
        <w:rPr>
          <w:rFonts w:ascii="Consolas" w:hAnsi="Consolas" w:cs="Consolas"/>
          <w:color w:val="569CD6"/>
          <w:lang w:val="en-US"/>
        </w:rPr>
        <w:t>if</w:t>
      </w:r>
      <w:r w:rsidRPr="006F0833">
        <w:rPr>
          <w:rFonts w:ascii="Consolas" w:hAnsi="Consolas" w:cs="Consolas"/>
          <w:color w:val="DCDCDC"/>
          <w:lang w:val="en-US"/>
        </w:rPr>
        <w:t> (status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"inactive"</w:t>
      </w:r>
      <w:r w:rsidRPr="006F0833">
        <w:rPr>
          <w:rFonts w:ascii="Consolas" w:hAnsi="Consolas" w:cs="Consolas"/>
          <w:color w:val="DCDCDC"/>
          <w:lang w:val="en-US"/>
        </w:rPr>
        <w:t>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DateTime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Now;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status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status;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SaveChanges();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Gets the messages since last login.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&lt;returns&gt;JsonResult.&lt;/returns&gt;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569CD6"/>
          <w:lang w:val="en-US"/>
        </w:rPr>
        <w:t>public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JsonResult</w:t>
      </w:r>
      <w:r w:rsidRPr="006F0833">
        <w:rPr>
          <w:rFonts w:ascii="Consolas" w:hAnsi="Consolas" w:cs="Consolas"/>
          <w:color w:val="DCDCDC"/>
          <w:lang w:val="en-US"/>
        </w:rPr>
        <w:t> GetMessagesSinceLastLogin(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currentUserId)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join</w:t>
      </w:r>
      <w:r w:rsidRPr="006F0833">
        <w:rPr>
          <w:rFonts w:ascii="Consolas" w:hAnsi="Consolas" w:cs="Consolas"/>
          <w:color w:val="DCDCDC"/>
          <w:lang w:val="en-US"/>
        </w:rPr>
        <w:t> b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 </w:t>
      </w:r>
      <w:r w:rsidRPr="006F0833">
        <w:rPr>
          <w:rFonts w:ascii="Consolas" w:hAnsi="Consolas" w:cs="Consolas"/>
          <w:color w:val="569CD6"/>
          <w:lang w:val="en-US"/>
        </w:rPr>
        <w:t>on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 </w:t>
      </w:r>
      <w:r w:rsidRPr="006F0833">
        <w:rPr>
          <w:rFonts w:ascii="Consolas" w:hAnsi="Consolas" w:cs="Consolas"/>
          <w:color w:val="569CD6"/>
          <w:lang w:val="en-US"/>
        </w:rPr>
        <w:t>equals</w:t>
      </w:r>
      <w:r w:rsidRPr="006F0833">
        <w:rPr>
          <w:rFonts w:ascii="Consolas" w:hAnsi="Consolas" w:cs="Consolas"/>
          <w:color w:val="DCDCDC"/>
          <w:lang w:val="en-US"/>
        </w:rPr>
        <w:t> 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where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empfaenger_id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currentUserId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where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 </w:t>
      </w:r>
      <w:r w:rsidRPr="006F0833">
        <w:rPr>
          <w:rFonts w:ascii="Consolas" w:hAnsi="Consolas" w:cs="Consolas"/>
          <w:color w:val="B4B4B4"/>
          <w:lang w:val="en-US"/>
        </w:rPr>
        <w:t>&gt;</w:t>
      </w:r>
      <w:r w:rsidRPr="006F0833">
        <w:rPr>
          <w:rFonts w:ascii="Consolas" w:hAnsi="Consolas" w:cs="Consolas"/>
          <w:color w:val="DCDCDC"/>
          <w:lang w:val="en-US"/>
        </w:rPr>
        <w:t> 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select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8448B2" w:rsidRPr="00C87E10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C87E10">
        <w:rPr>
          <w:rFonts w:ascii="Consolas" w:hAnsi="Consolas" w:cs="Consolas"/>
          <w:color w:val="DCDCDC"/>
          <w:lang w:val="en-US"/>
        </w:rPr>
        <w:t>sender_name </w:t>
      </w:r>
      <w:r w:rsidRPr="00C87E10">
        <w:rPr>
          <w:rFonts w:ascii="Consolas" w:hAnsi="Consolas" w:cs="Consolas"/>
          <w:color w:val="B4B4B4"/>
          <w:lang w:val="en-US"/>
        </w:rPr>
        <w:t>=</w:t>
      </w:r>
      <w:r w:rsidRPr="00C87E10">
        <w:rPr>
          <w:rFonts w:ascii="Consolas" w:hAnsi="Consolas" w:cs="Consolas"/>
          <w:color w:val="DCDCDC"/>
          <w:lang w:val="en-US"/>
        </w:rPr>
        <w:t> (db</w:t>
      </w:r>
      <w:r w:rsidRPr="00C87E10">
        <w:rPr>
          <w:rFonts w:ascii="Consolas" w:hAnsi="Consolas" w:cs="Consolas"/>
          <w:color w:val="B4B4B4"/>
          <w:lang w:val="en-US"/>
        </w:rPr>
        <w:t>.</w:t>
      </w:r>
      <w:r w:rsidRPr="00C87E10">
        <w:rPr>
          <w:rFonts w:ascii="Consolas" w:hAnsi="Consolas" w:cs="Consolas"/>
          <w:color w:val="DCDCDC"/>
          <w:lang w:val="en-US"/>
        </w:rPr>
        <w:t>User</w:t>
      </w:r>
      <w:r w:rsidRPr="00C87E10">
        <w:rPr>
          <w:rFonts w:ascii="Consolas" w:hAnsi="Consolas" w:cs="Consolas"/>
          <w:color w:val="B4B4B4"/>
          <w:lang w:val="en-US"/>
        </w:rPr>
        <w:t>.</w:t>
      </w:r>
      <w:r w:rsidRPr="00C87E10">
        <w:rPr>
          <w:rFonts w:ascii="Consolas" w:hAnsi="Consolas" w:cs="Consolas"/>
          <w:color w:val="DCDCDC"/>
          <w:lang w:val="en-US"/>
        </w:rPr>
        <w:t>Where(u </w:t>
      </w:r>
      <w:r w:rsidRPr="00C87E10">
        <w:rPr>
          <w:rFonts w:ascii="Consolas" w:hAnsi="Consolas" w:cs="Consolas"/>
          <w:color w:val="B4B4B4"/>
          <w:lang w:val="en-US"/>
        </w:rPr>
        <w:t>=&gt;</w:t>
      </w:r>
      <w:r w:rsidRPr="00C87E10">
        <w:rPr>
          <w:rFonts w:ascii="Consolas" w:hAnsi="Consolas" w:cs="Consolas"/>
          <w:color w:val="DCDCDC"/>
          <w:lang w:val="en-US"/>
        </w:rPr>
        <w:t> u</w:t>
      </w:r>
      <w:r w:rsidRPr="00C87E10">
        <w:rPr>
          <w:rFonts w:ascii="Consolas" w:hAnsi="Consolas" w:cs="Consolas"/>
          <w:color w:val="B4B4B4"/>
          <w:lang w:val="en-US"/>
        </w:rPr>
        <w:t>.</w:t>
      </w:r>
      <w:r w:rsidRPr="00C87E10">
        <w:rPr>
          <w:rFonts w:ascii="Consolas" w:hAnsi="Consolas" w:cs="Consolas"/>
          <w:color w:val="DCDCDC"/>
          <w:lang w:val="en-US"/>
        </w:rPr>
        <w:t>user_id </w:t>
      </w:r>
      <w:r w:rsidRPr="00C87E10">
        <w:rPr>
          <w:rFonts w:ascii="Consolas" w:hAnsi="Consolas" w:cs="Consolas"/>
          <w:color w:val="B4B4B4"/>
          <w:lang w:val="en-US"/>
        </w:rPr>
        <w:t>==</w:t>
      </w:r>
      <w:r w:rsidRPr="00C87E10">
        <w:rPr>
          <w:rFonts w:ascii="Consolas" w:hAnsi="Consolas" w:cs="Consolas"/>
          <w:color w:val="DCDCDC"/>
          <w:lang w:val="en-US"/>
        </w:rPr>
        <w:t> a</w:t>
      </w:r>
      <w:r w:rsidRPr="00C87E10">
        <w:rPr>
          <w:rFonts w:ascii="Consolas" w:hAnsi="Consolas" w:cs="Consolas"/>
          <w:color w:val="B4B4B4"/>
          <w:lang w:val="en-US"/>
        </w:rPr>
        <w:t>.</w:t>
      </w:r>
      <w:r w:rsidRPr="00C87E10">
        <w:rPr>
          <w:rFonts w:ascii="Consolas" w:hAnsi="Consolas" w:cs="Consolas"/>
          <w:color w:val="DCDCDC"/>
          <w:lang w:val="en-US"/>
        </w:rPr>
        <w:t>sender_id)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87E10">
        <w:rPr>
          <w:rFonts w:ascii="Consolas" w:hAnsi="Consolas" w:cs="Consolas"/>
          <w:color w:val="DCDCDC"/>
          <w:lang w:val="en-US"/>
        </w:rPr>
        <w:tab/>
      </w:r>
      <w:r w:rsidRPr="00C87E10">
        <w:rPr>
          <w:rFonts w:ascii="Consolas" w:hAnsi="Consolas" w:cs="Consolas"/>
          <w:color w:val="DCDCDC"/>
          <w:lang w:val="en-US"/>
        </w:rPr>
        <w:tab/>
      </w:r>
      <w:r w:rsidRPr="00C87E10">
        <w:rPr>
          <w:rFonts w:ascii="Consolas" w:hAnsi="Consolas" w:cs="Consolas"/>
          <w:color w:val="DCDCDC"/>
          <w:lang w:val="en-US"/>
        </w:rPr>
        <w:tab/>
      </w:r>
      <w:r w:rsidRPr="00C87E10">
        <w:rPr>
          <w:rFonts w:ascii="Consolas" w:hAnsi="Consolas" w:cs="Consolas"/>
          <w:color w:val="DCDCDC"/>
          <w:lang w:val="en-US"/>
        </w:rPr>
        <w:tab/>
        <w:t xml:space="preserve"> 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Select(u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first_name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D69D85"/>
          <w:lang w:val="en-US"/>
        </w:rPr>
        <w:t>" "</w:t>
      </w:r>
      <w:r w:rsidR="006F0833" w:rsidRPr="006F0833">
        <w:rPr>
          <w:rFonts w:ascii="Consolas" w:hAnsi="Consolas" w:cs="Consolas"/>
          <w:color w:val="DCDCDC"/>
          <w:lang w:val="en-US"/>
        </w:rPr>
        <w:t> </w:t>
      </w:r>
      <w:r w:rsidR="006F0833" w:rsidRPr="006F0833">
        <w:rPr>
          <w:rFonts w:ascii="Consolas" w:hAnsi="Consolas" w:cs="Consolas"/>
          <w:color w:val="B4B4B4"/>
          <w:lang w:val="en-US"/>
        </w:rPr>
        <w:t>+</w:t>
      </w:r>
      <w:r w:rsidR="006F0833" w:rsidRPr="006F0833">
        <w:rPr>
          <w:rFonts w:ascii="Consolas" w:hAnsi="Consolas" w:cs="Consolas"/>
          <w:color w:val="DCDCDC"/>
          <w:lang w:val="en-US"/>
        </w:rPr>
        <w:t> 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last_name)),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r>
        <w:rPr>
          <w:rFonts w:ascii="Consolas" w:hAnsi="Consolas" w:cs="Consolas"/>
          <w:color w:val="DCDCDC"/>
        </w:rPr>
        <w:t>sender_id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sender_id,</w:t>
      </w:r>
    </w:p>
    <w:p w:rsidR="008448B2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r w:rsidRPr="006F0833">
        <w:rPr>
          <w:rFonts w:ascii="Consolas" w:hAnsi="Consolas" w:cs="Consolas"/>
          <w:color w:val="DCDCDC"/>
          <w:lang w:val="en-US"/>
        </w:rPr>
        <w:t>supportgroup_id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(db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User2SupportGroup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Where(u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user_id </w:t>
      </w:r>
      <w:r w:rsidR="006F0833" w:rsidRPr="006F0833">
        <w:rPr>
          <w:rFonts w:ascii="Consolas" w:hAnsi="Consolas" w:cs="Consolas"/>
          <w:color w:val="B4B4B4"/>
          <w:lang w:val="en-US"/>
        </w:rPr>
        <w:t>==</w:t>
      </w:r>
      <w:r w:rsidR="006F0833" w:rsidRPr="006F0833">
        <w:rPr>
          <w:rFonts w:ascii="Consolas" w:hAnsi="Consolas" w:cs="Consolas"/>
          <w:color w:val="DCDCDC"/>
          <w:lang w:val="en-US"/>
        </w:rPr>
        <w:t> a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sender_id)</w:t>
      </w:r>
    </w:p>
    <w:p w:rsidR="006F0833" w:rsidRPr="006F0833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>
        <w:rPr>
          <w:rFonts w:ascii="Consolas" w:hAnsi="Consolas" w:cs="Consolas"/>
          <w:color w:val="B4B4B4"/>
          <w:lang w:val="en-US"/>
        </w:rPr>
        <w:tab/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Select(u </w:t>
      </w:r>
      <w:r w:rsidR="006F0833" w:rsidRPr="006F0833">
        <w:rPr>
          <w:rFonts w:ascii="Consolas" w:hAnsi="Consolas" w:cs="Consolas"/>
          <w:color w:val="B4B4B4"/>
          <w:lang w:val="en-US"/>
        </w:rPr>
        <w:t>=&gt;</w:t>
      </w:r>
      <w:r w:rsidR="006F0833" w:rsidRPr="006F0833">
        <w:rPr>
          <w:rFonts w:ascii="Consolas" w:hAnsi="Consolas" w:cs="Consolas"/>
          <w:color w:val="DCDCDC"/>
          <w:lang w:val="en-US"/>
        </w:rPr>
        <w:t> u</w:t>
      </w:r>
      <w:r w:rsidR="006F0833" w:rsidRPr="006F0833">
        <w:rPr>
          <w:rFonts w:ascii="Consolas" w:hAnsi="Consolas" w:cs="Consolas"/>
          <w:color w:val="B4B4B4"/>
          <w:lang w:val="en-US"/>
        </w:rPr>
        <w:t>.</w:t>
      </w:r>
      <w:r w:rsidR="006F0833" w:rsidRPr="006F0833">
        <w:rPr>
          <w:rFonts w:ascii="Consolas" w:hAnsi="Consolas" w:cs="Consolas"/>
          <w:color w:val="DCDCDC"/>
          <w:lang w:val="en-US"/>
        </w:rPr>
        <w:t>supportgroup_id)),</w:t>
      </w:r>
    </w:p>
    <w:p w:rsid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</w:t>
      </w:r>
      <w:r>
        <w:rPr>
          <w:rFonts w:ascii="Consolas" w:hAnsi="Consolas" w:cs="Consolas"/>
          <w:color w:val="DCDCDC"/>
        </w:rPr>
        <w:t>empfaenger_id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a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empfaenger_id,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 </w:t>
      </w:r>
      <w:r w:rsidRPr="006F0833">
        <w:rPr>
          <w:rFonts w:ascii="Consolas" w:hAnsi="Consolas" w:cs="Consolas"/>
          <w:color w:val="DCDCDC"/>
          <w:lang w:val="en-US"/>
        </w:rPr>
        <w:t>message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message,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timestamp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timestamp,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last_logout_empfaenger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6F0833">
        <w:rPr>
          <w:rFonts w:ascii="Consolas" w:hAnsi="Consolas" w:cs="Consolas"/>
          <w:color w:val="569CD6"/>
          <w:lang w:val="en-US"/>
        </w:rPr>
        <w:t>return</w:t>
      </w:r>
      <w:r w:rsidRPr="006F0833">
        <w:rPr>
          <w:rFonts w:ascii="Consolas" w:hAnsi="Consolas" w:cs="Consolas"/>
          <w:color w:val="DCDCDC"/>
          <w:lang w:val="en-US"/>
        </w:rPr>
        <w:t> Json(result, </w:t>
      </w:r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Clears the chat.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sender_id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sender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empfaenger_id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empfaenger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569CD6"/>
          <w:lang w:val="en-US"/>
        </w:rPr>
        <w:t>public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void</w:t>
      </w:r>
      <w:r w:rsidRPr="006F0833">
        <w:rPr>
          <w:rFonts w:ascii="Consolas" w:hAnsi="Consolas" w:cs="Consolas"/>
          <w:color w:val="DCDCDC"/>
          <w:lang w:val="en-US"/>
        </w:rPr>
        <w:t> ClearChat(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sender_id, 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empfaenger_id)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rows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o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</w:p>
    <w:p w:rsidR="008448B2" w:rsidRPr="00435FE9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</w:t>
      </w:r>
      <w:r w:rsidRPr="00435FE9">
        <w:rPr>
          <w:rFonts w:ascii="Consolas" w:hAnsi="Consolas" w:cs="Consolas"/>
          <w:color w:val="569CD6"/>
        </w:rPr>
        <w:t>where</w:t>
      </w:r>
      <w:r w:rsidRPr="00435FE9">
        <w:rPr>
          <w:rFonts w:ascii="Consolas" w:hAnsi="Consolas" w:cs="Consolas"/>
          <w:color w:val="DCDCDC"/>
        </w:rPr>
        <w:t> (o</w:t>
      </w:r>
      <w:r w:rsidRPr="00435FE9">
        <w:rPr>
          <w:rFonts w:ascii="Consolas" w:hAnsi="Consolas" w:cs="Consolas"/>
          <w:color w:val="B4B4B4"/>
        </w:rPr>
        <w:t>.</w:t>
      </w:r>
      <w:r w:rsidRPr="00435FE9">
        <w:rPr>
          <w:rFonts w:ascii="Consolas" w:hAnsi="Consolas" w:cs="Consolas"/>
          <w:color w:val="DCDCDC"/>
        </w:rPr>
        <w:t>sender_id </w:t>
      </w:r>
      <w:r w:rsidRPr="00435FE9">
        <w:rPr>
          <w:rFonts w:ascii="Consolas" w:hAnsi="Consolas" w:cs="Consolas"/>
          <w:color w:val="B4B4B4"/>
        </w:rPr>
        <w:t>==</w:t>
      </w:r>
      <w:r w:rsidRPr="00435FE9">
        <w:rPr>
          <w:rFonts w:ascii="Consolas" w:hAnsi="Consolas" w:cs="Consolas"/>
          <w:color w:val="DCDCDC"/>
        </w:rPr>
        <w:t> sender_id </w:t>
      </w:r>
      <w:r w:rsidRPr="00435FE9">
        <w:rPr>
          <w:rFonts w:ascii="Consolas" w:hAnsi="Consolas" w:cs="Consolas"/>
          <w:color w:val="B4B4B4"/>
        </w:rPr>
        <w:t>&amp;&amp;</w:t>
      </w:r>
      <w:r w:rsidRPr="00435FE9">
        <w:rPr>
          <w:rFonts w:ascii="Consolas" w:hAnsi="Consolas" w:cs="Consolas"/>
          <w:color w:val="DCDCDC"/>
        </w:rPr>
        <w:t> </w:t>
      </w:r>
    </w:p>
    <w:p w:rsid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35FE9">
        <w:rPr>
          <w:rFonts w:ascii="Consolas" w:hAnsi="Consolas" w:cs="Consolas"/>
          <w:color w:val="DCDCDC"/>
        </w:rPr>
        <w:tab/>
      </w:r>
      <w:r w:rsidR="006F0833" w:rsidRPr="008448B2">
        <w:rPr>
          <w:rFonts w:ascii="Consolas" w:hAnsi="Consolas" w:cs="Consolas"/>
          <w:color w:val="DCDCDC"/>
        </w:rPr>
        <w:t>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empfaenger_id) </w:t>
      </w:r>
      <w:r w:rsidR="006F0833" w:rsidRPr="008448B2">
        <w:rPr>
          <w:rFonts w:ascii="Consolas" w:hAnsi="Consolas" w:cs="Consolas"/>
          <w:color w:val="B4B4B4"/>
        </w:rPr>
        <w:t>||</w:t>
      </w:r>
      <w:r w:rsidR="006F0833" w:rsidRPr="008448B2">
        <w:rPr>
          <w:rFonts w:ascii="Consolas" w:hAnsi="Consolas" w:cs="Consolas"/>
          <w:color w:val="DCDCDC"/>
        </w:rPr>
        <w:t> (o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sender_id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empfaenger_id </w:t>
      </w:r>
    </w:p>
    <w:p w:rsidR="006F0833" w:rsidRPr="008448B2" w:rsidRDefault="008448B2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  </w:t>
      </w:r>
      <w:r w:rsidR="006F0833" w:rsidRPr="008448B2">
        <w:rPr>
          <w:rFonts w:ascii="Consolas" w:hAnsi="Consolas" w:cs="Consolas"/>
          <w:color w:val="B4B4B4"/>
        </w:rPr>
        <w:t>&amp;&amp;</w:t>
      </w:r>
      <w:r w:rsidR="006F0833" w:rsidRPr="008448B2">
        <w:rPr>
          <w:rFonts w:ascii="Consolas" w:hAnsi="Consolas" w:cs="Consolas"/>
          <w:color w:val="DCDCDC"/>
        </w:rPr>
        <w:t> o</w:t>
      </w:r>
      <w:r w:rsidR="006F0833" w:rsidRPr="008448B2">
        <w:rPr>
          <w:rFonts w:ascii="Consolas" w:hAnsi="Consolas" w:cs="Consolas"/>
          <w:color w:val="B4B4B4"/>
        </w:rPr>
        <w:t>.</w:t>
      </w:r>
      <w:r w:rsidR="006F0833" w:rsidRPr="008448B2">
        <w:rPr>
          <w:rFonts w:ascii="Consolas" w:hAnsi="Consolas" w:cs="Consolas"/>
          <w:color w:val="DCDCDC"/>
        </w:rPr>
        <w:t>empfaenger_id </w:t>
      </w:r>
      <w:r w:rsidR="006F0833" w:rsidRPr="008448B2">
        <w:rPr>
          <w:rFonts w:ascii="Consolas" w:hAnsi="Consolas" w:cs="Consolas"/>
          <w:color w:val="B4B4B4"/>
        </w:rPr>
        <w:t>==</w:t>
      </w:r>
      <w:r w:rsidR="006F0833" w:rsidRPr="008448B2">
        <w:rPr>
          <w:rFonts w:ascii="Consolas" w:hAnsi="Consolas" w:cs="Consolas"/>
          <w:color w:val="DCDCDC"/>
        </w:rPr>
        <w:t> sender_id)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       </w:t>
      </w:r>
      <w:r w:rsidRPr="006F0833">
        <w:rPr>
          <w:rFonts w:ascii="Consolas" w:hAnsi="Consolas" w:cs="Consolas"/>
          <w:color w:val="569CD6"/>
          <w:lang w:val="en-US"/>
        </w:rPr>
        <w:t>select</w:t>
      </w:r>
      <w:r w:rsidRPr="006F0833">
        <w:rPr>
          <w:rFonts w:ascii="Consolas" w:hAnsi="Consolas" w:cs="Consolas"/>
          <w:color w:val="DCDCDC"/>
          <w:lang w:val="en-US"/>
        </w:rPr>
        <w:t> o;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foreach</w:t>
      </w:r>
      <w:r w:rsidRPr="006F0833">
        <w:rPr>
          <w:rFonts w:ascii="Consolas" w:hAnsi="Consolas" w:cs="Consolas"/>
          <w:color w:val="DCDCDC"/>
          <w:lang w:val="en-US"/>
        </w:rPr>
        <w:t> (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row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rows)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Chatlog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Remove(row);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SaveChanges();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}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Gets the user information by identifier.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&lt;/summary&gt;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&lt;param</w:t>
      </w:r>
      <w:r w:rsidRPr="006F0833">
        <w:rPr>
          <w:rFonts w:ascii="Consolas" w:hAnsi="Consolas" w:cs="Consolas"/>
          <w:color w:val="C8C8C8"/>
          <w:lang w:val="en-US"/>
        </w:rPr>
        <w:t> name</w:t>
      </w:r>
      <w:r w:rsidRPr="006F0833">
        <w:rPr>
          <w:rFonts w:ascii="Consolas" w:hAnsi="Consolas" w:cs="Consolas"/>
          <w:color w:val="608B4E"/>
          <w:lang w:val="en-US"/>
        </w:rPr>
        <w:t>=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DCDCDC"/>
          <w:lang w:val="en-US"/>
        </w:rPr>
        <w:t>currentUserId</w:t>
      </w:r>
      <w:r w:rsidRPr="006F0833">
        <w:rPr>
          <w:rFonts w:ascii="Consolas" w:hAnsi="Consolas" w:cs="Consolas"/>
          <w:color w:val="C8C8C8"/>
          <w:lang w:val="en-US"/>
        </w:rPr>
        <w:t>"</w:t>
      </w:r>
      <w:r w:rsidRPr="006F0833">
        <w:rPr>
          <w:rFonts w:ascii="Consolas" w:hAnsi="Consolas" w:cs="Consolas"/>
          <w:color w:val="608B4E"/>
          <w:lang w:val="en-US"/>
        </w:rPr>
        <w:t>&gt;The current user identifier.&lt;/param&gt;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608B4E"/>
          <w:lang w:val="en-US"/>
        </w:rPr>
        <w:t>/// &lt;returns&gt;JsonResult.&lt;/returns&gt;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569CD6"/>
          <w:lang w:val="en-US"/>
        </w:rPr>
        <w:t>public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4EC9B0"/>
          <w:lang w:val="en-US"/>
        </w:rPr>
        <w:t>JsonResult</w:t>
      </w:r>
      <w:r w:rsidRPr="006F0833">
        <w:rPr>
          <w:rFonts w:ascii="Consolas" w:hAnsi="Consolas" w:cs="Consolas"/>
          <w:color w:val="DCDCDC"/>
          <w:lang w:val="en-US"/>
        </w:rPr>
        <w:t> GetUserInfoById(</w:t>
      </w:r>
      <w:r w:rsidRPr="006F0833">
        <w:rPr>
          <w:rFonts w:ascii="Consolas" w:hAnsi="Consolas" w:cs="Consolas"/>
          <w:color w:val="569CD6"/>
          <w:lang w:val="en-US"/>
        </w:rPr>
        <w:t>int</w:t>
      </w:r>
      <w:r w:rsidRPr="006F0833">
        <w:rPr>
          <w:rFonts w:ascii="Consolas" w:hAnsi="Consolas" w:cs="Consolas"/>
          <w:color w:val="DCDCDC"/>
          <w:lang w:val="en-US"/>
        </w:rPr>
        <w:t> currentUserId)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7A64A"/>
          <w:lang w:val="en-US"/>
        </w:rPr>
        <w:t>//var result = db.User.Where(a =&gt; a.user_id == currentUserId).FirstOrDefault();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var</w:t>
      </w:r>
      <w:r w:rsidRPr="006F0833">
        <w:rPr>
          <w:rFonts w:ascii="Consolas" w:hAnsi="Consolas" w:cs="Consolas"/>
          <w:color w:val="DCDCDC"/>
          <w:lang w:val="en-US"/>
        </w:rPr>
        <w:t> result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from</w:t>
      </w:r>
      <w:r w:rsidRPr="006F0833">
        <w:rPr>
          <w:rFonts w:ascii="Consolas" w:hAnsi="Consolas" w:cs="Consolas"/>
          <w:color w:val="DCDCDC"/>
          <w:lang w:val="en-US"/>
        </w:rPr>
        <w:t> a </w:t>
      </w:r>
      <w:r w:rsidRPr="006F0833">
        <w:rPr>
          <w:rFonts w:ascii="Consolas" w:hAnsi="Consolas" w:cs="Consolas"/>
          <w:color w:val="569CD6"/>
          <w:lang w:val="en-US"/>
        </w:rPr>
        <w:t>in</w:t>
      </w:r>
      <w:r w:rsidRPr="006F0833">
        <w:rPr>
          <w:rFonts w:ascii="Consolas" w:hAnsi="Consolas" w:cs="Consolas"/>
          <w:color w:val="DCDCDC"/>
          <w:lang w:val="en-US"/>
        </w:rPr>
        <w:t> db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where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 </w:t>
      </w:r>
      <w:r w:rsidRPr="006F0833">
        <w:rPr>
          <w:rFonts w:ascii="Consolas" w:hAnsi="Consolas" w:cs="Consolas"/>
          <w:color w:val="B4B4B4"/>
          <w:lang w:val="en-US"/>
        </w:rPr>
        <w:t>==</w:t>
      </w:r>
      <w:r w:rsidRPr="006F0833">
        <w:rPr>
          <w:rFonts w:ascii="Consolas" w:hAnsi="Consolas" w:cs="Consolas"/>
          <w:color w:val="DCDCDC"/>
          <w:lang w:val="en-US"/>
        </w:rPr>
        <w:t> currentUserId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</w:t>
      </w:r>
      <w:r w:rsidRPr="006F0833">
        <w:rPr>
          <w:rFonts w:ascii="Consolas" w:hAnsi="Consolas" w:cs="Consolas"/>
          <w:color w:val="569CD6"/>
          <w:lang w:val="en-US"/>
        </w:rPr>
        <w:t>select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569CD6"/>
          <w:lang w:val="en-US"/>
        </w:rPr>
        <w:t>new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{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user_id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user_id,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full_name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first_name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D69D85"/>
          <w:lang w:val="en-US"/>
        </w:rPr>
        <w:t>" "</w:t>
      </w:r>
      <w:r w:rsidRPr="006F0833">
        <w:rPr>
          <w:rFonts w:ascii="Consolas" w:hAnsi="Consolas" w:cs="Consolas"/>
          <w:color w:val="DCDCDC"/>
          <w:lang w:val="en-US"/>
        </w:rPr>
        <w:t> </w:t>
      </w:r>
      <w:r w:rsidRPr="006F0833">
        <w:rPr>
          <w:rFonts w:ascii="Consolas" w:hAnsi="Consolas" w:cs="Consolas"/>
          <w:color w:val="B4B4B4"/>
          <w:lang w:val="en-US"/>
        </w:rPr>
        <w:t>+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last_name,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avatarlink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avatarlink,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    last_logout </w:t>
      </w:r>
      <w:r w:rsidRPr="006F0833">
        <w:rPr>
          <w:rFonts w:ascii="Consolas" w:hAnsi="Consolas" w:cs="Consolas"/>
          <w:color w:val="B4B4B4"/>
          <w:lang w:val="en-US"/>
        </w:rPr>
        <w:t>=</w:t>
      </w:r>
      <w:r w:rsidRPr="006F0833">
        <w:rPr>
          <w:rFonts w:ascii="Consolas" w:hAnsi="Consolas" w:cs="Consolas"/>
          <w:color w:val="DCDCDC"/>
          <w:lang w:val="en-US"/>
        </w:rPr>
        <w:t> a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last_logout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             };</w:t>
      </w: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6F0833" w:rsidRPr="006F0833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6F0833">
        <w:rPr>
          <w:rFonts w:ascii="Consolas" w:hAnsi="Consolas" w:cs="Consolas"/>
          <w:color w:val="DCDCDC"/>
          <w:lang w:val="en-US"/>
        </w:rPr>
        <w:t>    </w:t>
      </w:r>
      <w:r w:rsidRPr="006F0833">
        <w:rPr>
          <w:rFonts w:ascii="Consolas" w:hAnsi="Consolas" w:cs="Consolas"/>
          <w:color w:val="569CD6"/>
          <w:lang w:val="en-US"/>
        </w:rPr>
        <w:t>return</w:t>
      </w:r>
      <w:r w:rsidRPr="006F0833">
        <w:rPr>
          <w:rFonts w:ascii="Consolas" w:hAnsi="Consolas" w:cs="Consolas"/>
          <w:color w:val="DCDCDC"/>
          <w:lang w:val="en-US"/>
        </w:rPr>
        <w:t> Json(result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FirstOrDefault(), </w:t>
      </w:r>
      <w:r w:rsidRPr="006F0833">
        <w:rPr>
          <w:rFonts w:ascii="Consolas" w:hAnsi="Consolas" w:cs="Consolas"/>
          <w:color w:val="B8D7A3"/>
          <w:lang w:val="en-US"/>
        </w:rPr>
        <w:t>JsonRequestBehavior</w:t>
      </w:r>
      <w:r w:rsidRPr="006F0833">
        <w:rPr>
          <w:rFonts w:ascii="Consolas" w:hAnsi="Consolas" w:cs="Consolas"/>
          <w:color w:val="B4B4B4"/>
          <w:lang w:val="en-US"/>
        </w:rPr>
        <w:t>.</w:t>
      </w:r>
      <w:r w:rsidRPr="006F0833">
        <w:rPr>
          <w:rFonts w:ascii="Consolas" w:hAnsi="Consolas" w:cs="Consolas"/>
          <w:color w:val="DCDCDC"/>
          <w:lang w:val="en-US"/>
        </w:rPr>
        <w:t>AllowGet);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6F0833" w:rsidRPr="009E6F6E" w:rsidRDefault="006F0833" w:rsidP="006F0833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...</w:t>
      </w:r>
    </w:p>
    <w:p w:rsidR="00E14868" w:rsidRDefault="00E14868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Default="00A43667" w:rsidP="00631EE3">
      <w:pPr>
        <w:pStyle w:val="StandardEinzug"/>
        <w:ind w:left="0"/>
        <w:rPr>
          <w:b/>
          <w:lang w:val="en-US"/>
        </w:rPr>
      </w:pPr>
    </w:p>
    <w:p w:rsidR="00A43667" w:rsidRPr="009E6F6E" w:rsidRDefault="00A43667" w:rsidP="00631EE3">
      <w:pPr>
        <w:pStyle w:val="StandardEinzug"/>
        <w:ind w:left="0"/>
        <w:rPr>
          <w:b/>
          <w:lang w:val="en-US"/>
        </w:rPr>
      </w:pPr>
    </w:p>
    <w:p w:rsidR="00631EE3" w:rsidRPr="009E6F6E" w:rsidRDefault="00E14868" w:rsidP="00E14868">
      <w:pPr>
        <w:pStyle w:val="StandardEinzug"/>
        <w:rPr>
          <w:b/>
          <w:lang w:val="en-US"/>
        </w:rPr>
      </w:pPr>
      <w:r w:rsidRPr="009E6F6E">
        <w:rPr>
          <w:b/>
          <w:lang w:val="en-US"/>
        </w:rPr>
        <w:lastRenderedPageBreak/>
        <w:t>Hubs:</w:t>
      </w:r>
    </w:p>
    <w:p w:rsidR="00E14868" w:rsidRPr="00E14868" w:rsidRDefault="00E14868" w:rsidP="00E14868">
      <w:pPr>
        <w:pStyle w:val="StandardEinzug"/>
        <w:rPr>
          <w:b/>
          <w:lang w:val="en-US"/>
        </w:rPr>
      </w:pPr>
      <w:r w:rsidRPr="00E14868">
        <w:rPr>
          <w:b/>
          <w:lang w:val="en-US"/>
        </w:rPr>
        <w:t>UserHub.cs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Assembly         : ChatModule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Author           : grieger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By : grieger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Last Modified On : 06-10-2017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&lt;copyright file="UserHub.cs" company="Berenberg"&gt;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&lt;/copyright&gt;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69CD6"/>
          <w:lang w:val="en-US"/>
        </w:rPr>
        <w:t>using</w:t>
      </w:r>
      <w:r w:rsidRPr="00E14868">
        <w:rPr>
          <w:rFonts w:ascii="Consolas" w:hAnsi="Consolas" w:cs="Consolas"/>
          <w:color w:val="DCDCDC"/>
          <w:lang w:val="en-US"/>
        </w:rPr>
        <w:t> 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69CD6"/>
          <w:lang w:val="en-US"/>
        </w:rPr>
        <w:t>using</w:t>
      </w:r>
      <w:r w:rsidRPr="00E14868">
        <w:rPr>
          <w:rFonts w:ascii="Consolas" w:hAnsi="Consolas" w:cs="Consolas"/>
          <w:color w:val="DCDCDC"/>
          <w:lang w:val="en-US"/>
        </w:rPr>
        <w:t> System;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69CD6"/>
          <w:lang w:val="en-US"/>
        </w:rPr>
        <w:t>using</w:t>
      </w:r>
      <w:r w:rsidRPr="00E14868">
        <w:rPr>
          <w:rFonts w:ascii="Consolas" w:hAnsi="Consolas" w:cs="Consolas"/>
          <w:color w:val="DCDCDC"/>
          <w:lang w:val="en-US"/>
        </w:rPr>
        <w:t> 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Collections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Generic;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69CD6"/>
          <w:lang w:val="en-US"/>
        </w:rPr>
        <w:t>using</w:t>
      </w:r>
      <w:r w:rsidRPr="00E14868">
        <w:rPr>
          <w:rFonts w:ascii="Consolas" w:hAnsi="Consolas" w:cs="Consolas"/>
          <w:color w:val="DCDCDC"/>
          <w:lang w:val="en-US"/>
        </w:rPr>
        <w:t> 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Linq;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69CD6"/>
          <w:lang w:val="en-US"/>
        </w:rPr>
        <w:t>using</w:t>
      </w:r>
      <w:r w:rsidRPr="00E14868">
        <w:rPr>
          <w:rFonts w:ascii="Consolas" w:hAnsi="Consolas" w:cs="Consolas"/>
          <w:color w:val="DCDCDC"/>
          <w:lang w:val="en-US"/>
        </w:rPr>
        <w:t> 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Web;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569CD6"/>
          <w:lang w:val="en-US"/>
        </w:rPr>
        <w:t>namespace</w:t>
      </w:r>
      <w:r w:rsidRPr="00E14868">
        <w:rPr>
          <w:rFonts w:ascii="Consolas" w:hAnsi="Consolas" w:cs="Consolas"/>
          <w:color w:val="DCDCDC"/>
          <w:lang w:val="en-US"/>
        </w:rPr>
        <w:t> ChatModule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Hubs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Class UserHub.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608B4E"/>
          <w:lang w:val="en-US"/>
        </w:rPr>
        <w:t>/// &lt;seealso</w:t>
      </w:r>
      <w:r w:rsidRPr="00E14868">
        <w:rPr>
          <w:rFonts w:ascii="Consolas" w:hAnsi="Consolas" w:cs="Consolas"/>
          <w:color w:val="C8C8C8"/>
          <w:lang w:val="en-US"/>
        </w:rPr>
        <w:t> cref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DCDCDC"/>
          <w:lang w:val="en-US"/>
        </w:rPr>
        <w:t>Microsoft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AspNet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SignalR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Hub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 /&gt;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</w:t>
      </w:r>
      <w:r w:rsidRPr="00E14868">
        <w:rPr>
          <w:rFonts w:ascii="Consolas" w:hAnsi="Consolas" w:cs="Consolas"/>
          <w:color w:val="569CD6"/>
          <w:lang w:val="en-US"/>
        </w:rPr>
        <w:t>public</w:t>
      </w:r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class</w:t>
      </w:r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4EC9B0"/>
          <w:lang w:val="en-US"/>
        </w:rPr>
        <w:t>UserHub</w:t>
      </w:r>
      <w:r w:rsidRPr="00E14868">
        <w:rPr>
          <w:rFonts w:ascii="Consolas" w:hAnsi="Consolas" w:cs="Consolas"/>
          <w:color w:val="DCDCDC"/>
          <w:lang w:val="en-US"/>
        </w:rPr>
        <w:t> : </w:t>
      </w:r>
      <w:r w:rsidRPr="00E14868">
        <w:rPr>
          <w:rFonts w:ascii="Consolas" w:hAnsi="Consolas" w:cs="Consolas"/>
          <w:color w:val="4EC9B0"/>
          <w:lang w:val="en-US"/>
        </w:rPr>
        <w:t>Hub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57A64A"/>
          <w:lang w:val="en-US"/>
        </w:rPr>
        <w:t>//Enthlt den Status der Users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Reals the time status.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&lt;/summary&gt;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&lt;param</w:t>
      </w:r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DCDCDC"/>
          <w:lang w:val="en-US"/>
        </w:rPr>
        <w:t>userId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user identifier.&lt;/param&gt;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608B4E"/>
          <w:lang w:val="en-US"/>
        </w:rPr>
        <w:t>/// &lt;param</w:t>
      </w:r>
      <w:r w:rsidRPr="00E14868">
        <w:rPr>
          <w:rFonts w:ascii="Consolas" w:hAnsi="Consolas" w:cs="Consolas"/>
          <w:color w:val="C8C8C8"/>
          <w:lang w:val="en-US"/>
        </w:rPr>
        <w:t> name</w:t>
      </w:r>
      <w:r w:rsidRPr="00E14868">
        <w:rPr>
          <w:rFonts w:ascii="Consolas" w:hAnsi="Consolas" w:cs="Consolas"/>
          <w:color w:val="608B4E"/>
          <w:lang w:val="en-US"/>
        </w:rPr>
        <w:t>=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DCDCDC"/>
          <w:lang w:val="en-US"/>
        </w:rPr>
        <w:t>status</w:t>
      </w:r>
      <w:r w:rsidRPr="00E14868">
        <w:rPr>
          <w:rFonts w:ascii="Consolas" w:hAnsi="Consolas" w:cs="Consolas"/>
          <w:color w:val="C8C8C8"/>
          <w:lang w:val="en-US"/>
        </w:rPr>
        <w:t>"</w:t>
      </w:r>
      <w:r w:rsidRPr="00E14868">
        <w:rPr>
          <w:rFonts w:ascii="Consolas" w:hAnsi="Consolas" w:cs="Consolas"/>
          <w:color w:val="608B4E"/>
          <w:lang w:val="en-US"/>
        </w:rPr>
        <w:t>&gt;The status.&lt;/param&gt;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569CD6"/>
          <w:lang w:val="en-US"/>
        </w:rPr>
        <w:t>public</w:t>
      </w:r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RealTimeStatus(</w:t>
      </w:r>
      <w:r w:rsidRPr="00E14868">
        <w:rPr>
          <w:rFonts w:ascii="Consolas" w:hAnsi="Consolas" w:cs="Consolas"/>
          <w:color w:val="569CD6"/>
          <w:lang w:val="en-US"/>
        </w:rPr>
        <w:t>int</w:t>
      </w:r>
      <w:r w:rsidRPr="00E14868">
        <w:rPr>
          <w:rFonts w:ascii="Consolas" w:hAnsi="Consolas" w:cs="Consolas"/>
          <w:color w:val="DCDCDC"/>
          <w:lang w:val="en-US"/>
        </w:rPr>
        <w:t> userId, </w:t>
      </w:r>
      <w:r w:rsidRPr="00E14868">
        <w:rPr>
          <w:rFonts w:ascii="Consolas" w:hAnsi="Consolas" w:cs="Consolas"/>
          <w:color w:val="569CD6"/>
          <w:lang w:val="en-US"/>
        </w:rPr>
        <w:t>string</w:t>
      </w:r>
      <w:r w:rsidRPr="00E14868">
        <w:rPr>
          <w:rFonts w:ascii="Consolas" w:hAnsi="Consolas" w:cs="Consolas"/>
          <w:color w:val="DCDCDC"/>
          <w:lang w:val="en-US"/>
        </w:rPr>
        <w:t> status)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den Status des User an alle Clients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r w:rsidRPr="00E14868">
        <w:rPr>
          <w:rFonts w:ascii="Consolas" w:hAnsi="Consolas" w:cs="Consolas"/>
          <w:color w:val="DCDCDC"/>
          <w:lang w:val="en-US"/>
        </w:rPr>
        <w:t>Clients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All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DCDCDC"/>
          <w:lang w:val="en-US"/>
        </w:rPr>
        <w:t>getRealTimeStatus(userId, status);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}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 xml:space="preserve"> 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E14868">
        <w:rPr>
          <w:rFonts w:ascii="Consolas" w:hAnsi="Consolas" w:cs="Consolas"/>
          <w:color w:val="569CD6"/>
          <w:lang w:val="en-US"/>
        </w:rPr>
        <w:t>public</w:t>
      </w:r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void</w:t>
      </w:r>
      <w:r w:rsidRPr="00E14868">
        <w:rPr>
          <w:rFonts w:ascii="Consolas" w:hAnsi="Consolas" w:cs="Consolas"/>
          <w:color w:val="DCDCDC"/>
          <w:lang w:val="en-US"/>
        </w:rPr>
        <w:t> Method()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{</w:t>
      </w:r>
    </w:p>
    <w:p w:rsidR="00E14868" w:rsidRPr="00E14868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    </w:t>
      </w:r>
      <w:r w:rsidRPr="00E14868">
        <w:rPr>
          <w:rFonts w:ascii="Consolas" w:hAnsi="Consolas" w:cs="Consolas"/>
          <w:color w:val="569CD6"/>
          <w:lang w:val="en-US"/>
        </w:rPr>
        <w:t>throw</w:t>
      </w:r>
      <w:r w:rsidRPr="00E14868">
        <w:rPr>
          <w:rFonts w:ascii="Consolas" w:hAnsi="Consolas" w:cs="Consolas"/>
          <w:color w:val="DCDCDC"/>
          <w:lang w:val="en-US"/>
        </w:rPr>
        <w:t> </w:t>
      </w:r>
      <w:r w:rsidRPr="00E14868">
        <w:rPr>
          <w:rFonts w:ascii="Consolas" w:hAnsi="Consolas" w:cs="Consolas"/>
          <w:color w:val="569CD6"/>
          <w:lang w:val="en-US"/>
        </w:rPr>
        <w:t>new</w:t>
      </w:r>
      <w:r w:rsidRPr="00E14868">
        <w:rPr>
          <w:rFonts w:ascii="Consolas" w:hAnsi="Consolas" w:cs="Consolas"/>
          <w:color w:val="DCDCDC"/>
          <w:lang w:val="en-US"/>
        </w:rPr>
        <w:t> System</w:t>
      </w:r>
      <w:r w:rsidRPr="00E14868">
        <w:rPr>
          <w:rFonts w:ascii="Consolas" w:hAnsi="Consolas" w:cs="Consolas"/>
          <w:color w:val="B4B4B4"/>
          <w:lang w:val="en-US"/>
        </w:rPr>
        <w:t>.</w:t>
      </w:r>
      <w:r w:rsidRPr="00E14868">
        <w:rPr>
          <w:rFonts w:ascii="Consolas" w:hAnsi="Consolas" w:cs="Consolas"/>
          <w:color w:val="4EC9B0"/>
          <w:lang w:val="en-US"/>
        </w:rPr>
        <w:t>NotImplementedException</w:t>
      </w:r>
      <w:r w:rsidRPr="00E14868">
        <w:rPr>
          <w:rFonts w:ascii="Consolas" w:hAnsi="Consolas" w:cs="Consolas"/>
          <w:color w:val="DCDCDC"/>
          <w:lang w:val="en-US"/>
        </w:rPr>
        <w:t>();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E14868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}</w:t>
      </w:r>
    </w:p>
    <w:p w:rsidR="00E14868" w:rsidRPr="00753812" w:rsidRDefault="00E14868" w:rsidP="00E14868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}</w:t>
      </w:r>
    </w:p>
    <w:p w:rsidR="00E14868" w:rsidRPr="00753812" w:rsidRDefault="00E14868" w:rsidP="00E14868">
      <w:pPr>
        <w:pStyle w:val="StandardEinzug"/>
        <w:rPr>
          <w:b/>
          <w:lang w:val="en-US"/>
        </w:rPr>
      </w:pPr>
    </w:p>
    <w:p w:rsidR="00FA54E9" w:rsidRDefault="00FA54E9" w:rsidP="00631EE3">
      <w:pPr>
        <w:rPr>
          <w:lang w:val="en-US"/>
        </w:rPr>
      </w:pPr>
    </w:p>
    <w:p w:rsidR="00753812" w:rsidRDefault="00753812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753812" w:rsidRDefault="00A43667" w:rsidP="00631EE3">
      <w:pPr>
        <w:rPr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241DC5" w:rsidRDefault="00241DC5" w:rsidP="00753812">
      <w:pPr>
        <w:pStyle w:val="StandardEinzug"/>
        <w:rPr>
          <w:b/>
          <w:lang w:val="en-US"/>
        </w:rPr>
      </w:pPr>
    </w:p>
    <w:p w:rsidR="00FA54E9" w:rsidRPr="00753812" w:rsidRDefault="00753812" w:rsidP="00753812">
      <w:pPr>
        <w:pStyle w:val="StandardEinzug"/>
        <w:rPr>
          <w:b/>
          <w:lang w:val="en-US"/>
        </w:rPr>
      </w:pPr>
      <w:r w:rsidRPr="00753812">
        <w:rPr>
          <w:b/>
          <w:lang w:val="en-US"/>
        </w:rPr>
        <w:t>ChatHub.cs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Assembly         : ChatModule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Author           : grieger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By : grieger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Last Modified On : 06-10-2017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&lt;copyright file="ChatHub.cs" company="Berenberg"&gt;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&lt;/copyright&gt;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69CD6"/>
          <w:lang w:val="en-US"/>
        </w:rPr>
        <w:t>using</w:t>
      </w:r>
      <w:r w:rsidRPr="00753812">
        <w:rPr>
          <w:rFonts w:ascii="Consolas" w:hAnsi="Consolas" w:cs="Consolas"/>
          <w:color w:val="DCDCDC"/>
          <w:lang w:val="en-US"/>
        </w:rPr>
        <w:t> System;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69CD6"/>
          <w:lang w:val="en-US"/>
        </w:rPr>
        <w:t>using</w:t>
      </w:r>
      <w:r w:rsidRPr="00753812">
        <w:rPr>
          <w:rFonts w:ascii="Consolas" w:hAnsi="Consolas" w:cs="Consolas"/>
          <w:color w:val="DCDCDC"/>
          <w:lang w:val="en-US"/>
        </w:rPr>
        <w:t> System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Web;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69CD6"/>
          <w:lang w:val="en-US"/>
        </w:rPr>
        <w:t>using</w:t>
      </w:r>
      <w:r w:rsidRPr="00753812">
        <w:rPr>
          <w:rFonts w:ascii="Consolas" w:hAnsi="Consolas" w:cs="Consolas"/>
          <w:color w:val="DCDCDC"/>
          <w:lang w:val="en-US"/>
        </w:rPr>
        <w:t> 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569CD6"/>
          <w:lang w:val="en-US"/>
        </w:rPr>
        <w:t>namespace</w:t>
      </w:r>
      <w:r w:rsidRPr="00753812">
        <w:rPr>
          <w:rFonts w:ascii="Consolas" w:hAnsi="Consolas" w:cs="Consolas"/>
          <w:color w:val="DCDCDC"/>
          <w:lang w:val="en-US"/>
        </w:rPr>
        <w:t> SignalRChat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{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Class ChatHub.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 w:rsidRPr="00753812">
        <w:rPr>
          <w:rFonts w:ascii="Consolas" w:hAnsi="Consolas" w:cs="Consolas"/>
          <w:color w:val="608B4E"/>
          <w:lang w:val="en-US"/>
        </w:rPr>
        <w:t>/// &lt;seealso</w:t>
      </w:r>
      <w:r w:rsidRPr="00753812">
        <w:rPr>
          <w:rFonts w:ascii="Consolas" w:hAnsi="Consolas" w:cs="Consolas"/>
          <w:color w:val="C8C8C8"/>
          <w:lang w:val="en-US"/>
        </w:rPr>
        <w:t> cref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Microsoft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AspNet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SignalR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4EC9B0"/>
          <w:lang w:val="en-US"/>
        </w:rPr>
        <w:t>Hub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 /&gt;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</w:t>
      </w:r>
      <w:r>
        <w:rPr>
          <w:rFonts w:ascii="Consolas" w:hAnsi="Consolas" w:cs="Consolas"/>
          <w:color w:val="569CD6"/>
        </w:rPr>
        <w:t>public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class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4EC9B0"/>
        </w:rPr>
        <w:t>ChatHub</w:t>
      </w:r>
      <w:r>
        <w:rPr>
          <w:rFonts w:ascii="Consolas" w:hAnsi="Consolas" w:cs="Consolas"/>
          <w:color w:val="DCDCDC"/>
        </w:rPr>
        <w:t> : </w:t>
      </w:r>
      <w:r>
        <w:rPr>
          <w:rFonts w:ascii="Consolas" w:hAnsi="Consolas" w:cs="Consolas"/>
          <w:color w:val="4EC9B0"/>
        </w:rPr>
        <w:t>Hub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für eine Chat message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Sends the specified sender name.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&gt;Name of the sender.&lt;/param&gt;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identifier.&lt;/param&gt;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message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message.&lt;/param&gt;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timestamp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timestamp.&lt;/param&gt;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</w:p>
    <w:p w:rsidR="008448B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r w:rsidRPr="00753812">
        <w:rPr>
          <w:rFonts w:ascii="Consolas" w:hAnsi="Consolas" w:cs="Consolas"/>
          <w:color w:val="569CD6"/>
          <w:lang w:val="en-US"/>
        </w:rPr>
        <w:t>P</w:t>
      </w:r>
      <w:r>
        <w:rPr>
          <w:rFonts w:ascii="Consolas" w:hAnsi="Consolas" w:cs="Consolas"/>
          <w:color w:val="569CD6"/>
          <w:lang w:val="en-US"/>
        </w:rPr>
        <w:t>ubl</w:t>
      </w:r>
      <w:r w:rsidR="00753812" w:rsidRPr="00753812">
        <w:rPr>
          <w:rFonts w:ascii="Consolas" w:hAnsi="Consolas" w:cs="Consolas"/>
          <w:color w:val="569CD6"/>
          <w:lang w:val="en-US"/>
        </w:rPr>
        <w:t>ic</w:t>
      </w:r>
      <w:r w:rsidR="00753812" w:rsidRPr="00753812">
        <w:rPr>
          <w:rFonts w:ascii="Consolas" w:hAnsi="Consolas" w:cs="Consolas"/>
          <w:color w:val="DCDCDC"/>
          <w:lang w:val="en-US"/>
        </w:rPr>
        <w:t> </w:t>
      </w:r>
      <w:r w:rsidR="00753812" w:rsidRPr="00753812">
        <w:rPr>
          <w:rFonts w:ascii="Consolas" w:hAnsi="Consolas" w:cs="Consolas"/>
          <w:color w:val="569CD6"/>
          <w:lang w:val="en-US"/>
        </w:rPr>
        <w:t>void</w:t>
      </w:r>
      <w:r w:rsidR="00753812" w:rsidRPr="00753812">
        <w:rPr>
          <w:rFonts w:ascii="Consolas" w:hAnsi="Consolas" w:cs="Consolas"/>
          <w:color w:val="DCDCDC"/>
          <w:lang w:val="en-US"/>
        </w:rPr>
        <w:t> Send(</w:t>
      </w:r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sender_name, </w:t>
      </w:r>
      <w:r w:rsidR="00753812" w:rsidRPr="00753812">
        <w:rPr>
          <w:rFonts w:ascii="Consolas" w:hAnsi="Consolas" w:cs="Consolas"/>
          <w:color w:val="569CD6"/>
          <w:lang w:val="en-US"/>
        </w:rPr>
        <w:t>int</w:t>
      </w:r>
      <w:r w:rsidR="00753812" w:rsidRPr="00753812">
        <w:rPr>
          <w:rFonts w:ascii="Consolas" w:hAnsi="Consolas" w:cs="Consolas"/>
          <w:color w:val="DCDCDC"/>
          <w:lang w:val="en-US"/>
        </w:rPr>
        <w:t> empfaenger_id,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569CD6"/>
          <w:lang w:val="en-US"/>
        </w:rPr>
        <w:tab/>
      </w:r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message, </w:t>
      </w:r>
      <w:r w:rsidR="00753812" w:rsidRPr="00753812">
        <w:rPr>
          <w:rFonts w:ascii="Consolas" w:hAnsi="Consolas" w:cs="Consolas"/>
          <w:color w:val="569CD6"/>
          <w:lang w:val="en-US"/>
        </w:rPr>
        <w:t>string</w:t>
      </w:r>
      <w:r w:rsidR="00753812" w:rsidRPr="00753812">
        <w:rPr>
          <w:rFonts w:ascii="Consolas" w:hAnsi="Consolas" w:cs="Consolas"/>
          <w:color w:val="DCDCDC"/>
          <w:lang w:val="en-US"/>
        </w:rPr>
        <w:t> timestamp)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Message an die Oberfläche aller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Clients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All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addNewMessageToPage(sender_name, empfaenger_id</w:t>
      </w:r>
    </w:p>
    <w:p w:rsid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</w:r>
      <w:r>
        <w:rPr>
          <w:rFonts w:ascii="Consolas" w:hAnsi="Consolas" w:cs="Consolas"/>
          <w:color w:val="DCDCDC"/>
        </w:rPr>
        <w:tab/>
        <w:t xml:space="preserve">  </w:t>
      </w:r>
      <w:r w:rsidR="00753812">
        <w:rPr>
          <w:rFonts w:ascii="Consolas" w:hAnsi="Consolas" w:cs="Consolas"/>
          <w:color w:val="DCDCDC"/>
        </w:rPr>
        <w:t>, message, timestamp);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//Enthält Daten wer gerade schreibt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Determines whether the specified name is typing.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&lt;/summary&gt;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name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name.&lt;/param&gt;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sender_id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sender identifier.&lt;/param&gt;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empfaenger_id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empfaenger identifier.&lt;/param&gt;</w:t>
      </w:r>
    </w:p>
    <w:p w:rsidR="00753812" w:rsidRP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753812">
        <w:rPr>
          <w:rFonts w:ascii="Consolas" w:hAnsi="Consolas" w:cs="Consolas"/>
          <w:color w:val="608B4E"/>
          <w:lang w:val="en-US"/>
        </w:rPr>
        <w:t>/// &lt;param</w:t>
      </w:r>
      <w:r w:rsidRPr="00753812">
        <w:rPr>
          <w:rFonts w:ascii="Consolas" w:hAnsi="Consolas" w:cs="Consolas"/>
          <w:color w:val="C8C8C8"/>
          <w:lang w:val="en-US"/>
        </w:rPr>
        <w:t> name</w:t>
      </w:r>
      <w:r w:rsidRPr="00753812">
        <w:rPr>
          <w:rFonts w:ascii="Consolas" w:hAnsi="Consolas" w:cs="Consolas"/>
          <w:color w:val="608B4E"/>
          <w:lang w:val="en-US"/>
        </w:rPr>
        <w:t>=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DCDCDC"/>
          <w:lang w:val="en-US"/>
        </w:rPr>
        <w:t>currentUserId</w:t>
      </w:r>
      <w:r w:rsidRPr="00753812">
        <w:rPr>
          <w:rFonts w:ascii="Consolas" w:hAnsi="Consolas" w:cs="Consolas"/>
          <w:color w:val="C8C8C8"/>
          <w:lang w:val="en-US"/>
        </w:rPr>
        <w:t>"</w:t>
      </w:r>
      <w:r w:rsidRPr="00753812">
        <w:rPr>
          <w:rFonts w:ascii="Consolas" w:hAnsi="Consolas" w:cs="Consolas"/>
          <w:color w:val="608B4E"/>
          <w:lang w:val="en-US"/>
        </w:rPr>
        <w:t>&gt;The current user identifier.&lt;/param&gt;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lastRenderedPageBreak/>
        <w:t>        </w:t>
      </w:r>
      <w:r w:rsidRPr="00753812">
        <w:rPr>
          <w:rFonts w:ascii="Consolas" w:hAnsi="Consolas" w:cs="Consolas"/>
          <w:color w:val="569CD6"/>
          <w:lang w:val="en-US"/>
        </w:rPr>
        <w:t>public</w:t>
      </w:r>
      <w:r w:rsidRPr="00753812">
        <w:rPr>
          <w:rFonts w:ascii="Consolas" w:hAnsi="Consolas" w:cs="Consolas"/>
          <w:color w:val="DCDCDC"/>
          <w:lang w:val="en-US"/>
        </w:rPr>
        <w:t> </w:t>
      </w:r>
      <w:r w:rsidRPr="00753812">
        <w:rPr>
          <w:rFonts w:ascii="Consolas" w:hAnsi="Consolas" w:cs="Consolas"/>
          <w:color w:val="569CD6"/>
          <w:lang w:val="en-US"/>
        </w:rPr>
        <w:t>void</w:t>
      </w:r>
      <w:r w:rsidRPr="00753812">
        <w:rPr>
          <w:rFonts w:ascii="Consolas" w:hAnsi="Consolas" w:cs="Consolas"/>
          <w:color w:val="DCDCDC"/>
          <w:lang w:val="en-US"/>
        </w:rPr>
        <w:t> IsTyping(</w:t>
      </w:r>
      <w:r w:rsidRPr="00753812">
        <w:rPr>
          <w:rFonts w:ascii="Consolas" w:hAnsi="Consolas" w:cs="Consolas"/>
          <w:color w:val="569CD6"/>
          <w:lang w:val="en-US"/>
        </w:rPr>
        <w:t>string</w:t>
      </w:r>
      <w:r w:rsidRPr="00753812">
        <w:rPr>
          <w:rFonts w:ascii="Consolas" w:hAnsi="Consolas" w:cs="Consolas"/>
          <w:color w:val="DCDCDC"/>
          <w:lang w:val="en-US"/>
        </w:rPr>
        <w:t> name, </w:t>
      </w:r>
      <w:r w:rsidRPr="00753812">
        <w:rPr>
          <w:rFonts w:ascii="Consolas" w:hAnsi="Consolas" w:cs="Consolas"/>
          <w:color w:val="569CD6"/>
          <w:lang w:val="en-US"/>
        </w:rPr>
        <w:t>int</w:t>
      </w:r>
      <w:r w:rsidRPr="00753812">
        <w:rPr>
          <w:rFonts w:ascii="Consolas" w:hAnsi="Consolas" w:cs="Consolas"/>
          <w:color w:val="DCDCDC"/>
          <w:lang w:val="en-US"/>
        </w:rPr>
        <w:t> sender_id,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753812" w:rsidRPr="00753812">
        <w:rPr>
          <w:rFonts w:ascii="Consolas" w:hAnsi="Consolas" w:cs="Consolas"/>
          <w:color w:val="569CD6"/>
          <w:lang w:val="en-US"/>
        </w:rPr>
        <w:t>int</w:t>
      </w:r>
      <w:r w:rsidR="00753812" w:rsidRPr="00753812">
        <w:rPr>
          <w:rFonts w:ascii="Consolas" w:hAnsi="Consolas" w:cs="Consolas"/>
          <w:color w:val="DCDCDC"/>
          <w:lang w:val="en-US"/>
        </w:rPr>
        <w:t> empfaenger_id, </w:t>
      </w:r>
      <w:r w:rsidR="00753812" w:rsidRPr="00753812">
        <w:rPr>
          <w:rFonts w:ascii="Consolas" w:hAnsi="Consolas" w:cs="Consolas"/>
          <w:color w:val="569CD6"/>
          <w:lang w:val="en-US"/>
        </w:rPr>
        <w:t>int</w:t>
      </w:r>
      <w:r w:rsidR="00753812" w:rsidRPr="00753812">
        <w:rPr>
          <w:rFonts w:ascii="Consolas" w:hAnsi="Consolas" w:cs="Consolas"/>
          <w:color w:val="DCDCDC"/>
          <w:lang w:val="en-US"/>
        </w:rPr>
        <w:t> currentUserId)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DCDCDC"/>
        </w:rPr>
        <w:t>{</w:t>
      </w:r>
    </w:p>
    <w:p w:rsidR="0075381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//Sendet die Info, wer gerade schreibt, an alle verbundenen Clients</w:t>
      </w:r>
    </w:p>
    <w:p w:rsidR="008448B2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r w:rsidRPr="00753812">
        <w:rPr>
          <w:rFonts w:ascii="Consolas" w:hAnsi="Consolas" w:cs="Consolas"/>
          <w:color w:val="DCDCDC"/>
          <w:lang w:val="en-US"/>
        </w:rPr>
        <w:t>Clients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All</w:t>
      </w:r>
      <w:r w:rsidRPr="00753812">
        <w:rPr>
          <w:rFonts w:ascii="Consolas" w:hAnsi="Consolas" w:cs="Consolas"/>
          <w:color w:val="B4B4B4"/>
          <w:lang w:val="en-US"/>
        </w:rPr>
        <w:t>.</w:t>
      </w:r>
      <w:r w:rsidRPr="00753812">
        <w:rPr>
          <w:rFonts w:ascii="Consolas" w:hAnsi="Consolas" w:cs="Consolas"/>
          <w:color w:val="DCDCDC"/>
          <w:lang w:val="en-US"/>
        </w:rPr>
        <w:t>sayWhoIsTyping(name, sender_id, </w:t>
      </w:r>
    </w:p>
    <w:p w:rsidR="00753812" w:rsidRPr="00753812" w:rsidRDefault="008448B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 </w:t>
      </w:r>
      <w:r w:rsidR="00753812" w:rsidRPr="00753812">
        <w:rPr>
          <w:rFonts w:ascii="Consolas" w:hAnsi="Consolas" w:cs="Consolas"/>
          <w:color w:val="DCDCDC"/>
          <w:lang w:val="en-US"/>
        </w:rPr>
        <w:t>empfaenger_id, currentUserId);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75381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 xml:space="preserve"> 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753812" w:rsidRPr="009E6F6E" w:rsidRDefault="00753812" w:rsidP="0075381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FB7244" w:rsidRDefault="00FB7244" w:rsidP="00631EE3">
      <w:pPr>
        <w:rPr>
          <w:lang w:val="en-US"/>
        </w:rPr>
      </w:pPr>
    </w:p>
    <w:p w:rsidR="00A43667" w:rsidRDefault="00A43667" w:rsidP="00631EE3">
      <w:pPr>
        <w:rPr>
          <w:lang w:val="en-US"/>
        </w:rPr>
      </w:pPr>
    </w:p>
    <w:p w:rsidR="00A43667" w:rsidRPr="009E6F6E" w:rsidRDefault="00A43667" w:rsidP="00631EE3">
      <w:pPr>
        <w:rPr>
          <w:lang w:val="en-US"/>
        </w:rPr>
      </w:pPr>
    </w:p>
    <w:p w:rsidR="00A70C72" w:rsidRPr="009E6F6E" w:rsidRDefault="00A70C72" w:rsidP="00A70C72">
      <w:pPr>
        <w:pStyle w:val="StandardEinzug"/>
        <w:rPr>
          <w:b/>
          <w:lang w:val="en-US"/>
        </w:rPr>
      </w:pPr>
      <w:r w:rsidRPr="009E6F6E">
        <w:rPr>
          <w:b/>
          <w:lang w:val="en-US"/>
        </w:rPr>
        <w:t>NotficationHub.cs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ChatModule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grieger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By : grieger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On :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file="NotificationHub.cs"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using</w:t>
      </w:r>
      <w:r w:rsidRPr="00A70C72">
        <w:rPr>
          <w:rFonts w:ascii="Consolas" w:hAnsi="Consolas" w:cs="Consolas"/>
          <w:color w:val="DCDCDC"/>
          <w:lang w:val="en-US"/>
        </w:rPr>
        <w:t> System;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using</w:t>
      </w:r>
      <w:r w:rsidRPr="00A70C72">
        <w:rPr>
          <w:rFonts w:ascii="Consolas" w:hAnsi="Consolas" w:cs="Consolas"/>
          <w:color w:val="DCDCDC"/>
          <w:lang w:val="en-US"/>
        </w:rPr>
        <w:t> 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Collections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Generic;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using</w:t>
      </w:r>
      <w:r w:rsidRPr="00A70C72">
        <w:rPr>
          <w:rFonts w:ascii="Consolas" w:hAnsi="Consolas" w:cs="Consolas"/>
          <w:color w:val="DCDCDC"/>
          <w:lang w:val="en-US"/>
        </w:rPr>
        <w:t> 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Linq;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using</w:t>
      </w:r>
      <w:r w:rsidRPr="00A70C72">
        <w:rPr>
          <w:rFonts w:ascii="Consolas" w:hAnsi="Consolas" w:cs="Consolas"/>
          <w:color w:val="DCDCDC"/>
          <w:lang w:val="en-US"/>
        </w:rPr>
        <w:t> System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Web;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using</w:t>
      </w:r>
      <w:r w:rsidRPr="00A70C72">
        <w:rPr>
          <w:rFonts w:ascii="Consolas" w:hAnsi="Consolas" w:cs="Consolas"/>
          <w:color w:val="DCDCDC"/>
          <w:lang w:val="en-US"/>
        </w:rPr>
        <w:t> 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namespace</w:t>
      </w:r>
      <w:r w:rsidRPr="00A70C72">
        <w:rPr>
          <w:rFonts w:ascii="Consolas" w:hAnsi="Consolas" w:cs="Consolas"/>
          <w:color w:val="DCDCDC"/>
          <w:lang w:val="en-US"/>
        </w:rPr>
        <w:t> ChatModule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Hubs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//Now, we will create a SignalR Hub class, which makes possible to invoke the cl</w:t>
      </w:r>
      <w:r w:rsidRPr="00A70C72">
        <w:rPr>
          <w:rFonts w:ascii="Consolas" w:hAnsi="Consolas" w:cs="Consolas"/>
          <w:color w:val="57A64A"/>
          <w:lang w:val="en-US"/>
        </w:rPr>
        <w:t>i</w:t>
      </w:r>
      <w:r w:rsidRPr="00A70C72">
        <w:rPr>
          <w:rFonts w:ascii="Consolas" w:hAnsi="Consolas" w:cs="Consolas"/>
          <w:color w:val="57A64A"/>
          <w:lang w:val="en-US"/>
        </w:rPr>
        <w:t>ent side JavaScript method from the server side.Here in this application, we will use this for showing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7A64A"/>
          <w:lang w:val="en-US"/>
        </w:rPr>
        <w:t>//SignalR uses ‘Hub’ objects to communicate between the client and the server.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Class NotificationHub.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&lt;seealso</w:t>
      </w:r>
      <w:r w:rsidRPr="00A70C72">
        <w:rPr>
          <w:rFonts w:ascii="Consolas" w:hAnsi="Consolas" w:cs="Consolas"/>
          <w:color w:val="C8C8C8"/>
          <w:lang w:val="en-US"/>
        </w:rPr>
        <w:t> cref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AspNet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SignalR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Hub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 /&gt;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69CD6"/>
          <w:lang w:val="en-US"/>
        </w:rPr>
        <w:t>public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4EC9B0"/>
          <w:lang w:val="en-US"/>
        </w:rPr>
        <w:t>NotificationHub</w:t>
      </w:r>
      <w:r w:rsidRPr="00A70C72">
        <w:rPr>
          <w:rFonts w:ascii="Consolas" w:hAnsi="Consolas" w:cs="Consolas"/>
          <w:color w:val="DCDCDC"/>
          <w:lang w:val="en-US"/>
        </w:rPr>
        <w:t> : </w:t>
      </w:r>
      <w:r w:rsidRPr="00A70C72">
        <w:rPr>
          <w:rFonts w:ascii="Consolas" w:hAnsi="Consolas" w:cs="Consolas"/>
          <w:color w:val="4EC9B0"/>
          <w:lang w:val="en-US"/>
        </w:rPr>
        <w:t>Hub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Sends the notification.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notification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notification.&lt;/param&gt;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sender_id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sender identifier.&lt;/param&gt;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empfaenger_id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empfaenger identifier.&lt;/param&gt;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lastRenderedPageBreak/>
        <w:t>        </w:t>
      </w:r>
      <w:r w:rsidRPr="00A70C72">
        <w:rPr>
          <w:rFonts w:ascii="Consolas" w:hAnsi="Consolas" w:cs="Consolas"/>
          <w:color w:val="569CD6"/>
          <w:lang w:val="en-US"/>
        </w:rPr>
        <w:t>public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SendNotification(</w:t>
      </w:r>
      <w:r w:rsidRPr="00A70C72">
        <w:rPr>
          <w:rFonts w:ascii="Consolas" w:hAnsi="Consolas" w:cs="Consolas"/>
          <w:color w:val="569CD6"/>
          <w:lang w:val="en-US"/>
        </w:rPr>
        <w:t>string</w:t>
      </w:r>
      <w:r w:rsidRPr="00A70C72">
        <w:rPr>
          <w:rFonts w:ascii="Consolas" w:hAnsi="Consolas" w:cs="Consolas"/>
          <w:color w:val="DCDCDC"/>
          <w:lang w:val="en-US"/>
        </w:rPr>
        <w:t> notification, </w:t>
      </w:r>
    </w:p>
    <w:p w:rsidR="00A70C72" w:rsidRPr="008448B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Pr="00435FE9">
        <w:rPr>
          <w:rFonts w:ascii="Consolas" w:hAnsi="Consolas" w:cs="Consolas"/>
          <w:color w:val="DCDCDC"/>
          <w:lang w:val="en-US"/>
        </w:rPr>
        <w:t xml:space="preserve">    </w:t>
      </w:r>
      <w:r w:rsidR="00A70C72" w:rsidRPr="008448B2">
        <w:rPr>
          <w:rFonts w:ascii="Consolas" w:hAnsi="Consolas" w:cs="Consolas"/>
          <w:color w:val="569CD6"/>
        </w:rPr>
        <w:t>int</w:t>
      </w:r>
      <w:r w:rsidR="00A70C72" w:rsidRPr="008448B2">
        <w:rPr>
          <w:rFonts w:ascii="Consolas" w:hAnsi="Consolas" w:cs="Consolas"/>
          <w:color w:val="DCDCDC"/>
        </w:rPr>
        <w:t> sender_id, </w:t>
      </w:r>
      <w:r w:rsidR="00A70C72" w:rsidRPr="008448B2">
        <w:rPr>
          <w:rFonts w:ascii="Consolas" w:hAnsi="Consolas" w:cs="Consolas"/>
          <w:color w:val="569CD6"/>
        </w:rPr>
        <w:t>int</w:t>
      </w:r>
      <w:r w:rsidR="00A70C72" w:rsidRPr="008448B2">
        <w:rPr>
          <w:rFonts w:ascii="Consolas" w:hAnsi="Consolas" w:cs="Consolas"/>
          <w:color w:val="DCDCDC"/>
        </w:rPr>
        <w:t> empfaenger_id)</w:t>
      </w:r>
    </w:p>
    <w:p w:rsidR="00A70C72" w:rsidRPr="00435FE9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8448B2">
        <w:rPr>
          <w:rFonts w:ascii="Consolas" w:hAnsi="Consolas" w:cs="Consolas"/>
          <w:color w:val="DCDCDC"/>
        </w:rPr>
        <w:t>        </w:t>
      </w:r>
      <w:r w:rsidRPr="00435FE9">
        <w:rPr>
          <w:rFonts w:ascii="Consolas" w:hAnsi="Consolas" w:cs="Consolas"/>
          <w:color w:val="DCDCDC"/>
          <w:lang w:val="en-US"/>
        </w:rPr>
        <w:t>{</w:t>
      </w:r>
    </w:p>
    <w:p w:rsidR="008448B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4EC9B0"/>
          <w:lang w:val="en-US"/>
        </w:rPr>
        <w:t>GlobalHost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ConnectionManager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GetHubContext&lt;</w:t>
      </w:r>
      <w:r w:rsidRPr="00A70C72">
        <w:rPr>
          <w:rFonts w:ascii="Consolas" w:hAnsi="Consolas" w:cs="Consolas"/>
          <w:color w:val="4EC9B0"/>
          <w:lang w:val="en-US"/>
        </w:rPr>
        <w:t>NotificationHub</w:t>
      </w:r>
      <w:r w:rsidRPr="00A70C72">
        <w:rPr>
          <w:rFonts w:ascii="Consolas" w:hAnsi="Consolas" w:cs="Consolas"/>
          <w:color w:val="DCDCDC"/>
          <w:lang w:val="en-US"/>
        </w:rPr>
        <w:t>&gt;()</w:t>
      </w:r>
    </w:p>
    <w:p w:rsidR="00A70C72" w:rsidRPr="00A70C72" w:rsidRDefault="008448B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  <w:t xml:space="preserve">   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Clients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All</w:t>
      </w:r>
      <w:r w:rsidR="00A70C72" w:rsidRPr="00A70C72">
        <w:rPr>
          <w:rFonts w:ascii="Consolas" w:hAnsi="Consolas" w:cs="Consolas"/>
          <w:color w:val="B4B4B4"/>
          <w:lang w:val="en-US"/>
        </w:rPr>
        <w:t>.</w:t>
      </w:r>
      <w:r w:rsidR="00A70C72" w:rsidRPr="00A70C72">
        <w:rPr>
          <w:rFonts w:ascii="Consolas" w:hAnsi="Consolas" w:cs="Consolas"/>
          <w:color w:val="DCDCDC"/>
          <w:lang w:val="en-US"/>
        </w:rPr>
        <w:t>getNotification(notification, sender_id, empfaenger_id);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}</w:t>
      </w:r>
    </w:p>
    <w:p w:rsidR="00A70C72" w:rsidRPr="009E6F6E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}</w:t>
      </w:r>
    </w:p>
    <w:p w:rsidR="00A70C72" w:rsidRPr="009E6F6E" w:rsidRDefault="00A70C72" w:rsidP="00631EE3">
      <w:pPr>
        <w:rPr>
          <w:lang w:val="en-US"/>
        </w:rPr>
      </w:pPr>
    </w:p>
    <w:p w:rsidR="00A70C72" w:rsidRPr="00A70C72" w:rsidRDefault="00A70C72" w:rsidP="00A70C72">
      <w:pPr>
        <w:pStyle w:val="StandardEinzug"/>
        <w:rPr>
          <w:b/>
          <w:lang w:val="en-US"/>
        </w:rPr>
      </w:pPr>
      <w:r w:rsidRPr="00A70C72">
        <w:rPr>
          <w:b/>
          <w:lang w:val="en-US"/>
        </w:rPr>
        <w:t>Startup.cs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Assembly         : ChatModule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Author           : grieger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Created          : 04-22-2017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By : grieger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Last Modified On : 06-10-2017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&lt;copyright file="Startup.cs" company="Berenberg"&gt;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    Copyright © Berenberg 2016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&lt;/copyright&gt;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&lt;summary&gt;&lt;/summary&gt;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7A64A"/>
          <w:lang w:val="en-US"/>
        </w:rPr>
        <w:t>// ***********************************************************************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using</w:t>
      </w:r>
      <w:r w:rsidRPr="00A70C72">
        <w:rPr>
          <w:rFonts w:ascii="Consolas" w:hAnsi="Consolas" w:cs="Consolas"/>
          <w:color w:val="DCDCDC"/>
          <w:lang w:val="en-US"/>
        </w:rPr>
        <w:t> Owin;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using</w:t>
      </w:r>
      <w:r w:rsidRPr="00A70C72">
        <w:rPr>
          <w:rFonts w:ascii="Consolas" w:hAnsi="Consolas" w:cs="Consolas"/>
          <w:color w:val="DCDCDC"/>
          <w:lang w:val="en-US"/>
        </w:rPr>
        <w:t> Microsoft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Owin;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[</w:t>
      </w:r>
      <w:r w:rsidRPr="00A70C72">
        <w:rPr>
          <w:rFonts w:ascii="Consolas" w:hAnsi="Consolas" w:cs="Consolas"/>
          <w:color w:val="569CD6"/>
          <w:lang w:val="en-US"/>
        </w:rPr>
        <w:t>assembly</w:t>
      </w:r>
      <w:r w:rsidRPr="00A70C72">
        <w:rPr>
          <w:rFonts w:ascii="Consolas" w:hAnsi="Consolas" w:cs="Consolas"/>
          <w:color w:val="DCDCDC"/>
          <w:lang w:val="en-US"/>
        </w:rPr>
        <w:t>: </w:t>
      </w:r>
      <w:r w:rsidRPr="00A70C72">
        <w:rPr>
          <w:rFonts w:ascii="Consolas" w:hAnsi="Consolas" w:cs="Consolas"/>
          <w:color w:val="4EC9B0"/>
          <w:lang w:val="en-US"/>
        </w:rPr>
        <w:t>OwinStartup</w:t>
      </w:r>
      <w:r w:rsidRPr="00A70C72">
        <w:rPr>
          <w:rFonts w:ascii="Consolas" w:hAnsi="Consolas" w:cs="Consolas"/>
          <w:color w:val="DCDCDC"/>
          <w:lang w:val="en-US"/>
        </w:rPr>
        <w:t>(</w:t>
      </w:r>
      <w:r w:rsidRPr="00A70C72">
        <w:rPr>
          <w:rFonts w:ascii="Consolas" w:hAnsi="Consolas" w:cs="Consolas"/>
          <w:color w:val="569CD6"/>
          <w:lang w:val="en-US"/>
        </w:rPr>
        <w:t>typeof</w:t>
      </w:r>
      <w:r w:rsidRPr="00A70C72">
        <w:rPr>
          <w:rFonts w:ascii="Consolas" w:hAnsi="Consolas" w:cs="Consolas"/>
          <w:color w:val="DCDCDC"/>
          <w:lang w:val="en-US"/>
        </w:rPr>
        <w:t>(SignalRChat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4EC9B0"/>
          <w:lang w:val="en-US"/>
        </w:rPr>
        <w:t>Startup</w:t>
      </w:r>
      <w:r w:rsidRPr="00A70C72">
        <w:rPr>
          <w:rFonts w:ascii="Consolas" w:hAnsi="Consolas" w:cs="Consolas"/>
          <w:color w:val="DCDCDC"/>
          <w:lang w:val="en-US"/>
        </w:rPr>
        <w:t>))]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569CD6"/>
          <w:lang w:val="en-US"/>
        </w:rPr>
        <w:t>namespace</w:t>
      </w:r>
      <w:r w:rsidRPr="00A70C72">
        <w:rPr>
          <w:rFonts w:ascii="Consolas" w:hAnsi="Consolas" w:cs="Consolas"/>
          <w:color w:val="DCDCDC"/>
          <w:lang w:val="en-US"/>
        </w:rPr>
        <w:t> SignalRChat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Class Startup.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</w:t>
      </w:r>
      <w:r w:rsidRPr="00A70C72">
        <w:rPr>
          <w:rFonts w:ascii="Consolas" w:hAnsi="Consolas" w:cs="Consolas"/>
          <w:color w:val="569CD6"/>
          <w:lang w:val="en-US"/>
        </w:rPr>
        <w:t>public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class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4EC9B0"/>
          <w:lang w:val="en-US"/>
        </w:rPr>
        <w:t>Startup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Configurations the specified application.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Initilize all the SignalR Hubs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&lt;/summary&gt;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608B4E"/>
          <w:lang w:val="en-US"/>
        </w:rPr>
        <w:t>/// &lt;param</w:t>
      </w:r>
      <w:r w:rsidRPr="00A70C72">
        <w:rPr>
          <w:rFonts w:ascii="Consolas" w:hAnsi="Consolas" w:cs="Consolas"/>
          <w:color w:val="C8C8C8"/>
          <w:lang w:val="en-US"/>
        </w:rPr>
        <w:t> name</w:t>
      </w:r>
      <w:r w:rsidRPr="00A70C72">
        <w:rPr>
          <w:rFonts w:ascii="Consolas" w:hAnsi="Consolas" w:cs="Consolas"/>
          <w:color w:val="608B4E"/>
          <w:lang w:val="en-US"/>
        </w:rPr>
        <w:t>=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DCDCDC"/>
          <w:lang w:val="en-US"/>
        </w:rPr>
        <w:t>app</w:t>
      </w:r>
      <w:r w:rsidRPr="00A70C72">
        <w:rPr>
          <w:rFonts w:ascii="Consolas" w:hAnsi="Consolas" w:cs="Consolas"/>
          <w:color w:val="C8C8C8"/>
          <w:lang w:val="en-US"/>
        </w:rPr>
        <w:t>"</w:t>
      </w:r>
      <w:r w:rsidRPr="00A70C72">
        <w:rPr>
          <w:rFonts w:ascii="Consolas" w:hAnsi="Consolas" w:cs="Consolas"/>
          <w:color w:val="608B4E"/>
          <w:lang w:val="en-US"/>
        </w:rPr>
        <w:t>&gt;The application.&lt;/param&gt;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569CD6"/>
          <w:lang w:val="en-US"/>
        </w:rPr>
        <w:t>public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Configuration(</w:t>
      </w:r>
      <w:r w:rsidRPr="00A70C72">
        <w:rPr>
          <w:rFonts w:ascii="Consolas" w:hAnsi="Consolas" w:cs="Consolas"/>
          <w:color w:val="B8D7A3"/>
          <w:lang w:val="en-US"/>
        </w:rPr>
        <w:t>IAppBuilder</w:t>
      </w:r>
      <w:r w:rsidRPr="00A70C72">
        <w:rPr>
          <w:rFonts w:ascii="Consolas" w:hAnsi="Consolas" w:cs="Consolas"/>
          <w:color w:val="DCDCDC"/>
          <w:lang w:val="en-US"/>
        </w:rPr>
        <w:t> app)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{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</w:t>
      </w:r>
      <w:r w:rsidRPr="00A70C72">
        <w:rPr>
          <w:rFonts w:ascii="Consolas" w:hAnsi="Consolas" w:cs="Consolas"/>
          <w:color w:val="57A64A"/>
          <w:lang w:val="en-US"/>
        </w:rPr>
        <w:t>// Any connection or hub wire up and configuration should go here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    app</w:t>
      </w:r>
      <w:r w:rsidRPr="00A70C72">
        <w:rPr>
          <w:rFonts w:ascii="Consolas" w:hAnsi="Consolas" w:cs="Consolas"/>
          <w:color w:val="B4B4B4"/>
          <w:lang w:val="en-US"/>
        </w:rPr>
        <w:t>.</w:t>
      </w:r>
      <w:r w:rsidRPr="00A70C72">
        <w:rPr>
          <w:rFonts w:ascii="Consolas" w:hAnsi="Consolas" w:cs="Consolas"/>
          <w:color w:val="DCDCDC"/>
          <w:lang w:val="en-US"/>
        </w:rPr>
        <w:t>MapSignalR();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}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 xml:space="preserve"> </w:t>
      </w:r>
    </w:p>
    <w:p w:rsidR="00A70C72" w:rsidRP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A70C72">
        <w:rPr>
          <w:rFonts w:ascii="Consolas" w:hAnsi="Consolas" w:cs="Consolas"/>
          <w:color w:val="569CD6"/>
          <w:lang w:val="en-US"/>
        </w:rPr>
        <w:t>public</w:t>
      </w:r>
      <w:r w:rsidRPr="00A70C72">
        <w:rPr>
          <w:rFonts w:ascii="Consolas" w:hAnsi="Consolas" w:cs="Consolas"/>
          <w:color w:val="DCDCDC"/>
          <w:lang w:val="en-US"/>
        </w:rPr>
        <w:t> </w:t>
      </w:r>
      <w:r w:rsidRPr="00A70C72">
        <w:rPr>
          <w:rFonts w:ascii="Consolas" w:hAnsi="Consolas" w:cs="Consolas"/>
          <w:color w:val="569CD6"/>
          <w:lang w:val="en-US"/>
        </w:rPr>
        <w:t>void</w:t>
      </w:r>
      <w:r w:rsidRPr="00A70C72">
        <w:rPr>
          <w:rFonts w:ascii="Consolas" w:hAnsi="Consolas" w:cs="Consolas"/>
          <w:color w:val="DCDCDC"/>
          <w:lang w:val="en-US"/>
        </w:rPr>
        <w:t> Method()</w:t>
      </w:r>
    </w:p>
    <w:p w:rsidR="00A70C72" w:rsidRPr="00444B4C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70C72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DCDCDC"/>
          <w:lang w:val="en-US"/>
        </w:rPr>
        <w:t>{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  <w:r>
        <w:rPr>
          <w:rFonts w:ascii="Consolas" w:hAnsi="Consolas" w:cs="Consolas"/>
          <w:color w:val="569CD6"/>
        </w:rPr>
        <w:t>throw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new</w:t>
      </w:r>
      <w:r>
        <w:rPr>
          <w:rFonts w:ascii="Consolas" w:hAnsi="Consolas" w:cs="Consolas"/>
          <w:color w:val="DCDCDC"/>
        </w:rPr>
        <w:t> System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4EC9B0"/>
        </w:rPr>
        <w:t>NotImplementedException</w:t>
      </w:r>
      <w:r>
        <w:rPr>
          <w:rFonts w:ascii="Consolas" w:hAnsi="Consolas" w:cs="Consolas"/>
          <w:color w:val="DCDCDC"/>
        </w:rPr>
        <w:t>();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A70C72" w:rsidRDefault="00A70C72" w:rsidP="00A70C72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A43667" w:rsidRPr="00631EE3" w:rsidRDefault="00A43667" w:rsidP="00631EE3"/>
    <w:p w:rsidR="00DD37CF" w:rsidRDefault="00DD37CF" w:rsidP="00DD37CF">
      <w:pPr>
        <w:pStyle w:val="berschrift2"/>
        <w:numPr>
          <w:ilvl w:val="2"/>
          <w:numId w:val="11"/>
        </w:numPr>
        <w:jc w:val="left"/>
        <w:rPr>
          <w:rFonts w:cs="Arial"/>
          <w:sz w:val="24"/>
          <w:szCs w:val="24"/>
        </w:rPr>
      </w:pPr>
      <w:bookmarkStart w:id="70" w:name="_Front_End"/>
      <w:bookmarkStart w:id="71" w:name="_Toc482871297"/>
      <w:bookmarkEnd w:id="70"/>
      <w:r w:rsidRPr="00DD37CF">
        <w:rPr>
          <w:rFonts w:cs="Arial"/>
          <w:sz w:val="24"/>
          <w:szCs w:val="24"/>
        </w:rPr>
        <w:lastRenderedPageBreak/>
        <w:t>Front End</w:t>
      </w:r>
      <w:bookmarkEnd w:id="71"/>
    </w:p>
    <w:p w:rsidR="00C959EA" w:rsidRPr="00D151C7" w:rsidRDefault="001B739D" w:rsidP="00C959EA">
      <w:pPr>
        <w:pStyle w:val="StandardEinzug"/>
        <w:rPr>
          <w:b/>
        </w:rPr>
      </w:pPr>
      <w:r w:rsidRPr="00D151C7">
        <w:rPr>
          <w:b/>
        </w:rPr>
        <w:t>Index.cshtml</w:t>
      </w:r>
      <w:r w:rsidR="00C959EA" w:rsidRPr="00D151C7">
        <w:rPr>
          <w:b/>
        </w:rPr>
        <w:t xml:space="preserve"> (Ausschnitt):</w:t>
      </w:r>
    </w:p>
    <w:p w:rsid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div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id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"chatContent"</w:t>
      </w:r>
      <w:r>
        <w:rPr>
          <w:rFonts w:ascii="Consolas" w:hAnsi="Consolas" w:cs="Consolas"/>
          <w:color w:val="808080"/>
        </w:rPr>
        <w:t>&gt;</w:t>
      </w:r>
    </w:p>
    <w:p w:rsidR="00595BBC" w:rsidRPr="00D151C7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D151C7">
        <w:rPr>
          <w:rFonts w:ascii="Consolas" w:hAnsi="Consolas" w:cs="Consolas"/>
          <w:color w:val="808080"/>
          <w:lang w:val="en-US"/>
        </w:rPr>
        <w:t>&lt;</w:t>
      </w:r>
      <w:r w:rsidRPr="00D151C7">
        <w:rPr>
          <w:rFonts w:ascii="Consolas" w:hAnsi="Consolas" w:cs="Consolas"/>
          <w:color w:val="569CD6"/>
          <w:lang w:val="en-US"/>
        </w:rPr>
        <w:t>div</w:t>
      </w:r>
      <w:r w:rsidRPr="00D151C7">
        <w:rPr>
          <w:rFonts w:ascii="Consolas" w:hAnsi="Consolas" w:cs="Consolas"/>
          <w:color w:val="DCDCDC"/>
          <w:lang w:val="en-US"/>
        </w:rPr>
        <w:t> </w:t>
      </w:r>
      <w:r w:rsidRPr="00D151C7">
        <w:rPr>
          <w:rFonts w:ascii="Consolas" w:hAnsi="Consolas" w:cs="Consolas"/>
          <w:color w:val="9CDCFE"/>
          <w:lang w:val="en-US"/>
        </w:rPr>
        <w:t>id</w:t>
      </w:r>
      <w:r w:rsidRPr="00D151C7">
        <w:rPr>
          <w:rFonts w:ascii="Consolas" w:hAnsi="Consolas" w:cs="Consolas"/>
          <w:color w:val="B4B4B4"/>
          <w:lang w:val="en-US"/>
        </w:rPr>
        <w:t>=</w:t>
      </w:r>
      <w:r w:rsidRPr="00D151C7">
        <w:rPr>
          <w:rFonts w:ascii="Consolas" w:hAnsi="Consolas" w:cs="Consolas"/>
          <w:color w:val="C8C8C8"/>
          <w:lang w:val="en-US"/>
        </w:rPr>
        <w:t>"window_chooseSupport"</w:t>
      </w:r>
      <w:r w:rsidRPr="00D151C7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"grid_chooseSupport"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display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none</w:t>
      </w:r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"friendslist"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"top"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h4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h5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"friends"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'search'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input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type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'text'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'searchfield'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  <w:t xml:space="preserve">    </w:t>
      </w:r>
      <w:r w:rsidR="00595BBC" w:rsidRPr="00595BBC">
        <w:rPr>
          <w:rFonts w:ascii="Consolas" w:hAnsi="Consolas" w:cs="Consolas"/>
          <w:color w:val="9CDCFE"/>
          <w:lang w:val="en-US"/>
        </w:rPr>
        <w:t>placeholder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'Search contacts...'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808080"/>
          <w:lang w:val="en-US"/>
        </w:rPr>
        <w:t>/&gt;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"chatview"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"profile"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header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"chat-messages"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main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footer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"footer"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"messageForm"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"sendmessage"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relative</w:t>
      </w:r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"notAllowed"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r w:rsidRPr="00595BBC">
        <w:rPr>
          <w:rFonts w:ascii="Consolas" w:hAnsi="Consolas" w:cs="Consolas"/>
          <w:color w:val="DCDCDC"/>
          <w:lang w:val="en-US"/>
        </w:rPr>
        <w:t>;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20%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left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50%"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r w:rsidR="00595BBC" w:rsidRPr="00595BBC">
        <w:rPr>
          <w:rFonts w:ascii="Consolas" w:hAnsi="Consolas" w:cs="Consolas"/>
          <w:color w:val="569CD6"/>
          <w:lang w:val="en-US"/>
        </w:rPr>
        <w:t>span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a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href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"#"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data-toggle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"tooltip"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595BBC">
        <w:rPr>
          <w:rFonts w:ascii="Consolas" w:hAnsi="Consolas" w:cs="Consolas"/>
          <w:color w:val="9CDCFE"/>
          <w:lang w:val="en-US"/>
        </w:rPr>
        <w:t>class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"tooltip-icon"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right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15px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top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15%"</w:t>
      </w:r>
      <w:r w:rsidR="00595BBC" w:rsidRPr="00595BBC">
        <w:rPr>
          <w:rFonts w:ascii="Consolas" w:hAnsi="Consolas" w:cs="Consolas"/>
          <w:color w:val="DCDCDC"/>
          <w:lang w:val="en-US"/>
        </w:rPr>
        <w:t> </w:t>
      </w:r>
    </w:p>
    <w:p w:rsidR="008448B2" w:rsidRPr="00435FE9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C8C8C8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435FE9">
        <w:rPr>
          <w:rFonts w:ascii="Consolas" w:hAnsi="Consolas" w:cs="Consolas"/>
          <w:color w:val="9CDCFE"/>
        </w:rPr>
        <w:t>title</w:t>
      </w:r>
      <w:r w:rsidR="00595BBC" w:rsidRPr="00435FE9">
        <w:rPr>
          <w:rFonts w:ascii="Consolas" w:hAnsi="Consolas" w:cs="Consolas"/>
          <w:color w:val="B4B4B4"/>
        </w:rPr>
        <w:t>=</w:t>
      </w:r>
      <w:r w:rsidR="00595BBC" w:rsidRPr="00435FE9">
        <w:rPr>
          <w:rFonts w:ascii="Consolas" w:hAnsi="Consolas" w:cs="Consolas"/>
          <w:color w:val="C8C8C8"/>
        </w:rPr>
        <w:t>"Shift+Enter für einen Absatz. </w:t>
      </w:r>
    </w:p>
    <w:p w:rsidR="00595BBC" w:rsidRPr="001F63F1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r>
        <w:rPr>
          <w:rFonts w:ascii="Consolas" w:hAnsi="Consolas" w:cs="Consolas"/>
          <w:color w:val="C8C8C8"/>
        </w:rPr>
        <w:tab/>
      </w:r>
      <w:r w:rsidR="00595BBC" w:rsidRPr="001F63F1">
        <w:rPr>
          <w:rFonts w:ascii="Consolas" w:hAnsi="Consolas" w:cs="Consolas"/>
          <w:color w:val="C8C8C8"/>
        </w:rPr>
        <w:t>Enter oder klick auf Sende Button zum Senden."</w:t>
      </w:r>
      <w:r w:rsidR="00595BBC" w:rsidRPr="001F63F1">
        <w:rPr>
          <w:rFonts w:ascii="Consolas" w:hAnsi="Consolas" w:cs="Consolas"/>
          <w:color w:val="808080"/>
        </w:rPr>
        <w:t>&gt;&lt;/</w:t>
      </w:r>
      <w:r w:rsidR="00595BBC" w:rsidRPr="001F63F1">
        <w:rPr>
          <w:rFonts w:ascii="Consolas" w:hAnsi="Consolas" w:cs="Consolas"/>
          <w:color w:val="569CD6"/>
        </w:rPr>
        <w:t>a</w:t>
      </w:r>
      <w:r w:rsidR="00595BBC" w:rsidRPr="001F63F1">
        <w:rPr>
          <w:rFonts w:ascii="Consolas" w:hAnsi="Consolas" w:cs="Consolas"/>
          <w:color w:val="808080"/>
        </w:rPr>
        <w:t>&gt;</w:t>
      </w:r>
    </w:p>
    <w:p w:rsidR="00595BBC" w:rsidRPr="00435FE9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1F63F1">
        <w:rPr>
          <w:rFonts w:ascii="Consolas" w:hAnsi="Consolas" w:cs="Consolas"/>
          <w:color w:val="DCDCDC"/>
        </w:rPr>
        <w:t>                        </w:t>
      </w:r>
      <w:r w:rsidRPr="00435FE9">
        <w:rPr>
          <w:rFonts w:ascii="Consolas" w:hAnsi="Consolas" w:cs="Consolas"/>
          <w:color w:val="808080"/>
          <w:lang w:val="en-US"/>
        </w:rPr>
        <w:t>&lt;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DCDCDC"/>
          <w:lang w:val="en-US"/>
        </w:rPr>
        <w:t> </w:t>
      </w:r>
      <w:r w:rsidRPr="00435FE9">
        <w:rPr>
          <w:rFonts w:ascii="Consolas" w:hAnsi="Consolas" w:cs="Consolas"/>
          <w:color w:val="9CDCFE"/>
          <w:lang w:val="en-US"/>
        </w:rPr>
        <w:t>id</w:t>
      </w:r>
      <w:r w:rsidRPr="00435FE9">
        <w:rPr>
          <w:rFonts w:ascii="Consolas" w:hAnsi="Consolas" w:cs="Consolas"/>
          <w:color w:val="B4B4B4"/>
          <w:lang w:val="en-US"/>
        </w:rPr>
        <w:t>=</w:t>
      </w:r>
      <w:r w:rsidRPr="00435FE9">
        <w:rPr>
          <w:rFonts w:ascii="Consolas" w:hAnsi="Consolas" w:cs="Consolas"/>
          <w:color w:val="C8C8C8"/>
          <w:lang w:val="en-US"/>
        </w:rPr>
        <w:t>"send"</w:t>
      </w:r>
      <w:r w:rsidR="007011AD" w:rsidRPr="00435FE9">
        <w:rPr>
          <w:rFonts w:ascii="Consolas" w:hAnsi="Consolas" w:cs="Consolas"/>
          <w:color w:val="808080"/>
          <w:lang w:val="en-US"/>
        </w:rPr>
        <w:t>&gt;&lt;/</w:t>
      </w:r>
      <w:r w:rsidRPr="00435FE9">
        <w:rPr>
          <w:rFonts w:ascii="Consolas" w:hAnsi="Consolas" w:cs="Consolas"/>
          <w:color w:val="569CD6"/>
          <w:lang w:val="en-US"/>
        </w:rPr>
        <w:t>button</w:t>
      </w:r>
      <w:r w:rsidRPr="00435FE9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35FE9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"kendoValidationMsg"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absolute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9CDCFE"/>
          <w:lang w:val="en-US"/>
        </w:rPr>
        <w:t>z-index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1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data-for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'message'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class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'k-invalid-msg'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span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8448B2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textarea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"messageeditor"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name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"message"</w:t>
      </w:r>
      <w:r w:rsidRPr="00595BBC">
        <w:rPr>
          <w:rFonts w:ascii="Consolas" w:hAnsi="Consolas" w:cs="Consolas"/>
          <w:color w:val="DCDCDC"/>
          <w:lang w:val="en-US"/>
        </w:rPr>
        <w:t> </w:t>
      </w:r>
    </w:p>
    <w:p w:rsidR="00595BBC" w:rsidRPr="00595BBC" w:rsidRDefault="008448B2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595BBC" w:rsidRPr="00595BBC">
        <w:rPr>
          <w:rFonts w:ascii="Consolas" w:hAnsi="Consolas" w:cs="Consolas"/>
          <w:color w:val="9CDCFE"/>
          <w:lang w:val="en-US"/>
        </w:rPr>
        <w:t>style</w:t>
      </w:r>
      <w:r w:rsidR="00595BBC" w:rsidRPr="00595BBC">
        <w:rPr>
          <w:rFonts w:ascii="Consolas" w:hAnsi="Consolas" w:cs="Consolas"/>
          <w:color w:val="B4B4B4"/>
          <w:lang w:val="en-US"/>
        </w:rPr>
        <w:t>=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9CDCFE"/>
          <w:lang w:val="en-US"/>
        </w:rPr>
        <w:t>position</w:t>
      </w:r>
      <w:r w:rsidR="00595BBC" w:rsidRPr="00595BBC">
        <w:rPr>
          <w:rFonts w:ascii="Consolas" w:hAnsi="Consolas" w:cs="Consolas"/>
          <w:color w:val="DCDCDC"/>
          <w:lang w:val="en-US"/>
        </w:rPr>
        <w:t>:</w:t>
      </w:r>
      <w:r w:rsidR="00595BBC" w:rsidRPr="00595BBC">
        <w:rPr>
          <w:rFonts w:ascii="Consolas" w:hAnsi="Consolas" w:cs="Consolas"/>
          <w:color w:val="C8C8C8"/>
          <w:lang w:val="en-US"/>
        </w:rPr>
        <w:t>relative</w:t>
      </w:r>
      <w:r w:rsidR="00595BBC" w:rsidRPr="00595BBC">
        <w:rPr>
          <w:rFonts w:ascii="Consolas" w:hAnsi="Consolas" w:cs="Consolas"/>
          <w:color w:val="DCDCDC"/>
          <w:lang w:val="en-US"/>
        </w:rPr>
        <w:t>;</w:t>
      </w:r>
      <w:r w:rsidR="00595BBC" w:rsidRPr="00595BBC">
        <w:rPr>
          <w:rFonts w:ascii="Consolas" w:hAnsi="Consolas" w:cs="Consolas"/>
          <w:color w:val="C8C8C8"/>
          <w:lang w:val="en-US"/>
        </w:rPr>
        <w:t>"</w:t>
      </w:r>
      <w:r w:rsidR="00595BBC" w:rsidRPr="00595BBC">
        <w:rPr>
          <w:rFonts w:ascii="Consolas" w:hAnsi="Consolas" w:cs="Consolas"/>
          <w:color w:val="808080"/>
          <w:lang w:val="en-US"/>
        </w:rPr>
        <w:t>&gt;&lt;/</w:t>
      </w:r>
      <w:r w:rsidR="00595BBC" w:rsidRPr="00595BBC">
        <w:rPr>
          <w:rFonts w:ascii="Consolas" w:hAnsi="Consolas" w:cs="Consolas"/>
          <w:color w:val="569CD6"/>
          <w:lang w:val="en-US"/>
        </w:rPr>
        <w:t>textarea</w:t>
      </w:r>
      <w:r w:rsidR="00595BBC"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 xml:space="preserve"> 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&lt;/</w:t>
      </w:r>
      <w:r w:rsidRPr="00595BBC">
        <w:rPr>
          <w:rFonts w:ascii="Consolas" w:hAnsi="Consolas" w:cs="Consolas"/>
          <w:color w:val="569CD6"/>
          <w:lang w:val="en-US"/>
        </w:rPr>
        <w:t>form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595BBC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    </w:t>
      </w:r>
      <w:r w:rsidRPr="00595BBC">
        <w:rPr>
          <w:rFonts w:ascii="Consolas" w:hAnsi="Consolas" w:cs="Consolas"/>
          <w:color w:val="808080"/>
          <w:lang w:val="en-US"/>
        </w:rPr>
        <w:t>&lt;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id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"isTyping"</w:t>
      </w:r>
      <w:r w:rsidRPr="00595BBC">
        <w:rPr>
          <w:rFonts w:ascii="Consolas" w:hAnsi="Consolas" w:cs="Consolas"/>
          <w:color w:val="DCDCDC"/>
          <w:lang w:val="en-US"/>
        </w:rPr>
        <w:t> </w:t>
      </w:r>
      <w:r w:rsidRPr="00595BBC">
        <w:rPr>
          <w:rFonts w:ascii="Consolas" w:hAnsi="Consolas" w:cs="Consolas"/>
          <w:color w:val="9CDCFE"/>
          <w:lang w:val="en-US"/>
        </w:rPr>
        <w:t>style</w:t>
      </w:r>
      <w:r w:rsidRPr="00595BBC">
        <w:rPr>
          <w:rFonts w:ascii="Consolas" w:hAnsi="Consolas" w:cs="Consolas"/>
          <w:color w:val="B4B4B4"/>
          <w:lang w:val="en-US"/>
        </w:rPr>
        <w:t>=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9CDCFE"/>
          <w:lang w:val="en-US"/>
        </w:rPr>
        <w:t>position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absolute</w:t>
      </w:r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9CDCFE"/>
          <w:lang w:val="en-US"/>
        </w:rPr>
        <w:t>opacity</w:t>
      </w:r>
      <w:r w:rsidRPr="00595BBC">
        <w:rPr>
          <w:rFonts w:ascii="Consolas" w:hAnsi="Consolas" w:cs="Consolas"/>
          <w:color w:val="DCDCDC"/>
          <w:lang w:val="en-US"/>
        </w:rPr>
        <w:t>:</w:t>
      </w:r>
      <w:r w:rsidRPr="00595BBC">
        <w:rPr>
          <w:rFonts w:ascii="Consolas" w:hAnsi="Consolas" w:cs="Consolas"/>
          <w:color w:val="C8C8C8"/>
          <w:lang w:val="en-US"/>
        </w:rPr>
        <w:t>0.5</w:t>
      </w:r>
      <w:r w:rsidRPr="00595BBC">
        <w:rPr>
          <w:rFonts w:ascii="Consolas" w:hAnsi="Consolas" w:cs="Consolas"/>
          <w:color w:val="DCDCDC"/>
          <w:lang w:val="en-US"/>
        </w:rPr>
        <w:t>;</w:t>
      </w:r>
      <w:r w:rsidRPr="00595BBC">
        <w:rPr>
          <w:rFonts w:ascii="Consolas" w:hAnsi="Consolas" w:cs="Consolas"/>
          <w:color w:val="C8C8C8"/>
          <w:lang w:val="en-US"/>
        </w:rPr>
        <w:t>"</w:t>
      </w:r>
      <w:r w:rsidRPr="00595BBC">
        <w:rPr>
          <w:rFonts w:ascii="Consolas" w:hAnsi="Consolas" w:cs="Consolas"/>
          <w:color w:val="808080"/>
          <w:lang w:val="en-US"/>
        </w:rPr>
        <w:t>&gt;&lt;/</w:t>
      </w:r>
      <w:r w:rsidRPr="00595BBC">
        <w:rPr>
          <w:rFonts w:ascii="Consolas" w:hAnsi="Consolas" w:cs="Consolas"/>
          <w:color w:val="569CD6"/>
          <w:lang w:val="en-US"/>
        </w:rPr>
        <w:t>div</w:t>
      </w:r>
      <w:r w:rsidRPr="00595BBC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95BBC">
        <w:rPr>
          <w:rFonts w:ascii="Consolas" w:hAnsi="Consolas" w:cs="Consolas"/>
          <w:color w:val="DCDCDC"/>
          <w:lang w:val="en-US"/>
        </w:rPr>
        <w:t>    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footer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595BBC" w:rsidRPr="003434E3" w:rsidRDefault="00595BBC" w:rsidP="00595BBC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3434E3">
        <w:rPr>
          <w:rFonts w:ascii="Consolas" w:hAnsi="Consolas" w:cs="Consolas"/>
          <w:color w:val="DCDCDC"/>
          <w:lang w:val="en-US"/>
        </w:rPr>
        <w:t>        </w:t>
      </w: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FB7244" w:rsidRDefault="00595BBC" w:rsidP="00A43667">
      <w:pPr>
        <w:pStyle w:val="HTMLVorformatiert"/>
        <w:shd w:val="clear" w:color="auto" w:fill="1E1E1E"/>
        <w:rPr>
          <w:rFonts w:ascii="Consolas" w:hAnsi="Consolas" w:cs="Consolas"/>
          <w:color w:val="808080"/>
          <w:lang w:val="en-US"/>
        </w:rPr>
      </w:pPr>
      <w:r w:rsidRPr="003434E3">
        <w:rPr>
          <w:rFonts w:ascii="Consolas" w:hAnsi="Consolas" w:cs="Consolas"/>
          <w:color w:val="808080"/>
          <w:lang w:val="en-US"/>
        </w:rPr>
        <w:t>&lt;/</w:t>
      </w:r>
      <w:r w:rsidRPr="003434E3">
        <w:rPr>
          <w:rFonts w:ascii="Consolas" w:hAnsi="Consolas" w:cs="Consolas"/>
          <w:color w:val="569CD6"/>
          <w:lang w:val="en-US"/>
        </w:rPr>
        <w:t>div</w:t>
      </w:r>
      <w:r w:rsidRPr="003434E3">
        <w:rPr>
          <w:rFonts w:ascii="Consolas" w:hAnsi="Consolas" w:cs="Consolas"/>
          <w:color w:val="808080"/>
          <w:lang w:val="en-US"/>
        </w:rPr>
        <w:t>&gt;</w:t>
      </w:r>
    </w:p>
    <w:p w:rsidR="00A43667" w:rsidRPr="00A43667" w:rsidRDefault="00A43667" w:rsidP="00A43667">
      <w:pPr>
        <w:rPr>
          <w:rFonts w:ascii="Consolas" w:hAnsi="Consolas" w:cs="Consolas"/>
          <w:color w:val="DCDCDC"/>
          <w:lang w:val="en-US"/>
        </w:rPr>
      </w:pPr>
    </w:p>
    <w:p w:rsidR="00C959EA" w:rsidRPr="00C959EA" w:rsidRDefault="00C959EA" w:rsidP="00280325">
      <w:pPr>
        <w:pStyle w:val="StandardEinzug"/>
        <w:rPr>
          <w:b/>
          <w:lang w:val="en-US"/>
        </w:rPr>
      </w:pPr>
      <w:r w:rsidRPr="00C959EA">
        <w:rPr>
          <w:b/>
          <w:lang w:val="en-US"/>
        </w:rPr>
        <w:lastRenderedPageBreak/>
        <w:t>ChatCustomStyle.css (Ausschnitt)</w:t>
      </w:r>
      <w:r w:rsidR="00280325">
        <w:rPr>
          <w:b/>
          <w:lang w:val="en-US"/>
        </w:rPr>
        <w:t>: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/*START-------------MAIN-----------------*/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30px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height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100%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overflow-y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scroll</w:t>
      </w:r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overflow-x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hidden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#chat-messages.animate</w:t>
      </w:r>
      <w:r w:rsidRPr="00C959EA">
        <w:rPr>
          <w:rFonts w:ascii="Consolas" w:hAnsi="Consolas" w:cs="Consolas"/>
          <w:color w:val="DCDCDC"/>
          <w:lang w:val="en-US"/>
        </w:rPr>
        <w:t>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opacity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1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margin-top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label</w:t>
      </w:r>
      <w:r w:rsidRPr="00C959EA">
        <w:rPr>
          <w:rFonts w:ascii="Consolas" w:hAnsi="Consolas" w:cs="Consolas"/>
          <w:color w:val="DCDCDC"/>
          <w:lang w:val="en-US"/>
        </w:rPr>
        <w:t>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color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#aab8c2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text-align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center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margin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display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block</w:t>
      </w:r>
      <w:r w:rsidRPr="00C959EA">
        <w:rPr>
          <w:rFonts w:ascii="Consolas" w:hAnsi="Consolas" w:cs="Consolas"/>
          <w:color w:val="DCDCDC"/>
          <w:lang w:val="en-US"/>
        </w:rPr>
        <w:t>;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div.message</w:t>
      </w:r>
      <w:r w:rsidRPr="00C959EA">
        <w:rPr>
          <w:rFonts w:ascii="Consolas" w:hAnsi="Consolas" w:cs="Consolas"/>
          <w:color w:val="DCDCDC"/>
          <w:lang w:val="en-US"/>
        </w:rPr>
        <w:t>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clear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both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margin-bottom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45px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div.message.right</w:t>
      </w:r>
      <w:r w:rsidRPr="00C959EA">
        <w:rPr>
          <w:rFonts w:ascii="Consolas" w:hAnsi="Consolas" w:cs="Consolas"/>
          <w:color w:val="DCDCDC"/>
          <w:lang w:val="en-US"/>
        </w:rPr>
        <w:t>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r w:rsidRPr="00C959EA">
        <w:rPr>
          <w:rFonts w:ascii="Consolas" w:hAnsi="Consolas" w:cs="Consolas"/>
          <w:color w:val="9CDCFE"/>
          <w:lang w:val="en-US"/>
        </w:rPr>
        <w:t>margin-right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  <w:t>  </w:t>
      </w:r>
      <w:r w:rsidRPr="00C959EA">
        <w:rPr>
          <w:rFonts w:ascii="Consolas" w:hAnsi="Consolas" w:cs="Consolas"/>
          <w:color w:val="9CDCFE"/>
          <w:lang w:val="en-US"/>
        </w:rPr>
        <w:t>margin-left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19px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.message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.bubble</w:t>
      </w:r>
      <w:r w:rsidRPr="00C959EA">
        <w:rPr>
          <w:rFonts w:ascii="Consolas" w:hAnsi="Consolas" w:cs="Consolas"/>
          <w:color w:val="DCDCDC"/>
          <w:lang w:val="en-US"/>
        </w:rPr>
        <w:t>{</w:t>
      </w:r>
      <w:r w:rsidRPr="00C959EA">
        <w:rPr>
          <w:rFonts w:ascii="Consolas" w:hAnsi="Consolas" w:cs="Consolas"/>
          <w:color w:val="DCDCDC"/>
          <w:lang w:val="en-US"/>
        </w:rPr>
        <w:tab/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background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whitesmoke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font-size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font-weight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600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padding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12px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 w:rsidRPr="00C959EA">
        <w:rPr>
          <w:rFonts w:ascii="Consolas" w:hAnsi="Consolas" w:cs="Consolas"/>
          <w:color w:val="9CDCFE"/>
          <w:lang w:val="en-US"/>
        </w:rPr>
        <w:t>margin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13px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color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#8495a3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position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relative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left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#chat-messages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div.message.right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.bubble</w:t>
      </w:r>
      <w:r w:rsidRPr="00C959EA">
        <w:rPr>
          <w:rFonts w:ascii="Consolas" w:hAnsi="Consolas" w:cs="Consolas"/>
          <w:color w:val="DCDCDC"/>
          <w:lang w:val="en-US"/>
        </w:rPr>
        <w:t>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float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right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border-radius</w:t>
      </w:r>
      <w:r w:rsidRPr="00C959EA">
        <w:rPr>
          <w:rFonts w:ascii="Consolas" w:hAnsi="Consolas" w:cs="Consolas"/>
          <w:color w:val="DCDCDC"/>
          <w:lang w:val="en-US"/>
        </w:rPr>
        <w:t>: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0px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5px</w:t>
      </w:r>
      <w:r w:rsidRPr="00C959EA">
        <w:rPr>
          <w:rFonts w:ascii="Consolas" w:hAnsi="Consolas" w:cs="Consolas"/>
          <w:color w:val="DCDCDC"/>
          <w:lang w:val="en-US"/>
        </w:rPr>
        <w:t> 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ab/>
      </w:r>
      <w:r w:rsidRPr="00C959EA">
        <w:rPr>
          <w:rFonts w:ascii="Consolas" w:hAnsi="Consolas" w:cs="Consolas"/>
          <w:color w:val="9CDCFE"/>
          <w:lang w:val="en-US"/>
        </w:rPr>
        <w:t>background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lightsalmon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}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57A64A"/>
          <w:lang w:val="en-US"/>
        </w:rPr>
        <w:t>/*Zeichen links der message*/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.bubble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 w:rsidRPr="00C959EA">
        <w:rPr>
          <w:rFonts w:ascii="Consolas" w:hAnsi="Consolas" w:cs="Consolas"/>
          <w:color w:val="9CDCFE"/>
          <w:lang w:val="en-US"/>
        </w:rPr>
        <w:t>background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url('../../img/left_corner_lightgrey.png')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 w:rsidRPr="00C959EA">
        <w:rPr>
          <w:rFonts w:ascii="Consolas" w:hAnsi="Consolas" w:cs="Consolas"/>
          <w:color w:val="9CDCFE"/>
          <w:lang w:val="en-US"/>
        </w:rPr>
        <w:t>position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absolute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 w:rsidRPr="00C959EA">
        <w:rPr>
          <w:rFonts w:ascii="Consolas" w:hAnsi="Consolas" w:cs="Consolas"/>
          <w:color w:val="9CDCFE"/>
          <w:lang w:val="en-US"/>
        </w:rPr>
        <w:t>width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 w:rsidRPr="00C959EA">
        <w:rPr>
          <w:rFonts w:ascii="Consolas" w:hAnsi="Consolas" w:cs="Consolas"/>
          <w:color w:val="9CDCFE"/>
          <w:lang w:val="en-US"/>
        </w:rPr>
        <w:t>height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7px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C959EA">
        <w:rPr>
          <w:rFonts w:ascii="Consolas" w:hAnsi="Consolas" w:cs="Consolas"/>
          <w:color w:val="9CDCFE"/>
          <w:lang w:val="en-US"/>
        </w:rPr>
        <w:t>left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-5px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>
        <w:rPr>
          <w:rFonts w:ascii="Consolas" w:hAnsi="Consolas" w:cs="Consolas"/>
          <w:color w:val="9CDCFE"/>
        </w:rPr>
        <w:t>bottom</w:t>
      </w:r>
      <w:r>
        <w:rPr>
          <w:rFonts w:ascii="Consolas" w:hAnsi="Consolas" w:cs="Consolas"/>
          <w:color w:val="DCDCDC"/>
        </w:rPr>
        <w:t>: </w:t>
      </w:r>
      <w:r>
        <w:rPr>
          <w:rFonts w:ascii="Consolas" w:hAnsi="Consolas" w:cs="Consolas"/>
          <w:color w:val="C8C8C8"/>
        </w:rPr>
        <w:t>0</w:t>
      </w:r>
      <w:r>
        <w:rPr>
          <w:rFonts w:ascii="Consolas" w:hAnsi="Consolas" w:cs="Consolas"/>
          <w:color w:val="DCDCDC"/>
        </w:rPr>
        <w:t>;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t>/*Zeichen rechts der message*/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7BA7D"/>
          <w:lang w:val="en-US"/>
        </w:rPr>
        <w:t>div.message.right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D7BA7D"/>
          <w:lang w:val="en-US"/>
        </w:rPr>
        <w:t>.corner</w:t>
      </w:r>
      <w:r w:rsidRPr="00C959EA">
        <w:rPr>
          <w:rFonts w:ascii="Consolas" w:hAnsi="Consolas" w:cs="Consolas"/>
          <w:color w:val="DCDCDC"/>
          <w:lang w:val="en-US"/>
        </w:rPr>
        <w:t> {</w:t>
      </w:r>
    </w:p>
    <w:p w:rsidR="00C959EA" w:rsidRPr="00C959EA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 w:rsidRPr="00C959EA">
        <w:rPr>
          <w:rFonts w:ascii="Consolas" w:hAnsi="Consolas" w:cs="Consolas"/>
          <w:color w:val="9CDCFE"/>
          <w:lang w:val="en-US"/>
        </w:rPr>
        <w:t>background</w:t>
      </w:r>
      <w:r w:rsidRPr="00C959EA">
        <w:rPr>
          <w:rFonts w:ascii="Consolas" w:hAnsi="Consolas" w:cs="Consolas"/>
          <w:color w:val="DCDCDC"/>
          <w:lang w:val="en-US"/>
        </w:rPr>
        <w:t>: </w:t>
      </w:r>
      <w:r w:rsidRPr="00C959EA">
        <w:rPr>
          <w:rFonts w:ascii="Consolas" w:hAnsi="Consolas" w:cs="Consolas"/>
          <w:color w:val="C8C8C8"/>
          <w:lang w:val="en-US"/>
        </w:rPr>
        <w:t>url('../../img/right_corner_lightsalmon.png')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0</w:t>
      </w:r>
      <w:r w:rsidRPr="00C959EA">
        <w:rPr>
          <w:rFonts w:ascii="Consolas" w:hAnsi="Consolas" w:cs="Consolas"/>
          <w:color w:val="DCDCDC"/>
          <w:lang w:val="en-US"/>
        </w:rPr>
        <w:t> </w:t>
      </w:r>
      <w:r w:rsidRPr="00C959EA">
        <w:rPr>
          <w:rFonts w:ascii="Consolas" w:hAnsi="Consolas" w:cs="Consolas"/>
          <w:color w:val="C8C8C8"/>
          <w:lang w:val="en-US"/>
        </w:rPr>
        <w:t>no-repeat</w:t>
      </w:r>
      <w:r w:rsidRPr="00C959EA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959EA">
        <w:rPr>
          <w:rFonts w:ascii="Consolas" w:hAnsi="Consolas" w:cs="Consolas"/>
          <w:color w:val="DCDCDC"/>
          <w:lang w:val="en-US"/>
        </w:rPr>
        <w:t>    </w:t>
      </w:r>
      <w:r w:rsidRPr="004A6461">
        <w:rPr>
          <w:rFonts w:ascii="Consolas" w:hAnsi="Consolas" w:cs="Consolas"/>
          <w:color w:val="9CDCFE"/>
          <w:lang w:val="en-US"/>
        </w:rPr>
        <w:t>left</w:t>
      </w:r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auto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    </w:t>
      </w:r>
      <w:r w:rsidRPr="004A6461">
        <w:rPr>
          <w:rFonts w:ascii="Consolas" w:hAnsi="Consolas" w:cs="Consolas"/>
          <w:color w:val="9CDCFE"/>
          <w:lang w:val="en-US"/>
        </w:rPr>
        <w:t>right</w:t>
      </w:r>
      <w:r w:rsidRPr="004A6461">
        <w:rPr>
          <w:rFonts w:ascii="Consolas" w:hAnsi="Consolas" w:cs="Consolas"/>
          <w:color w:val="DCDCDC"/>
          <w:lang w:val="en-US"/>
        </w:rPr>
        <w:t>: </w:t>
      </w:r>
      <w:r w:rsidRPr="004A6461">
        <w:rPr>
          <w:rFonts w:ascii="Consolas" w:hAnsi="Consolas" w:cs="Consolas"/>
          <w:color w:val="C8C8C8"/>
          <w:lang w:val="en-US"/>
        </w:rPr>
        <w:t>-5px</w:t>
      </w:r>
      <w:r w:rsidRPr="004A6461">
        <w:rPr>
          <w:rFonts w:ascii="Consolas" w:hAnsi="Consolas" w:cs="Consolas"/>
          <w:color w:val="DCDCDC"/>
          <w:lang w:val="en-US"/>
        </w:rPr>
        <w:t>;</w:t>
      </w:r>
    </w:p>
    <w:p w:rsidR="00C959EA" w:rsidRPr="004A6461" w:rsidRDefault="00C959EA" w:rsidP="00C959EA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DCDCDC"/>
          <w:lang w:val="en-US"/>
        </w:rPr>
        <w:t>}</w:t>
      </w:r>
    </w:p>
    <w:p w:rsidR="00C959EA" w:rsidRPr="004A6461" w:rsidRDefault="00C959EA" w:rsidP="00C959EA">
      <w:pPr>
        <w:rPr>
          <w:lang w:val="en-US"/>
        </w:rPr>
      </w:pPr>
    </w:p>
    <w:p w:rsidR="00F02313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 xml:space="preserve">NotificationCustomStyle.css 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7A64A"/>
          <w:lang w:val="en-US"/>
        </w:rPr>
        <w:t>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.noti-content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position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right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9E6F6E">
        <w:rPr>
          <w:rFonts w:ascii="Consolas" w:hAnsi="Consolas" w:cs="Consolas"/>
          <w:color w:val="9CDCFE"/>
          <w:lang w:val="en-US"/>
        </w:rPr>
        <w:t>background</w:t>
      </w:r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#e5e5e5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9E6F6E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r w:rsidRPr="009E6F6E">
        <w:rPr>
          <w:rFonts w:ascii="Consolas" w:hAnsi="Consolas" w:cs="Consolas"/>
          <w:color w:val="9CDCFE"/>
          <w:lang w:val="en-US"/>
        </w:rPr>
        <w:t>border-radius</w:t>
      </w:r>
      <w:r w:rsidRPr="009E6F6E">
        <w:rPr>
          <w:rFonts w:ascii="Consolas" w:hAnsi="Consolas" w:cs="Consolas"/>
          <w:color w:val="DCDCDC"/>
          <w:lang w:val="en-US"/>
        </w:rPr>
        <w:t>: </w:t>
      </w:r>
      <w:r w:rsidRPr="009E6F6E">
        <w:rPr>
          <w:rFonts w:ascii="Consolas" w:hAnsi="Consolas" w:cs="Consolas"/>
          <w:color w:val="C8C8C8"/>
          <w:lang w:val="en-US"/>
        </w:rPr>
        <w:t>4px</w:t>
      </w:r>
      <w:r w:rsidRPr="009E6F6E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9E6F6E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top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47px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width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250px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display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none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border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1px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#9E988B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ul#notiContent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max-height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overflow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auto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padding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margin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padding-left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20px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D7BA7D"/>
          <w:lang w:val="en-US"/>
        </w:rPr>
        <w:t>ul#notiContent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7BA7D"/>
          <w:lang w:val="en-US"/>
        </w:rPr>
        <w:t>li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9CDCFE"/>
          <w:lang w:val="en-US"/>
        </w:rPr>
        <w:t>margin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9CDCFE"/>
          <w:lang w:val="en-US"/>
        </w:rPr>
        <w:t>padding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6px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9CDCFE"/>
          <w:lang w:val="en-US"/>
        </w:rPr>
        <w:t>background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#fff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.noti-top-arrow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border-color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transparent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border-bottom-color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#F5DEB3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border-style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dashed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dashed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solid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border-width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0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8.5px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C8C8C8"/>
          <w:lang w:val="en-US"/>
        </w:rPr>
        <w:t>8.5px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position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absolute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right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32px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top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span.noti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color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#FF2323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margin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15px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position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fixed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right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100px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font-size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18px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cursor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pointer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D7BA7D"/>
          <w:lang w:val="en-US"/>
        </w:rPr>
        <w:t>span.count</w:t>
      </w:r>
      <w:r w:rsidRPr="00A257CF">
        <w:rPr>
          <w:rFonts w:ascii="Consolas" w:hAnsi="Consolas" w:cs="Consolas"/>
          <w:color w:val="DCDCDC"/>
          <w:lang w:val="en-US"/>
        </w:rPr>
        <w:t> 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position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relative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9CDCFE"/>
          <w:lang w:val="en-US"/>
        </w:rPr>
        <w:t>top</w:t>
      </w:r>
      <w:r w:rsidRPr="00A257CF">
        <w:rPr>
          <w:rFonts w:ascii="Consolas" w:hAnsi="Consolas" w:cs="Consolas"/>
          <w:color w:val="DCDCDC"/>
          <w:lang w:val="en-US"/>
        </w:rPr>
        <w:t>: </w:t>
      </w:r>
      <w:r w:rsidRPr="00A257CF">
        <w:rPr>
          <w:rFonts w:ascii="Consolas" w:hAnsi="Consolas" w:cs="Consolas"/>
          <w:color w:val="C8C8C8"/>
          <w:lang w:val="en-US"/>
        </w:rPr>
        <w:t>-3px</w:t>
      </w:r>
      <w:r w:rsidRPr="00A257CF">
        <w:rPr>
          <w:rFonts w:ascii="Consolas" w:hAnsi="Consolas" w:cs="Consolas"/>
          <w:color w:val="DCDCDC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</w:t>
      </w:r>
      <w:r w:rsidRPr="00A257CF">
        <w:rPr>
          <w:rFonts w:ascii="Consolas" w:hAnsi="Consolas" w:cs="Consolas"/>
          <w:color w:val="57A64A"/>
          <w:lang w:val="en-US"/>
        </w:rPr>
        <w:t>/*---------------------------------------------------- Style for Notification ------------------------------------------------------------------*/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NotificationCustomScript</w:t>
      </w:r>
      <w:r w:rsidR="00431118">
        <w:rPr>
          <w:rFonts w:ascii="Arial" w:hAnsi="Arial" w:cs="Arial"/>
          <w:sz w:val="22"/>
          <w:lang w:val="en-US"/>
        </w:rPr>
        <w:t>.js</w:t>
      </w:r>
      <w:r>
        <w:rPr>
          <w:rFonts w:ascii="Arial" w:hAnsi="Arial" w:cs="Arial"/>
          <w:sz w:val="22"/>
          <w:lang w:val="en-US"/>
        </w:rPr>
        <w:t>(Ausschnitt)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/**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 js for the Chat Widget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7A64A"/>
          <w:lang w:val="en-US"/>
        </w:rPr>
        <w:t> */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69CD6"/>
          <w:lang w:val="en-US"/>
        </w:rPr>
        <w:t>var</w:t>
      </w:r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Notification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init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'span.noti'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stopPropagation</w:t>
      </w:r>
      <w:r w:rsidRPr="00A257CF">
        <w:rPr>
          <w:rFonts w:ascii="Consolas" w:hAnsi="Consolas" w:cs="Consolas"/>
          <w:color w:val="B4B4B4"/>
          <w:lang w:val="en-US"/>
        </w:rPr>
        <w:t>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'.noti-content'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show</w:t>
      </w:r>
      <w:r w:rsidRPr="00A257CF">
        <w:rPr>
          <w:rFonts w:ascii="Consolas" w:hAnsi="Consolas" w:cs="Consolas"/>
          <w:color w:val="B4B4B4"/>
          <w:lang w:val="en-US"/>
        </w:rPr>
        <w:t>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569CD6"/>
          <w:lang w:val="en-US"/>
        </w:rPr>
        <w:t>var</w:t>
      </w:r>
      <w:r w:rsidRPr="00A257CF">
        <w:rPr>
          <w:rFonts w:ascii="Consolas" w:hAnsi="Consolas" w:cs="Consolas"/>
          <w:color w:val="DCDCDC"/>
          <w:lang w:val="en-US"/>
        </w:rPr>
        <w:t> count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count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parseInt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'span.count'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())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57A64A"/>
          <w:lang w:val="en-US"/>
        </w:rPr>
        <w:t>//only load notification if not already loaded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569CD6"/>
          <w:lang w:val="en-US"/>
        </w:rPr>
        <w:t>if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count </w:t>
      </w:r>
      <w:r w:rsidRPr="00A257CF">
        <w:rPr>
          <w:rFonts w:ascii="Consolas" w:hAnsi="Consolas" w:cs="Consolas"/>
          <w:color w:val="B4B4B4"/>
          <w:lang w:val="en-US"/>
        </w:rPr>
        <w:t>&gt;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0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updateNotification</w:t>
      </w:r>
      <w:r w:rsidRPr="00A257CF">
        <w:rPr>
          <w:rFonts w:ascii="Consolas" w:hAnsi="Consolas" w:cs="Consolas"/>
          <w:color w:val="B4B4B4"/>
          <w:lang w:val="en-US"/>
        </w:rPr>
        <w:t>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'span.count'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this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html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'&amp;nbsp;'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hide notifications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'html'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click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'.noti-content'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hide</w:t>
      </w:r>
      <w:r w:rsidRPr="00A257CF">
        <w:rPr>
          <w:rFonts w:ascii="Consolas" w:hAnsi="Consolas" w:cs="Consolas"/>
          <w:color w:val="B4B4B4"/>
          <w:lang w:val="en-US"/>
        </w:rPr>
        <w:t>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 signalr js code for start hub and send receive notification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69CD6"/>
          <w:lang w:val="en-US"/>
        </w:rPr>
        <w:t>var</w:t>
      </w:r>
      <w:r w:rsidRPr="00A257CF">
        <w:rPr>
          <w:rFonts w:ascii="Consolas" w:hAnsi="Consolas" w:cs="Consolas"/>
          <w:color w:val="DCDCDC"/>
          <w:lang w:val="en-US"/>
        </w:rPr>
        <w:t> notificationHub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$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notificationHub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r w:rsidRPr="00A257CF">
        <w:rPr>
          <w:rFonts w:ascii="Consolas" w:hAnsi="Consolas" w:cs="Consolas"/>
          <w:color w:val="B4B4B4"/>
          <w:lang w:val="en-US"/>
        </w:rPr>
        <w:t>().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'Notification hub started'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//signalr method for push server message to client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notificationHub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client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notify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569CD6"/>
          <w:lang w:val="en-US"/>
        </w:rPr>
        <w:t>if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message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message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toLowerCase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"added"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updateNotificationCount</w:t>
      </w:r>
      <w:r w:rsidRPr="00A257CF">
        <w:rPr>
          <w:rFonts w:ascii="Consolas" w:hAnsi="Consolas" w:cs="Consolas"/>
          <w:color w:val="B4B4B4"/>
          <w:lang w:val="en-US"/>
        </w:rPr>
        <w:t>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69CD6"/>
          <w:lang w:val="en-US"/>
        </w:rPr>
        <w:t>return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Init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init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563728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63728">
        <w:rPr>
          <w:rFonts w:ascii="Consolas" w:hAnsi="Consolas" w:cs="Consolas"/>
          <w:color w:val="B4B4B4"/>
          <w:lang w:val="en-US"/>
        </w:rPr>
        <w:t>})();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</w:p>
    <w:p w:rsidR="00F02313" w:rsidRPr="004A6461" w:rsidRDefault="004A6461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 w:rsidRPr="004A6461">
        <w:rPr>
          <w:rFonts w:ascii="Arial" w:hAnsi="Arial" w:cs="Arial"/>
          <w:sz w:val="22"/>
          <w:lang w:val="en-US"/>
        </w:rPr>
        <w:t>ChatCustomScript</w:t>
      </w:r>
      <w:r w:rsidR="00563728">
        <w:rPr>
          <w:rFonts w:ascii="Arial" w:hAnsi="Arial" w:cs="Arial"/>
          <w:sz w:val="22"/>
          <w:lang w:val="en-US"/>
        </w:rPr>
        <w:t>.js</w:t>
      </w:r>
      <w:r w:rsidRPr="004A6461">
        <w:rPr>
          <w:rFonts w:ascii="Arial" w:hAnsi="Arial" w:cs="Arial"/>
          <w:sz w:val="22"/>
          <w:lang w:val="en-US"/>
        </w:rPr>
        <w:t xml:space="preserve"> (Ausschnitt):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/**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Created by Niklas Grieger on 02.12.2016.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57A64A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 js for the Chat Widget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 */</w:t>
      </w:r>
    </w:p>
    <w:p w:rsidR="004A6461" w:rsidRPr="004A6461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A6461">
        <w:rPr>
          <w:rFonts w:ascii="Consolas" w:hAnsi="Consolas" w:cs="Consolas"/>
          <w:color w:val="57A64A"/>
          <w:lang w:val="en-US"/>
        </w:rPr>
        <w:t>/// &lt;var&gt;The chat javascript as a global variabel&lt;/var&gt;</w:t>
      </w:r>
    </w:p>
    <w:p w:rsidR="004A6461" w:rsidRPr="00A257CF" w:rsidRDefault="004A6461" w:rsidP="004A6461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569CD6"/>
          <w:lang w:val="en-US"/>
        </w:rPr>
        <w:t>var</w:t>
      </w:r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Chat </w:t>
      </w:r>
      <w:r w:rsidRPr="00A257CF">
        <w:rPr>
          <w:rFonts w:ascii="Consolas" w:hAnsi="Consolas" w:cs="Consolas"/>
          <w:color w:val="B4B4B4"/>
          <w:lang w:val="en-US"/>
        </w:rPr>
        <w:t>||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4A6461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Default="00A257CF" w:rsidP="00320E42">
      <w:pPr>
        <w:pStyle w:val="FormatvorlageTabellenberschrift"/>
        <w:jc w:val="left"/>
        <w:rPr>
          <w:rFonts w:ascii="Arial" w:hAnsi="Arial" w:cs="Arial"/>
          <w:sz w:val="22"/>
          <w:lang w:val="en-US"/>
        </w:rPr>
      </w:pPr>
      <w:r>
        <w:rPr>
          <w:rFonts w:ascii="Arial" w:hAnsi="Arial" w:cs="Arial"/>
          <w:sz w:val="22"/>
          <w:lang w:val="en-US"/>
        </w:rPr>
        <w:t>.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//Init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init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currentUserIdParam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69CD6"/>
          <w:lang w:val="en-US"/>
        </w:rPr>
        <w:t>var</w:t>
      </w:r>
      <w:r w:rsidRPr="00A257CF">
        <w:rPr>
          <w:rFonts w:ascii="Consolas" w:hAnsi="Consolas" w:cs="Consolas"/>
          <w:color w:val="DCDCDC"/>
          <w:lang w:val="en-US"/>
        </w:rPr>
        <w:t> defaultTools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kendo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ui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Editor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defaultTools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//Zum setzen eines Absatzes in der Message = shift+Enter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A257CF">
        <w:rPr>
          <w:rFonts w:ascii="Consolas" w:hAnsi="Consolas" w:cs="Consolas"/>
          <w:color w:val="DCDCDC"/>
          <w:lang w:val="en-US"/>
        </w:rPr>
        <w:t>defaultTools</w:t>
      </w:r>
      <w:r w:rsidRPr="00A257CF">
        <w:rPr>
          <w:rFonts w:ascii="Consolas" w:hAnsi="Consolas" w:cs="Consolas"/>
          <w:color w:val="B4B4B4"/>
          <w:lang w:val="en-US"/>
        </w:rPr>
        <w:t>[</w:t>
      </w:r>
      <w:r w:rsidRPr="00A257CF">
        <w:rPr>
          <w:rFonts w:ascii="Consolas" w:hAnsi="Consolas" w:cs="Consolas"/>
          <w:color w:val="D69D85"/>
          <w:lang w:val="en-US"/>
        </w:rPr>
        <w:t>"insertLineBreak"</w:t>
      </w:r>
      <w:r w:rsidRPr="00A257CF">
        <w:rPr>
          <w:rFonts w:ascii="Consolas" w:hAnsi="Consolas" w:cs="Consolas"/>
          <w:color w:val="B4B4B4"/>
          <w:lang w:val="en-US"/>
        </w:rPr>
        <w:t>].</w:t>
      </w:r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true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>
        <w:rPr>
          <w:rFonts w:ascii="Consolas" w:hAnsi="Consolas" w:cs="Consolas"/>
          <w:color w:val="57A64A"/>
        </w:rPr>
        <w:t>//Deaktiviert die funktion zum einfügen eines Paragraphen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A257CF">
        <w:rPr>
          <w:rFonts w:ascii="Consolas" w:hAnsi="Consolas" w:cs="Consolas"/>
          <w:color w:val="569CD6"/>
          <w:lang w:val="en-US"/>
        </w:rPr>
        <w:t>delete</w:t>
      </w:r>
      <w:r w:rsidRPr="00A257CF">
        <w:rPr>
          <w:rFonts w:ascii="Consolas" w:hAnsi="Consolas" w:cs="Consolas"/>
          <w:color w:val="DCDCDC"/>
          <w:lang w:val="en-US"/>
        </w:rPr>
        <w:t> defaultTools</w:t>
      </w:r>
      <w:r w:rsidRPr="00A257CF">
        <w:rPr>
          <w:rFonts w:ascii="Consolas" w:hAnsi="Consolas" w:cs="Consolas"/>
          <w:color w:val="B4B4B4"/>
          <w:lang w:val="en-US"/>
        </w:rPr>
        <w:t>[</w:t>
      </w:r>
      <w:r w:rsidRPr="00A257CF">
        <w:rPr>
          <w:rFonts w:ascii="Consolas" w:hAnsi="Consolas" w:cs="Consolas"/>
          <w:color w:val="D69D85"/>
          <w:lang w:val="en-US"/>
        </w:rPr>
        <w:t>"insertParagraph"</w:t>
      </w:r>
      <w:r w:rsidRPr="00A257CF">
        <w:rPr>
          <w:rFonts w:ascii="Consolas" w:hAnsi="Consolas" w:cs="Consolas"/>
          <w:color w:val="B4B4B4"/>
          <w:lang w:val="en-US"/>
        </w:rPr>
        <w:t>].</w:t>
      </w:r>
      <w:r w:rsidRPr="00A257CF">
        <w:rPr>
          <w:rFonts w:ascii="Consolas" w:hAnsi="Consolas" w:cs="Consolas"/>
          <w:color w:val="DCDCDC"/>
          <w:lang w:val="en-US"/>
        </w:rPr>
        <w:t>options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"#messageeditor"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kendoEditor</w:t>
      </w:r>
      <w:r w:rsidRPr="00A257CF">
        <w:rPr>
          <w:rFonts w:ascii="Consolas" w:hAnsi="Consolas" w:cs="Consolas"/>
          <w:color w:val="B4B4B4"/>
          <w:lang w:val="en-US"/>
        </w:rPr>
        <w:t>({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>
        <w:rPr>
          <w:rFonts w:ascii="Consolas" w:hAnsi="Consolas" w:cs="Consolas"/>
          <w:color w:val="DCDCDC"/>
        </w:rPr>
        <w:t>tools</w:t>
      </w:r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[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</w:t>
      </w:r>
      <w:r>
        <w:rPr>
          <w:rFonts w:ascii="Consolas" w:hAnsi="Consolas" w:cs="Consolas"/>
          <w:color w:val="57A64A"/>
        </w:rPr>
        <w:t>//"bold", "italic", "underline"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],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//Wird getriggert, wenn ein Item in der Toolbar geklickt wird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r w:rsidRPr="00A257CF">
        <w:rPr>
          <w:rFonts w:ascii="Consolas" w:hAnsi="Consolas" w:cs="Consolas"/>
          <w:color w:val="DCDCDC"/>
          <w:lang w:val="en-US"/>
        </w:rPr>
        <w:t>execute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"executing command"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name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command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</w:t>
      </w:r>
      <w:r w:rsidRPr="00A257CF">
        <w:rPr>
          <w:rFonts w:ascii="Consolas" w:hAnsi="Consolas" w:cs="Consolas"/>
          <w:color w:val="B4B4B4"/>
          <w:lang w:val="en-US"/>
        </w:rPr>
        <w:t>},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keydown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$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connection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hub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start</w:t>
      </w:r>
      <w:r w:rsidRPr="00A257CF">
        <w:rPr>
          <w:rFonts w:ascii="Consolas" w:hAnsi="Consolas" w:cs="Consolas"/>
          <w:color w:val="B4B4B4"/>
          <w:lang w:val="en-US"/>
        </w:rPr>
        <w:t>().</w:t>
      </w:r>
      <w:r w:rsidRPr="00A257CF">
        <w:rPr>
          <w:rFonts w:ascii="Consolas" w:hAnsi="Consolas" w:cs="Consolas"/>
          <w:color w:val="DCDCDC"/>
          <w:lang w:val="en-US"/>
        </w:rPr>
        <w:t>done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r w:rsidRPr="00A257CF">
        <w:rPr>
          <w:rFonts w:ascii="Consolas" w:hAnsi="Consolas" w:cs="Consolas"/>
          <w:color w:val="569CD6"/>
          <w:lang w:val="en-US"/>
        </w:rPr>
        <w:t>var</w:t>
      </w:r>
      <w:r w:rsidRPr="00A257CF">
        <w:rPr>
          <w:rFonts w:ascii="Consolas" w:hAnsi="Consolas" w:cs="Consolas"/>
          <w:color w:val="DCDCDC"/>
          <w:lang w:val="en-US"/>
        </w:rPr>
        <w:t> encodedName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currentUserDataSource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full_name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r>
        <w:rPr>
          <w:rFonts w:ascii="Consolas" w:hAnsi="Consolas" w:cs="Consolas"/>
          <w:color w:val="57A64A"/>
        </w:rPr>
        <w:t>//Sendet das Signal, das jemand Schreibt an den Hub (Server)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        </w:t>
      </w:r>
      <w:r w:rsidRPr="00A257CF">
        <w:rPr>
          <w:rFonts w:ascii="Consolas" w:hAnsi="Consolas" w:cs="Consolas"/>
          <w:color w:val="DCDCDC"/>
          <w:lang w:val="en-US"/>
        </w:rPr>
        <w:t>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"SignalR an Server: isTyping getriggert"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chat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server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isTyping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encodedName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257CF" w:rsidRPr="00A257CF">
        <w:rPr>
          <w:rFonts w:ascii="Consolas" w:hAnsi="Consolas" w:cs="Consolas"/>
          <w:color w:val="DCDCDC"/>
          <w:lang w:val="en-US"/>
        </w:rPr>
        <w:t>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257CF" w:rsidRPr="00A257CF">
        <w:rPr>
          <w:rFonts w:ascii="Consolas" w:hAnsi="Consolas" w:cs="Consolas"/>
          <w:color w:val="DCDCDC"/>
          <w:lang w:val="en-US"/>
        </w:rPr>
        <w:t>empfaenger_id</w:t>
      </w:r>
      <w:r w:rsidR="00A257CF" w:rsidRPr="00A257CF">
        <w:rPr>
          <w:rFonts w:ascii="Consolas" w:hAnsi="Consolas" w:cs="Consolas"/>
          <w:color w:val="B4B4B4"/>
          <w:lang w:val="en-US"/>
        </w:rPr>
        <w:t>,</w:t>
      </w:r>
      <w:r w:rsidR="00A257CF" w:rsidRPr="00A257CF">
        <w:rPr>
          <w:rFonts w:ascii="Consolas" w:hAnsi="Consolas" w:cs="Consolas"/>
          <w:color w:val="DCDCDC"/>
          <w:lang w:val="en-US"/>
        </w:rPr>
        <w:t> currentUserDataSource</w:t>
      </w:r>
      <w:r w:rsidR="00A257CF" w:rsidRPr="00A257CF">
        <w:rPr>
          <w:rFonts w:ascii="Consolas" w:hAnsi="Consolas" w:cs="Consolas"/>
          <w:color w:val="B4B4B4"/>
          <w:lang w:val="en-US"/>
        </w:rPr>
        <w:t>.</w:t>
      </w:r>
      <w:r w:rsidR="00A257CF" w:rsidRPr="00A257CF">
        <w:rPr>
          <w:rFonts w:ascii="Consolas" w:hAnsi="Consolas" w:cs="Consolas"/>
          <w:color w:val="DCDCDC"/>
          <w:lang w:val="en-US"/>
        </w:rPr>
        <w:t>user_id</w:t>
      </w:r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}).</w:t>
      </w:r>
      <w:r w:rsidRPr="00A257CF">
        <w:rPr>
          <w:rFonts w:ascii="Consolas" w:hAnsi="Consolas" w:cs="Consolas"/>
          <w:color w:val="DCDCDC"/>
          <w:lang w:val="en-US"/>
        </w:rPr>
        <w:t>fail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reason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8448B2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console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log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"SignalR connection in UserisTyping failed: "</w:t>
      </w:r>
      <w:r w:rsidRPr="00A257CF">
        <w:rPr>
          <w:rFonts w:ascii="Consolas" w:hAnsi="Consolas" w:cs="Consolas"/>
          <w:color w:val="DCDCDC"/>
          <w:lang w:val="en-US"/>
        </w:rPr>
        <w:t> </w:t>
      </w:r>
    </w:p>
    <w:p w:rsidR="00A257CF" w:rsidRPr="00A257CF" w:rsidRDefault="008448B2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>
        <w:rPr>
          <w:rFonts w:ascii="Consolas" w:hAnsi="Consolas" w:cs="Consolas"/>
          <w:color w:val="DCDCDC"/>
          <w:lang w:val="en-US"/>
        </w:rPr>
        <w:tab/>
      </w:r>
      <w:r w:rsidR="00A257CF" w:rsidRPr="00A257CF">
        <w:rPr>
          <w:rFonts w:ascii="Consolas" w:hAnsi="Consolas" w:cs="Consolas"/>
          <w:color w:val="B4B4B4"/>
          <w:lang w:val="en-US"/>
        </w:rPr>
        <w:t>+</w:t>
      </w:r>
      <w:r w:rsidR="00A257CF" w:rsidRPr="00A257CF">
        <w:rPr>
          <w:rFonts w:ascii="Consolas" w:hAnsi="Consolas" w:cs="Consolas"/>
          <w:color w:val="DCDCDC"/>
          <w:lang w:val="en-US"/>
        </w:rPr>
        <w:t> reason</w:t>
      </w:r>
      <w:r w:rsidR="00A257CF"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</w:t>
      </w:r>
      <w:r w:rsidRPr="00A257CF">
        <w:rPr>
          <w:rFonts w:ascii="Consolas" w:hAnsi="Consolas" w:cs="Consolas"/>
          <w:color w:val="569CD6"/>
          <w:lang w:val="en-US"/>
        </w:rPr>
        <w:t>if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keyCode </w:t>
      </w:r>
      <w:r w:rsidRPr="00A257CF">
        <w:rPr>
          <w:rFonts w:ascii="Consolas" w:hAnsi="Consolas" w:cs="Consolas"/>
          <w:color w:val="B4B4B4"/>
          <w:lang w:val="en-US"/>
        </w:rPr>
        <w:t>===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5CEA8"/>
          <w:lang w:val="en-US"/>
        </w:rPr>
        <w:t>13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&amp;&amp;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!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shiftKey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  <w:r>
        <w:rPr>
          <w:rFonts w:ascii="Consolas" w:hAnsi="Consolas" w:cs="Consolas"/>
          <w:color w:val="DCDCDC"/>
        </w:rPr>
        <w:t>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preventDefault</w:t>
      </w:r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console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log</w:t>
      </w:r>
      <w:r>
        <w:rPr>
          <w:rFonts w:ascii="Consolas" w:hAnsi="Consolas" w:cs="Consolas"/>
          <w:color w:val="B4B4B4"/>
        </w:rPr>
        <w:t>(</w:t>
      </w:r>
      <w:r>
        <w:rPr>
          <w:rFonts w:ascii="Consolas" w:hAnsi="Consolas" w:cs="Consolas"/>
          <w:color w:val="D69D85"/>
        </w:rPr>
        <w:t>"Enter im Editor gedrückt"</w:t>
      </w:r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    sendMessage</w:t>
      </w:r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B4B4B4"/>
        </w:rPr>
        <w:t>});</w:t>
      </w:r>
    </w:p>
    <w:p w:rsidR="00EE63CD" w:rsidRDefault="00EE63CD" w:rsidP="00A257CF">
      <w:pPr>
        <w:pStyle w:val="HTMLVorformatiert"/>
        <w:shd w:val="clear" w:color="auto" w:fill="1E1E1E"/>
        <w:rPr>
          <w:rFonts w:ascii="Consolas" w:hAnsi="Consolas" w:cs="Consolas"/>
          <w:color w:val="B4B4B4"/>
        </w:rPr>
      </w:pPr>
    </w:p>
    <w:p w:rsidR="00D00DCD" w:rsidRDefault="00D00DCD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57A64A"/>
        </w:rPr>
        <w:lastRenderedPageBreak/>
        <w:tab/>
        <w:t>//Laden des Exception Handlers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kendoValidator</w:t>
      </w:r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//Zum einstellen der Höhe des Kendo Editors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</w:t>
      </w:r>
      <w:r w:rsidRPr="00A257CF">
        <w:rPr>
          <w:rFonts w:ascii="Consolas" w:hAnsi="Consolas" w:cs="Consolas"/>
          <w:color w:val="DCDCDC"/>
          <w:lang w:val="en-US"/>
        </w:rPr>
        <w:t>setTimeout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".k-editor iframe.k-content"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css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"table.k-editor"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css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"height"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D69D85"/>
          <w:lang w:val="en-US"/>
        </w:rPr>
        <w:t>"100px"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},</w:t>
      </w:r>
      <w:r w:rsidRPr="00A257CF">
        <w:rPr>
          <w:rFonts w:ascii="Consolas" w:hAnsi="Consolas" w:cs="Consolas"/>
          <w:color w:val="B5CEA8"/>
          <w:lang w:val="en-US"/>
        </w:rPr>
        <w:t>100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$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'#send'</w:t>
      </w:r>
      <w:r w:rsidRPr="00A257CF">
        <w:rPr>
          <w:rFonts w:ascii="Consolas" w:hAnsi="Consolas" w:cs="Consolas"/>
          <w:color w:val="B4B4B4"/>
          <w:lang w:val="en-US"/>
        </w:rPr>
        <w:t>).</w:t>
      </w:r>
      <w:r w:rsidRPr="00A257CF">
        <w:rPr>
          <w:rFonts w:ascii="Consolas" w:hAnsi="Consolas" w:cs="Consolas"/>
          <w:color w:val="DCDCDC"/>
          <w:lang w:val="en-US"/>
        </w:rPr>
        <w:t>on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69D85"/>
          <w:lang w:val="en-US"/>
        </w:rPr>
        <w:t>'click'</w:t>
      </w:r>
      <w:r w:rsidRPr="00A257CF">
        <w:rPr>
          <w:rFonts w:ascii="Consolas" w:hAnsi="Consolas" w:cs="Consolas"/>
          <w:color w:val="B4B4B4"/>
          <w:lang w:val="en-US"/>
        </w:rPr>
        <w:t>,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569CD6"/>
          <w:lang w:val="en-US"/>
        </w:rPr>
        <w:t>function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e</w:t>
      </w:r>
      <w:r w:rsidRPr="00A257CF">
        <w:rPr>
          <w:rFonts w:ascii="Consolas" w:hAnsi="Consolas" w:cs="Consolas"/>
          <w:color w:val="B4B4B4"/>
          <w:lang w:val="en-US"/>
        </w:rPr>
        <w:t>)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e</w:t>
      </w:r>
      <w:r w:rsidRPr="00A257CF">
        <w:rPr>
          <w:rFonts w:ascii="Consolas" w:hAnsi="Consolas" w:cs="Consolas"/>
          <w:color w:val="B4B4B4"/>
          <w:lang w:val="en-US"/>
        </w:rPr>
        <w:t>.</w:t>
      </w:r>
      <w:r w:rsidRPr="00A257CF">
        <w:rPr>
          <w:rFonts w:ascii="Consolas" w:hAnsi="Consolas" w:cs="Consolas"/>
          <w:color w:val="DCDCDC"/>
          <w:lang w:val="en-US"/>
        </w:rPr>
        <w:t>preventDefault</w:t>
      </w:r>
      <w:r w:rsidRPr="00A257CF">
        <w:rPr>
          <w:rFonts w:ascii="Consolas" w:hAnsi="Consolas" w:cs="Consolas"/>
          <w:color w:val="B4B4B4"/>
          <w:lang w:val="en-US"/>
        </w:rPr>
        <w:t>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sendMessage</w:t>
      </w:r>
      <w:r w:rsidRPr="00A257CF">
        <w:rPr>
          <w:rFonts w:ascii="Consolas" w:hAnsi="Consolas" w:cs="Consolas"/>
          <w:color w:val="B4B4B4"/>
          <w:lang w:val="en-US"/>
        </w:rPr>
        <w:t>();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B4B4B4"/>
          <w:lang w:val="en-US"/>
        </w:rPr>
        <w:t>});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partial </w:t>
      </w:r>
      <w:r w:rsidRPr="00A257CF">
        <w:rPr>
          <w:rFonts w:ascii="Consolas" w:hAnsi="Consolas" w:cs="Consolas"/>
          <w:color w:val="B4B4B4"/>
          <w:lang w:val="en-US"/>
        </w:rPr>
        <w:t>=</w:t>
      </w:r>
      <w:r w:rsidRPr="00A257CF">
        <w:rPr>
          <w:rFonts w:ascii="Consolas" w:hAnsi="Consolas" w:cs="Consolas"/>
          <w:color w:val="DCDCDC"/>
          <w:lang w:val="en-US"/>
        </w:rPr>
        <w:t> Partial</w:t>
      </w:r>
      <w:r w:rsidRPr="00A257CF">
        <w:rPr>
          <w:rFonts w:ascii="Consolas" w:hAnsi="Consolas" w:cs="Consolas"/>
          <w:color w:val="B4B4B4"/>
          <w:lang w:val="en-US"/>
        </w:rPr>
        <w:t>;</w:t>
      </w:r>
    </w:p>
    <w:p w:rsidR="00A257CF" w:rsidRPr="00C87E10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C87E10">
        <w:rPr>
          <w:rFonts w:ascii="Consolas" w:hAnsi="Consolas" w:cs="Consolas"/>
          <w:color w:val="569CD6"/>
        </w:rPr>
        <w:t>if</w:t>
      </w:r>
      <w:r w:rsidRPr="00C87E10">
        <w:rPr>
          <w:rFonts w:ascii="Consolas" w:hAnsi="Consolas" w:cs="Consolas"/>
          <w:color w:val="B4B4B4"/>
        </w:rPr>
        <w:t>(</w:t>
      </w:r>
      <w:r w:rsidRPr="00C87E10">
        <w:rPr>
          <w:rFonts w:ascii="Consolas" w:hAnsi="Consolas" w:cs="Consolas"/>
          <w:color w:val="DCDCDC"/>
        </w:rPr>
        <w:t>currentUserIdParam </w:t>
      </w:r>
      <w:r w:rsidRPr="00C87E10">
        <w:rPr>
          <w:rFonts w:ascii="Consolas" w:hAnsi="Consolas" w:cs="Consolas"/>
          <w:color w:val="B4B4B4"/>
        </w:rPr>
        <w:t>!=</w:t>
      </w:r>
      <w:r w:rsidRPr="00C87E10">
        <w:rPr>
          <w:rFonts w:ascii="Consolas" w:hAnsi="Consolas" w:cs="Consolas"/>
          <w:color w:val="DCDCDC"/>
        </w:rPr>
        <w:t> </w:t>
      </w:r>
      <w:r w:rsidRPr="00C87E10">
        <w:rPr>
          <w:rFonts w:ascii="Consolas" w:hAnsi="Consolas" w:cs="Consolas"/>
          <w:color w:val="569CD6"/>
        </w:rPr>
        <w:t>null</w:t>
      </w:r>
      <w:r w:rsidRPr="00C87E10">
        <w:rPr>
          <w:rFonts w:ascii="Consolas" w:hAnsi="Consolas" w:cs="Consolas"/>
          <w:color w:val="B4B4B4"/>
        </w:rPr>
        <w:t>){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C87E10"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//Liest Daten aus der Datenbank zu dem aktuellen User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werden die Messages seit dem letzten Logout abgefragt 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geprüft, ob der User ein Admin ist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//Beim erfolg, wird die Oberfläche entsprechend des Usertyps angezeigt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getInfoByCurrentUser</w:t>
      </w:r>
      <w:r>
        <w:rPr>
          <w:rFonts w:ascii="Consolas" w:hAnsi="Consolas" w:cs="Consolas"/>
          <w:color w:val="B4B4B4"/>
        </w:rPr>
        <w:t>(</w:t>
      </w:r>
      <w:r>
        <w:rPr>
          <w:rFonts w:ascii="Consolas" w:hAnsi="Consolas" w:cs="Consolas"/>
          <w:color w:val="DCDCDC"/>
        </w:rPr>
        <w:t>currentUserIdParam</w:t>
      </w:r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//Enthält die SignalR Methoden zum anzeigen am Client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signalRToClient</w:t>
      </w:r>
      <w:r>
        <w:rPr>
          <w:rFonts w:ascii="Consolas" w:hAnsi="Consolas" w:cs="Consolas"/>
          <w:color w:val="B4B4B4"/>
        </w:rPr>
        <w:t>();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available/online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setUserOnline</w:t>
      </w:r>
      <w:r>
        <w:rPr>
          <w:rFonts w:ascii="Consolas" w:hAnsi="Consolas" w:cs="Consolas"/>
          <w:color w:val="B4B4B4"/>
        </w:rPr>
        <w:t>(</w:t>
      </w:r>
      <w:r>
        <w:rPr>
          <w:rFonts w:ascii="Consolas" w:hAnsi="Consolas" w:cs="Consolas"/>
          <w:color w:val="DCDCDC"/>
        </w:rPr>
        <w:t>currentUserIdParam</w:t>
      </w:r>
      <w:r>
        <w:rPr>
          <w:rFonts w:ascii="Consolas" w:hAnsi="Consolas" w:cs="Consolas"/>
          <w:color w:val="B4B4B4"/>
        </w:rPr>
        <w:t>);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57A64A"/>
        </w:rPr>
        <w:t>//Setzt den CurrentUser auf den Status inactiv/offline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        </w:t>
      </w:r>
      <w:r w:rsidRPr="00A257CF">
        <w:rPr>
          <w:rFonts w:ascii="Consolas" w:hAnsi="Consolas" w:cs="Consolas"/>
          <w:color w:val="DCDCDC"/>
          <w:lang w:val="en-US"/>
        </w:rPr>
        <w:t>setUserOffline</w:t>
      </w:r>
      <w:r w:rsidRPr="00A257CF">
        <w:rPr>
          <w:rFonts w:ascii="Consolas" w:hAnsi="Consolas" w:cs="Consolas"/>
          <w:color w:val="B4B4B4"/>
          <w:lang w:val="en-US"/>
        </w:rPr>
        <w:t>(</w:t>
      </w:r>
      <w:r w:rsidRPr="00A257CF">
        <w:rPr>
          <w:rFonts w:ascii="Consolas" w:hAnsi="Consolas" w:cs="Consolas"/>
          <w:color w:val="DCDCDC"/>
          <w:lang w:val="en-US"/>
        </w:rPr>
        <w:t>currentUserIdParam</w:t>
      </w:r>
      <w:r w:rsidRPr="00A257CF">
        <w:rPr>
          <w:rFonts w:ascii="Consolas" w:hAnsi="Consolas" w:cs="Consolas"/>
          <w:color w:val="B4B4B4"/>
          <w:lang w:val="en-US"/>
        </w:rPr>
        <w:t>);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    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69CD6"/>
          <w:lang w:val="en-US"/>
        </w:rPr>
        <w:t>else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B4B4B4"/>
          <w:lang w:val="en-US"/>
        </w:rPr>
        <w:t>}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7A64A"/>
          <w:lang w:val="en-US"/>
        </w:rPr>
        <w:t>//Return functions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A257CF">
        <w:rPr>
          <w:rFonts w:ascii="Consolas" w:hAnsi="Consolas" w:cs="Consolas"/>
          <w:color w:val="569CD6"/>
          <w:lang w:val="en-US"/>
        </w:rPr>
        <w:t>return</w:t>
      </w:r>
      <w:r w:rsidRPr="00A257CF">
        <w:rPr>
          <w:rFonts w:ascii="Consolas" w:hAnsi="Consolas" w:cs="Consolas"/>
          <w:color w:val="DCDCDC"/>
          <w:lang w:val="en-US"/>
        </w:rPr>
        <w:t> </w:t>
      </w:r>
      <w:r w:rsidRPr="00A257CF">
        <w:rPr>
          <w:rFonts w:ascii="Consolas" w:hAnsi="Consolas" w:cs="Consolas"/>
          <w:color w:val="B4B4B4"/>
          <w:lang w:val="en-US"/>
        </w:rPr>
        <w:t>{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Init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init</w:t>
      </w:r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</w:t>
      </w:r>
      <w:r w:rsidRPr="00A257CF">
        <w:rPr>
          <w:rFonts w:ascii="Consolas" w:hAnsi="Consolas" w:cs="Consolas"/>
          <w:color w:val="57A64A"/>
          <w:lang w:val="en-US"/>
        </w:rPr>
        <w:t>//SendMessage: sendMessage,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OpenChatUser2User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 openChatUser2User</w:t>
      </w:r>
      <w:r w:rsidRPr="00A257CF">
        <w:rPr>
          <w:rFonts w:ascii="Consolas" w:hAnsi="Consolas" w:cs="Consolas"/>
          <w:color w:val="B4B4B4"/>
          <w:lang w:val="en-US"/>
        </w:rPr>
        <w:t>,</w:t>
      </w:r>
    </w:p>
    <w:p w:rsidR="00A257CF" w:rsidRP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A257CF">
        <w:rPr>
          <w:rFonts w:ascii="Consolas" w:hAnsi="Consolas" w:cs="Consolas"/>
          <w:color w:val="DCDCDC"/>
          <w:lang w:val="en-US"/>
        </w:rPr>
        <w:t>        CloseRequest</w:t>
      </w:r>
      <w:r w:rsidRPr="00A257CF">
        <w:rPr>
          <w:rFonts w:ascii="Consolas" w:hAnsi="Consolas" w:cs="Consolas"/>
          <w:color w:val="B4B4B4"/>
          <w:lang w:val="en-US"/>
        </w:rPr>
        <w:t>:</w:t>
      </w:r>
      <w:r w:rsidRPr="00A257CF">
        <w:rPr>
          <w:rFonts w:ascii="Consolas" w:hAnsi="Consolas" w:cs="Consolas"/>
          <w:color w:val="DCDCDC"/>
          <w:lang w:val="en-US"/>
        </w:rPr>
        <w:t>closeRequest</w:t>
      </w:r>
    </w:p>
    <w:p w:rsidR="00A257CF" w:rsidRPr="00D151C7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 w:rsidRPr="00A257CF">
        <w:rPr>
          <w:rFonts w:ascii="Consolas" w:hAnsi="Consolas" w:cs="Consolas"/>
          <w:color w:val="DCDCDC"/>
          <w:lang w:val="en-US"/>
        </w:rPr>
        <w:t>    </w:t>
      </w:r>
      <w:r w:rsidRPr="00D151C7">
        <w:rPr>
          <w:rFonts w:ascii="Consolas" w:hAnsi="Consolas" w:cs="Consolas"/>
          <w:color w:val="B4B4B4"/>
        </w:rPr>
        <w:t>}</w:t>
      </w:r>
    </w:p>
    <w:p w:rsidR="00A257CF" w:rsidRDefault="00A257CF" w:rsidP="00A257C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B4B4B4"/>
        </w:rPr>
        <w:t>})();</w:t>
      </w:r>
    </w:p>
    <w:p w:rsidR="00A257CF" w:rsidRPr="009E6F6E" w:rsidRDefault="00A257CF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B7244" w:rsidRDefault="00FB724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9E6F6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lastRenderedPageBreak/>
        <w:t>_Layout.cshtml</w:t>
      </w:r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 w:rsidRPr="0054272E">
        <w:rPr>
          <w:rFonts w:ascii="Arial" w:hAnsi="Arial" w:cs="Arial"/>
          <w:sz w:val="22"/>
        </w:rPr>
        <w:t>Die Demo Page, die den Chat modular lädt</w:t>
      </w:r>
    </w:p>
    <w:p w:rsid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Später wird dies in der </w:t>
      </w:r>
      <w:r w:rsidR="00F90B69">
        <w:rPr>
          <w:rFonts w:ascii="Arial" w:hAnsi="Arial" w:cs="Arial"/>
          <w:sz w:val="22"/>
        </w:rPr>
        <w:t>Intranetseite</w:t>
      </w:r>
      <w:r>
        <w:rPr>
          <w:rFonts w:ascii="Arial" w:hAnsi="Arial" w:cs="Arial"/>
          <w:sz w:val="22"/>
        </w:rPr>
        <w:t xml:space="preserve"> passieren</w:t>
      </w:r>
    </w:p>
    <w:p w:rsidR="0054272E" w:rsidRPr="0054272E" w:rsidRDefault="0054272E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!DOCTYPE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html</w:t>
      </w:r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html</w:t>
      </w:r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head</w:t>
      </w:r>
      <w:r>
        <w:rPr>
          <w:rFonts w:ascii="Consolas" w:hAnsi="Consolas" w:cs="Consolas"/>
          <w:color w:val="808080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</w:t>
      </w:r>
      <w:r>
        <w:rPr>
          <w:rFonts w:ascii="Consolas" w:hAnsi="Consolas" w:cs="Consolas"/>
          <w:color w:val="569CD6"/>
        </w:rPr>
        <w:t>meta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http-equiv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"Content-Type"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content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C8C8C8"/>
        </w:rPr>
        <w:t>"text/html; charset=utf-8"</w:t>
      </w:r>
      <w:r>
        <w:rPr>
          <w:rFonts w:ascii="Consolas" w:hAnsi="Consolas" w:cs="Consolas"/>
          <w:color w:val="808080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CDCDC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meta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charset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"utf-8"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meta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name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"viewport"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content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"width=device-width, initial-scale=1.0"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title</w:t>
      </w:r>
      <w:r w:rsidR="003434E3">
        <w:rPr>
          <w:rFonts w:ascii="Consolas" w:hAnsi="Consolas" w:cs="Consolas"/>
          <w:color w:val="DCDCDC"/>
          <w:lang w:val="en-US"/>
        </w:rPr>
        <w:t>LSC – Live Support Chat</w:t>
      </w:r>
      <w:r w:rsidR="003434E3" w:rsidRPr="0054272E">
        <w:rPr>
          <w:rFonts w:ascii="Consolas" w:hAnsi="Consolas" w:cs="Consolas"/>
          <w:color w:val="808080"/>
          <w:lang w:val="en-US"/>
        </w:rPr>
        <w:t xml:space="preserve"> 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title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"~/Scripts/KendoUI/styles/kendo.common.min.css"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"~/Scripts/KendoUI/styles/kendo.default.mobile.min.css"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"~/Scripts/KendoUI/js/jquery.min.js"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"~/Scripts/KendoUI/js/kendo.all.min.js"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"~/Scripts/bootstrap/css/bootstrap.min.css"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808080"/>
          <w:lang w:val="en-US"/>
        </w:rPr>
        <w:t>/&gt;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"~/Scripts/bootstrap/js/bootstrap.min.js"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link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href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"~/Scripts/css/NotificationCustomStyle.css"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rel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"stylesheet"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src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"~/Scripts/notify.min.js"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style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D7BA7D"/>
          <w:lang w:val="en-US"/>
        </w:rPr>
        <w:t>#chatWindow</w:t>
      </w:r>
      <w:r w:rsidRPr="0054272E">
        <w:rPr>
          <w:rFonts w:ascii="Consolas" w:hAnsi="Consolas" w:cs="Consolas"/>
          <w:color w:val="DCDCDC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r w:rsidRPr="0054272E">
        <w:rPr>
          <w:rFonts w:ascii="Consolas" w:hAnsi="Consolas" w:cs="Consolas"/>
          <w:color w:val="9CDCFE"/>
          <w:lang w:val="en-US"/>
        </w:rPr>
        <w:t>min-width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360px</w:t>
      </w:r>
      <w:r w:rsidRPr="0054272E">
        <w:rPr>
          <w:rFonts w:ascii="Consolas" w:hAnsi="Consolas" w:cs="Consolas"/>
          <w:color w:val="DCDCDC"/>
          <w:lang w:val="en-US"/>
        </w:rPr>
        <w:t>;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r w:rsidRPr="0054272E">
        <w:rPr>
          <w:rFonts w:ascii="Consolas" w:hAnsi="Consolas" w:cs="Consolas"/>
          <w:color w:val="9CDCFE"/>
          <w:lang w:val="en-US"/>
        </w:rPr>
        <w:t>min-height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500px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r w:rsidRPr="0054272E">
        <w:rPr>
          <w:rFonts w:ascii="Consolas" w:hAnsi="Consolas" w:cs="Consolas"/>
          <w:color w:val="9CDCFE"/>
          <w:lang w:val="en-US"/>
        </w:rPr>
        <w:t>overflow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hidden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  <w:r w:rsidRPr="0054272E">
        <w:rPr>
          <w:rFonts w:ascii="Consolas" w:hAnsi="Consolas" w:cs="Consolas"/>
          <w:color w:val="9CDCFE"/>
          <w:lang w:val="en-US"/>
        </w:rPr>
        <w:t>margin-right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.58em</w:t>
      </w:r>
      <w:r w:rsidRPr="0054272E">
        <w:rPr>
          <w:rFonts w:ascii="Consolas" w:hAnsi="Consolas" w:cs="Consolas"/>
          <w:color w:val="DCDCDC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}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style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head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body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"navbar navbar-inverse navbar-fixed-top"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"navbar-header"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 added HTML code for showing notification icon top-right corner of the page.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"noti glyphicon glyphicon-bell"</w:t>
      </w:r>
      <w:r w:rsidRPr="0054272E">
        <w:rPr>
          <w:rFonts w:ascii="Consolas" w:hAnsi="Consolas" w:cs="Consolas"/>
          <w:color w:val="808080"/>
          <w:lang w:val="en-US"/>
        </w:rPr>
        <w:t>&gt;&lt;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"count"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00A0A0"/>
          <w:lang w:val="en-US"/>
        </w:rPr>
        <w:t>&amp;nbsp;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span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"noti-content"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"noti-top-arrow"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ul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"notiContent"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ul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@*</w:t>
      </w:r>
      <w:r w:rsidRPr="0054272E">
        <w:rPr>
          <w:rFonts w:ascii="Consolas" w:hAnsi="Consolas" w:cs="Consolas"/>
          <w:color w:val="57A64A"/>
          <w:lang w:val="en-US"/>
        </w:rPr>
        <w:t>------------------------------------------ Notification ------------------------------------------------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*@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class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"container body-content"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"chatWindow"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9CDCFE"/>
          <w:lang w:val="en-US"/>
        </w:rPr>
        <w:t>display</w:t>
      </w:r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none</w:t>
      </w:r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r w:rsidRPr="0054272E">
        <w:rPr>
          <w:rFonts w:ascii="Consolas" w:hAnsi="Consolas" w:cs="Consolas"/>
          <w:color w:val="DCDCDC"/>
          <w:lang w:val="en-US"/>
        </w:rPr>
        <w:t>RenderBody()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bu</w:t>
      </w:r>
      <w:r w:rsidRPr="0054272E">
        <w:rPr>
          <w:rFonts w:ascii="Consolas" w:hAnsi="Consolas" w:cs="Consolas"/>
          <w:color w:val="569CD6"/>
          <w:lang w:val="en-US"/>
        </w:rPr>
        <w:t>t</w:t>
      </w:r>
      <w:r w:rsidRPr="0054272E">
        <w:rPr>
          <w:rFonts w:ascii="Consolas" w:hAnsi="Consolas" w:cs="Consolas"/>
          <w:color w:val="569CD6"/>
          <w:lang w:val="en-US"/>
        </w:rPr>
        <w:t>ton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id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"btnChat"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9CDCFE"/>
          <w:lang w:val="en-US"/>
        </w:rPr>
        <w:t>style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9CDCFE"/>
          <w:lang w:val="en-US"/>
        </w:rPr>
        <w:t>bottom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right</w:t>
      </w:r>
      <w:r w:rsidRPr="0054272E">
        <w:rPr>
          <w:rFonts w:ascii="Consolas" w:hAnsi="Consolas" w:cs="Consolas"/>
          <w:color w:val="DCDCDC"/>
          <w:lang w:val="en-US"/>
        </w:rPr>
        <w:t>: </w:t>
      </w:r>
      <w:r w:rsidRPr="0054272E">
        <w:rPr>
          <w:rFonts w:ascii="Consolas" w:hAnsi="Consolas" w:cs="Consolas"/>
          <w:color w:val="C8C8C8"/>
          <w:lang w:val="en-US"/>
        </w:rPr>
        <w:t>0px</w:t>
      </w:r>
      <w:r w:rsidRPr="0054272E">
        <w:rPr>
          <w:rFonts w:ascii="Consolas" w:hAnsi="Consolas" w:cs="Consolas"/>
          <w:color w:val="DCDCDC"/>
          <w:lang w:val="en-US"/>
        </w:rPr>
        <w:t>; </w:t>
      </w:r>
      <w:r w:rsidRPr="0054272E">
        <w:rPr>
          <w:rFonts w:ascii="Consolas" w:hAnsi="Consolas" w:cs="Consolas"/>
          <w:color w:val="9CDCFE"/>
          <w:lang w:val="en-US"/>
        </w:rPr>
        <w:t>position</w:t>
      </w:r>
      <w:r w:rsidRPr="0054272E">
        <w:rPr>
          <w:rFonts w:ascii="Consolas" w:hAnsi="Consolas" w:cs="Consolas"/>
          <w:color w:val="DCDCDC"/>
          <w:lang w:val="en-US"/>
        </w:rPr>
        <w:t>:</w:t>
      </w:r>
      <w:r w:rsidRPr="0054272E">
        <w:rPr>
          <w:rFonts w:ascii="Consolas" w:hAnsi="Consolas" w:cs="Consolas"/>
          <w:color w:val="C8C8C8"/>
          <w:lang w:val="en-US"/>
        </w:rPr>
        <w:t>fixed</w:t>
      </w:r>
      <w:r w:rsidRPr="0054272E">
        <w:rPr>
          <w:rFonts w:ascii="Consolas" w:hAnsi="Consolas" w:cs="Consolas"/>
          <w:color w:val="DCDCDC"/>
          <w:lang w:val="en-US"/>
        </w:rPr>
        <w:t>;</w:t>
      </w:r>
      <w:r w:rsidRPr="0054272E">
        <w:rPr>
          <w:rFonts w:ascii="Consolas" w:hAnsi="Consolas" w:cs="Consolas"/>
          <w:color w:val="C8C8C8"/>
          <w:lang w:val="en-US"/>
        </w:rPr>
        <w:t>"</w:t>
      </w:r>
      <w:r w:rsidRPr="0054272E">
        <w:rPr>
          <w:rFonts w:ascii="Consolas" w:hAnsi="Consolas" w:cs="Consolas"/>
          <w:color w:val="808080"/>
          <w:lang w:val="en-US"/>
        </w:rPr>
        <w:t>&gt;</w:t>
      </w:r>
      <w:r w:rsidRPr="0054272E">
        <w:rPr>
          <w:rFonts w:ascii="Consolas" w:hAnsi="Consolas" w:cs="Consolas"/>
          <w:color w:val="DCDCDC"/>
          <w:lang w:val="en-US"/>
        </w:rPr>
        <w:t>Support Chat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button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&lt;/</w:t>
      </w:r>
      <w:r w:rsidRPr="0054272E">
        <w:rPr>
          <w:rFonts w:ascii="Consolas" w:hAnsi="Consolas" w:cs="Consolas"/>
          <w:color w:val="569CD6"/>
          <w:lang w:val="en-US"/>
        </w:rPr>
        <w:t>div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</w:t>
      </w:r>
      <w:r w:rsidRPr="0054272E">
        <w:rPr>
          <w:rFonts w:ascii="Consolas" w:hAnsi="Consolas" w:cs="Consolas"/>
          <w:color w:val="808080"/>
          <w:lang w:val="en-US"/>
        </w:rPr>
        <w:t>&lt;</w:t>
      </w:r>
      <w:r w:rsidRPr="0054272E">
        <w:rPr>
          <w:rFonts w:ascii="Consolas" w:hAnsi="Consolas" w:cs="Consolas"/>
          <w:color w:val="569CD6"/>
          <w:lang w:val="en-US"/>
        </w:rPr>
        <w:t>script</w:t>
      </w:r>
      <w:r w:rsidRPr="0054272E">
        <w:rPr>
          <w:rFonts w:ascii="Consolas" w:hAnsi="Consolas" w:cs="Consolas"/>
          <w:color w:val="808080"/>
          <w:lang w:val="en-US"/>
        </w:rPr>
        <w:t>&gt;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document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ready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Click on notification icon for show notification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'span.noti'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stopPropagation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'.noti-content'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569CD6"/>
          <w:lang w:val="en-US"/>
        </w:rPr>
        <w:t>var</w:t>
      </w:r>
      <w:r w:rsidRPr="0054272E">
        <w:rPr>
          <w:rFonts w:ascii="Consolas" w:hAnsi="Consolas" w:cs="Consolas"/>
          <w:color w:val="DCDCDC"/>
          <w:lang w:val="en-US"/>
        </w:rPr>
        <w:t> count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0</w:t>
      </w:r>
      <w:r w:rsidRPr="0054272E">
        <w:rPr>
          <w:rFonts w:ascii="Consolas" w:hAnsi="Consolas" w:cs="Consolas"/>
          <w:color w:val="B4B4B4"/>
          <w:lang w:val="en-US"/>
        </w:rPr>
        <w:t>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'span.count'</w:t>
      </w:r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this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html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'&amp;nbsp;'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7A64A"/>
          <w:lang w:val="en-US"/>
        </w:rPr>
        <w:t>// hide notifications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'.container.body-content'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'.noti-content'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hide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"#btnChat"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kendoButton</w:t>
      </w:r>
      <w:r w:rsidRPr="0054272E">
        <w:rPr>
          <w:rFonts w:ascii="Consolas" w:hAnsi="Consolas" w:cs="Consolas"/>
          <w:color w:val="B4B4B4"/>
          <w:lang w:val="en-US"/>
        </w:rPr>
        <w:t>({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imageUrl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"/img/ChatIcon64.jpg"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"#chatWindow"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kendoWindow</w:t>
      </w:r>
      <w:r w:rsidRPr="0054272E">
        <w:rPr>
          <w:rFonts w:ascii="Consolas" w:hAnsi="Consolas" w:cs="Consolas"/>
          <w:color w:val="B4B4B4"/>
          <w:lang w:val="en-US"/>
        </w:rPr>
        <w:t>({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minWidth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360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minHeight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5CEA8"/>
          <w:lang w:val="en-US"/>
        </w:rPr>
        <w:t>500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2D2BE2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69D85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content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69D85"/>
          <w:lang w:val="en-US"/>
        </w:rPr>
        <w:t>"/Chat/Home/GetChat?partial=true&amp;currentUserId="</w:t>
      </w:r>
    </w:p>
    <w:p w:rsidR="0054272E" w:rsidRPr="0054272E" w:rsidRDefault="002D2BE2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</w:r>
      <w:r>
        <w:rPr>
          <w:rFonts w:ascii="Consolas" w:hAnsi="Consolas" w:cs="Consolas"/>
          <w:color w:val="D69D85"/>
          <w:lang w:val="en-US"/>
        </w:rPr>
        <w:tab/>
        <w:t xml:space="preserve">   </w:t>
      </w:r>
      <w:r w:rsidR="0054272E" w:rsidRPr="0054272E">
        <w:rPr>
          <w:rFonts w:ascii="Consolas" w:hAnsi="Consolas" w:cs="Consolas"/>
          <w:color w:val="B4B4B4"/>
          <w:lang w:val="en-US"/>
        </w:rPr>
        <w:t>+</w:t>
      </w:r>
      <w:r w:rsidR="0054272E" w:rsidRPr="0054272E">
        <w:rPr>
          <w:rFonts w:ascii="Consolas" w:hAnsi="Consolas" w:cs="Consolas"/>
          <w:color w:val="000000"/>
          <w:shd w:val="clear" w:color="auto" w:fill="FFFFB3"/>
          <w:lang w:val="en-US"/>
        </w:rPr>
        <w:t>@</w:t>
      </w:r>
      <w:r w:rsidR="0054272E" w:rsidRPr="0054272E">
        <w:rPr>
          <w:rFonts w:ascii="Consolas" w:hAnsi="Consolas" w:cs="Consolas"/>
          <w:color w:val="DCDCDC"/>
          <w:lang w:val="en-US"/>
        </w:rPr>
        <w:t>ViewBag</w:t>
      </w:r>
      <w:r w:rsidR="0054272E" w:rsidRPr="0054272E">
        <w:rPr>
          <w:rFonts w:ascii="Consolas" w:hAnsi="Consolas" w:cs="Consolas"/>
          <w:color w:val="B4B4B4"/>
          <w:lang w:val="en-US"/>
        </w:rPr>
        <w:t>.</w:t>
      </w:r>
      <w:r w:rsidR="0054272E" w:rsidRPr="0054272E">
        <w:rPr>
          <w:rFonts w:ascii="Consolas" w:hAnsi="Consolas" w:cs="Consolas"/>
          <w:color w:val="DCDCDC"/>
          <w:lang w:val="en-US"/>
        </w:rPr>
        <w:t>CurrentUserId</w:t>
      </w:r>
      <w:r w:rsidR="0054272E"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C87E10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C87E10">
        <w:rPr>
          <w:rFonts w:ascii="Consolas" w:hAnsi="Consolas" w:cs="Consolas"/>
          <w:color w:val="DCDCDC"/>
          <w:lang w:val="en-US"/>
        </w:rPr>
        <w:t>refresh</w:t>
      </w:r>
      <w:r w:rsidRPr="00C87E10">
        <w:rPr>
          <w:rFonts w:ascii="Consolas" w:hAnsi="Consolas" w:cs="Consolas"/>
          <w:color w:val="B4B4B4"/>
          <w:lang w:val="en-US"/>
        </w:rPr>
        <w:t>:</w:t>
      </w:r>
      <w:r w:rsidRPr="00C87E10">
        <w:rPr>
          <w:rFonts w:ascii="Consolas" w:hAnsi="Consolas" w:cs="Consolas"/>
          <w:color w:val="DCDCDC"/>
          <w:lang w:val="en-US"/>
        </w:rPr>
        <w:t> </w:t>
      </w:r>
      <w:r w:rsidRPr="00C87E10">
        <w:rPr>
          <w:rFonts w:ascii="Consolas" w:hAnsi="Consolas" w:cs="Consolas"/>
          <w:color w:val="569CD6"/>
          <w:lang w:val="en-US"/>
        </w:rPr>
        <w:t>function</w:t>
      </w:r>
      <w:r w:rsidRPr="00C87E10">
        <w:rPr>
          <w:rFonts w:ascii="Consolas" w:hAnsi="Consolas" w:cs="Consolas"/>
          <w:color w:val="DCDCDC"/>
          <w:lang w:val="en-US"/>
        </w:rPr>
        <w:t> </w:t>
      </w:r>
      <w:r w:rsidRPr="00C87E10">
        <w:rPr>
          <w:rFonts w:ascii="Consolas" w:hAnsi="Consolas" w:cs="Consolas"/>
          <w:color w:val="B4B4B4"/>
          <w:lang w:val="en-US"/>
        </w:rPr>
        <w:t>(</w:t>
      </w:r>
      <w:r w:rsidRPr="00C87E10">
        <w:rPr>
          <w:rFonts w:ascii="Consolas" w:hAnsi="Consolas" w:cs="Consolas"/>
          <w:color w:val="DCDCDC"/>
          <w:lang w:val="en-US"/>
        </w:rPr>
        <w:t>e</w:t>
      </w:r>
      <w:r w:rsidRPr="00C87E10">
        <w:rPr>
          <w:rFonts w:ascii="Consolas" w:hAnsi="Consolas" w:cs="Consolas"/>
          <w:color w:val="B4B4B4"/>
          <w:lang w:val="en-US"/>
        </w:rPr>
        <w:t>){</w:t>
      </w:r>
    </w:p>
    <w:p w:rsidR="0054272E" w:rsidRPr="00C87E10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87E10">
        <w:rPr>
          <w:rFonts w:ascii="Consolas" w:hAnsi="Consolas" w:cs="Consolas"/>
          <w:color w:val="DCDCDC"/>
          <w:lang w:val="en-US"/>
        </w:rPr>
        <w:t>                        console</w:t>
      </w:r>
      <w:r w:rsidRPr="00C87E10">
        <w:rPr>
          <w:rFonts w:ascii="Consolas" w:hAnsi="Consolas" w:cs="Consolas"/>
          <w:color w:val="B4B4B4"/>
          <w:lang w:val="en-US"/>
        </w:rPr>
        <w:t>.</w:t>
      </w:r>
      <w:r w:rsidRPr="00C87E10">
        <w:rPr>
          <w:rFonts w:ascii="Consolas" w:hAnsi="Consolas" w:cs="Consolas"/>
          <w:color w:val="DCDCDC"/>
          <w:lang w:val="en-US"/>
        </w:rPr>
        <w:t>log</w:t>
      </w:r>
      <w:r w:rsidRPr="00C87E10">
        <w:rPr>
          <w:rFonts w:ascii="Consolas" w:hAnsi="Consolas" w:cs="Consolas"/>
          <w:color w:val="B4B4B4"/>
          <w:lang w:val="en-US"/>
        </w:rPr>
        <w:t>(</w:t>
      </w:r>
      <w:r w:rsidRPr="00C87E10">
        <w:rPr>
          <w:rFonts w:ascii="Consolas" w:hAnsi="Consolas" w:cs="Consolas"/>
          <w:color w:val="DCDCDC"/>
          <w:lang w:val="en-US"/>
        </w:rPr>
        <w:t>e</w:t>
      </w:r>
      <w:r w:rsidRPr="00C87E10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C87E10">
        <w:rPr>
          <w:rFonts w:ascii="Consolas" w:hAnsi="Consolas" w:cs="Consolas"/>
          <w:color w:val="DCDCDC"/>
          <w:lang w:val="en-US"/>
        </w:rPr>
        <w:t>                        </w:t>
      </w:r>
      <w:r w:rsidRPr="0054272E">
        <w:rPr>
          <w:rFonts w:ascii="Consolas" w:hAnsi="Consolas" w:cs="Consolas"/>
          <w:color w:val="DCDCDC"/>
          <w:lang w:val="en-US"/>
        </w:rPr>
        <w:t>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sender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visible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false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actions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[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"Minimize"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"Maximize"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        </w:t>
      </w:r>
      <w:r w:rsidRPr="0054272E">
        <w:rPr>
          <w:rFonts w:ascii="Consolas" w:hAnsi="Consolas" w:cs="Consolas"/>
          <w:color w:val="D69D85"/>
          <w:lang w:val="en-US"/>
        </w:rPr>
        <w:t>"Close"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],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close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e</w:t>
      </w:r>
      <w:r w:rsidRPr="0054272E">
        <w:rPr>
          <w:rFonts w:ascii="Consolas" w:hAnsi="Consolas" w:cs="Consolas"/>
          <w:color w:val="B4B4B4"/>
          <w:lang w:val="en-US"/>
        </w:rPr>
        <w:t>){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'#chatview'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fadeOut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'#friendslist'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fadeIn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"#top"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show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</w:t>
      </w:r>
      <w:r w:rsidRPr="0054272E">
        <w:rPr>
          <w:rFonts w:ascii="Consolas" w:hAnsi="Consolas" w:cs="Consolas"/>
          <w:color w:val="B4B4B4"/>
          <w:lang w:val="en-US"/>
        </w:rPr>
        <w:t>},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title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D69D85"/>
          <w:lang w:val="en-US"/>
        </w:rPr>
        <w:t>"Live Support Chat"</w:t>
      </w:r>
      <w:r w:rsidRPr="0054272E">
        <w:rPr>
          <w:rFonts w:ascii="Consolas" w:hAnsi="Consolas" w:cs="Consolas"/>
          <w:color w:val="B4B4B4"/>
          <w:lang w:val="en-US"/>
        </w:rPr>
        <w:t>,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    modal</w:t>
      </w:r>
      <w:r w:rsidRPr="0054272E">
        <w:rPr>
          <w:rFonts w:ascii="Consolas" w:hAnsi="Consolas" w:cs="Consolas"/>
          <w:color w:val="B4B4B4"/>
          <w:lang w:val="en-US"/>
        </w:rPr>
        <w:t>:</w:t>
      </w:r>
      <w:r w:rsidRPr="0054272E">
        <w:rPr>
          <w:rFonts w:ascii="Consolas" w:hAnsi="Consolas" w:cs="Consolas"/>
          <w:color w:val="569CD6"/>
          <w:lang w:val="en-US"/>
        </w:rPr>
        <w:t>true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B4B4B4"/>
          <w:lang w:val="en-US"/>
        </w:rPr>
        <w:t>});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54272E">
        <w:rPr>
          <w:rFonts w:ascii="Consolas" w:hAnsi="Consolas" w:cs="Consolas"/>
          <w:color w:val="569CD6"/>
          <w:lang w:val="en-US"/>
        </w:rPr>
        <w:t>var</w:t>
      </w:r>
      <w:r w:rsidRPr="0054272E">
        <w:rPr>
          <w:rFonts w:ascii="Consolas" w:hAnsi="Consolas" w:cs="Consolas"/>
          <w:color w:val="DCDCDC"/>
          <w:lang w:val="en-US"/>
        </w:rPr>
        <w:t> chatWindow </w:t>
      </w:r>
      <w:r w:rsidRPr="0054272E">
        <w:rPr>
          <w:rFonts w:ascii="Consolas" w:hAnsi="Consolas" w:cs="Consolas"/>
          <w:color w:val="B4B4B4"/>
          <w:lang w:val="en-US"/>
        </w:rPr>
        <w:t>=</w:t>
      </w:r>
      <w:r w:rsidRPr="0054272E">
        <w:rPr>
          <w:rFonts w:ascii="Consolas" w:hAnsi="Consolas" w:cs="Consolas"/>
          <w:color w:val="DCDCDC"/>
          <w:lang w:val="en-US"/>
        </w:rPr>
        <w:t>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"#chatWindow"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"kendoWindow"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kendo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ui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progress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CDCDC"/>
          <w:lang w:val="en-US"/>
        </w:rPr>
        <w:t>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element</w:t>
      </w:r>
      <w:r w:rsidRPr="0054272E">
        <w:rPr>
          <w:rFonts w:ascii="Consolas" w:hAnsi="Consolas" w:cs="Consolas"/>
          <w:color w:val="B4B4B4"/>
          <w:lang w:val="en-US"/>
        </w:rPr>
        <w:t>,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569CD6"/>
          <w:lang w:val="en-US"/>
        </w:rPr>
        <w:t>true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"#btnChat"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click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569CD6"/>
          <w:lang w:val="en-US"/>
        </w:rPr>
        <w:t>function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()</w:t>
      </w:r>
      <w:r w:rsidRPr="0054272E">
        <w:rPr>
          <w:rFonts w:ascii="Consolas" w:hAnsi="Consolas" w:cs="Consolas"/>
          <w:color w:val="DCDCDC"/>
          <w:lang w:val="en-US"/>
        </w:rPr>
        <w:t> </w:t>
      </w:r>
      <w:r w:rsidRPr="0054272E">
        <w:rPr>
          <w:rFonts w:ascii="Consolas" w:hAnsi="Consolas" w:cs="Consolas"/>
          <w:color w:val="B4B4B4"/>
          <w:lang w:val="en-US"/>
        </w:rPr>
        <w:t>{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</w:t>
      </w:r>
      <w:r w:rsidRPr="0054272E">
        <w:rPr>
          <w:rFonts w:ascii="Consolas" w:hAnsi="Consolas" w:cs="Consolas"/>
          <w:color w:val="57A64A"/>
          <w:lang w:val="en-US"/>
        </w:rPr>
        <w:t>//reset forms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lastRenderedPageBreak/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"#messageeditor"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data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"kendoEditor"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value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$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"#searchfield"</w:t>
      </w:r>
      <w:r w:rsidRPr="0054272E">
        <w:rPr>
          <w:rFonts w:ascii="Consolas" w:hAnsi="Consolas" w:cs="Consolas"/>
          <w:color w:val="B4B4B4"/>
          <w:lang w:val="en-US"/>
        </w:rPr>
        <w:t>).</w:t>
      </w:r>
      <w:r w:rsidRPr="0054272E">
        <w:rPr>
          <w:rFonts w:ascii="Consolas" w:hAnsi="Consolas" w:cs="Consolas"/>
          <w:color w:val="DCDCDC"/>
          <w:lang w:val="en-US"/>
        </w:rPr>
        <w:t>val</w:t>
      </w:r>
      <w:r w:rsidRPr="0054272E">
        <w:rPr>
          <w:rFonts w:ascii="Consolas" w:hAnsi="Consolas" w:cs="Consolas"/>
          <w:color w:val="B4B4B4"/>
          <w:lang w:val="en-US"/>
        </w:rPr>
        <w:t>(</w:t>
      </w:r>
      <w:r w:rsidRPr="0054272E">
        <w:rPr>
          <w:rFonts w:ascii="Consolas" w:hAnsi="Consolas" w:cs="Consolas"/>
          <w:color w:val="D69D85"/>
          <w:lang w:val="en-US"/>
        </w:rPr>
        <w:t>""</w:t>
      </w:r>
      <w:r w:rsidRPr="0054272E">
        <w:rPr>
          <w:rFonts w:ascii="Consolas" w:hAnsi="Consolas" w:cs="Consolas"/>
          <w:color w:val="B4B4B4"/>
          <w:lang w:val="en-US"/>
        </w:rPr>
        <w:t>);</w:t>
      </w:r>
    </w:p>
    <w:p w:rsidR="0054272E" w:rsidRP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    chatWindow</w:t>
      </w:r>
      <w:r w:rsidRPr="0054272E">
        <w:rPr>
          <w:rFonts w:ascii="Consolas" w:hAnsi="Consolas" w:cs="Consolas"/>
          <w:color w:val="B4B4B4"/>
          <w:lang w:val="en-US"/>
        </w:rPr>
        <w:t>.</w:t>
      </w:r>
      <w:r w:rsidRPr="0054272E">
        <w:rPr>
          <w:rFonts w:ascii="Consolas" w:hAnsi="Consolas" w:cs="Consolas"/>
          <w:color w:val="DCDCDC"/>
          <w:lang w:val="en-US"/>
        </w:rPr>
        <w:t>center</w:t>
      </w:r>
      <w:r w:rsidRPr="0054272E">
        <w:rPr>
          <w:rFonts w:ascii="Consolas" w:hAnsi="Consolas" w:cs="Consolas"/>
          <w:color w:val="B4B4B4"/>
          <w:lang w:val="en-US"/>
        </w:rPr>
        <w:t>().</w:t>
      </w:r>
      <w:r w:rsidRPr="0054272E">
        <w:rPr>
          <w:rFonts w:ascii="Consolas" w:hAnsi="Consolas" w:cs="Consolas"/>
          <w:color w:val="DCDCDC"/>
          <w:lang w:val="en-US"/>
        </w:rPr>
        <w:t>open</w:t>
      </w:r>
      <w:r w:rsidRPr="0054272E">
        <w:rPr>
          <w:rFonts w:ascii="Consolas" w:hAnsi="Consolas" w:cs="Consolas"/>
          <w:color w:val="B4B4B4"/>
          <w:lang w:val="en-US"/>
        </w:rPr>
        <w:t>();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54272E">
        <w:rPr>
          <w:rFonts w:ascii="Consolas" w:hAnsi="Consolas" w:cs="Consolas"/>
          <w:color w:val="DCDCDC"/>
          <w:lang w:val="en-US"/>
        </w:rPr>
        <w:t>    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    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    </w:t>
      </w:r>
      <w:r w:rsidRPr="00444B4C">
        <w:rPr>
          <w:rFonts w:ascii="Consolas" w:hAnsi="Consolas" w:cs="Consolas"/>
          <w:color w:val="B4B4B4"/>
          <w:lang w:val="en-US"/>
        </w:rPr>
        <w:t>});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DCDCDC"/>
          <w:lang w:val="en-US"/>
        </w:rPr>
        <w:t>    </w:t>
      </w: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script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Pr="00444B4C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  <w:lang w:val="en-US"/>
        </w:rPr>
      </w:pPr>
      <w:r w:rsidRPr="00444B4C">
        <w:rPr>
          <w:rFonts w:ascii="Consolas" w:hAnsi="Consolas" w:cs="Consolas"/>
          <w:color w:val="808080"/>
          <w:lang w:val="en-US"/>
        </w:rPr>
        <w:t>&lt;/</w:t>
      </w:r>
      <w:r w:rsidRPr="00444B4C">
        <w:rPr>
          <w:rFonts w:ascii="Consolas" w:hAnsi="Consolas" w:cs="Consolas"/>
          <w:color w:val="569CD6"/>
          <w:lang w:val="en-US"/>
        </w:rPr>
        <w:t>body</w:t>
      </w:r>
      <w:r w:rsidRPr="00444B4C">
        <w:rPr>
          <w:rFonts w:ascii="Consolas" w:hAnsi="Consolas" w:cs="Consolas"/>
          <w:color w:val="808080"/>
          <w:lang w:val="en-US"/>
        </w:rPr>
        <w:t>&gt;</w:t>
      </w:r>
    </w:p>
    <w:p w:rsidR="0054272E" w:rsidRDefault="0054272E" w:rsidP="0054272E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808080"/>
        </w:rPr>
        <w:t>&lt;/</w:t>
      </w:r>
      <w:r>
        <w:rPr>
          <w:rFonts w:ascii="Consolas" w:hAnsi="Consolas" w:cs="Consolas"/>
          <w:color w:val="569CD6"/>
        </w:rPr>
        <w:t>html</w:t>
      </w:r>
      <w:r>
        <w:rPr>
          <w:rFonts w:ascii="Consolas" w:hAnsi="Consolas" w:cs="Consolas"/>
          <w:color w:val="808080"/>
        </w:rPr>
        <w:t>&gt;</w:t>
      </w: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F02313" w:rsidRPr="0054272E" w:rsidRDefault="00F02313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p w:rsidR="005144A4" w:rsidRPr="0054272E" w:rsidRDefault="005144A4" w:rsidP="00320E42">
      <w:pPr>
        <w:pStyle w:val="FormatvorlageTabellenberschrift"/>
        <w:jc w:val="left"/>
        <w:rPr>
          <w:rFonts w:ascii="Arial" w:hAnsi="Arial" w:cs="Arial"/>
          <w:sz w:val="22"/>
        </w:rPr>
      </w:pPr>
    </w:p>
    <w:tbl>
      <w:tblPr>
        <w:tblpPr w:topFromText="170" w:vertAnchor="page" w:horzAnchor="margin" w:tblpY="14071"/>
        <w:tblOverlap w:val="never"/>
        <w:tblW w:w="1046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6"/>
        <w:gridCol w:w="387"/>
        <w:gridCol w:w="2573"/>
      </w:tblGrid>
      <w:tr w:rsidR="00C41446" w:rsidRPr="00320E42" w:rsidTr="00C41446">
        <w:trPr>
          <w:cantSplit/>
          <w:trHeight w:val="1745"/>
        </w:trPr>
        <w:tc>
          <w:tcPr>
            <w:tcW w:w="7506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pacing w:val="-2"/>
                <w:sz w:val="22"/>
                <w:szCs w:val="22"/>
              </w:rPr>
            </w:pPr>
          </w:p>
        </w:tc>
        <w:tc>
          <w:tcPr>
            <w:tcW w:w="387" w:type="dxa"/>
            <w:shd w:val="clear" w:color="auto" w:fill="FFFFFF" w:themeFill="background1"/>
          </w:tcPr>
          <w:p w:rsidR="00C41446" w:rsidRPr="0054272E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73" w:type="dxa"/>
          </w:tcPr>
          <w:p w:rsidR="00C41446" w:rsidRPr="00C41446" w:rsidRDefault="00C41446" w:rsidP="00C41446">
            <w:pPr>
              <w:pStyle w:val="Disclaimer"/>
              <w:spacing w:line="240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83020" w:rsidRDefault="00483020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Default="00217497" w:rsidP="00320E42">
      <w:pPr>
        <w:pStyle w:val="berschrift1Zusatz"/>
        <w:rPr>
          <w:rFonts w:ascii="Arial" w:hAnsi="Arial" w:cs="Arial"/>
          <w:sz w:val="22"/>
        </w:rPr>
      </w:pPr>
    </w:p>
    <w:p w:rsidR="00217497" w:rsidRPr="00320E42" w:rsidRDefault="00217497" w:rsidP="00320E42">
      <w:pPr>
        <w:pStyle w:val="berschrift1Zusatz"/>
        <w:rPr>
          <w:rFonts w:ascii="Arial" w:hAnsi="Arial" w:cs="Arial"/>
          <w:sz w:val="22"/>
        </w:rPr>
      </w:pPr>
    </w:p>
    <w:sectPr w:rsidR="00217497" w:rsidRPr="00320E42" w:rsidSect="00D605E5">
      <w:headerReference w:type="even" r:id="rId39"/>
      <w:headerReference w:type="default" r:id="rId40"/>
      <w:footerReference w:type="default" r:id="rId41"/>
      <w:headerReference w:type="first" r:id="rId42"/>
      <w:footerReference w:type="first" r:id="rId43"/>
      <w:pgSz w:w="11907" w:h="16839" w:code="9"/>
      <w:pgMar w:top="2087" w:right="1418" w:bottom="2087" w:left="1418" w:header="737" w:footer="403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3CD" w:rsidRDefault="00EE63CD" w:rsidP="00DA29C8">
      <w:r>
        <w:separator/>
      </w:r>
    </w:p>
  </w:endnote>
  <w:endnote w:type="continuationSeparator" w:id="0">
    <w:p w:rsidR="00EE63CD" w:rsidRDefault="00EE63CD" w:rsidP="00DA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B84068" w:rsidRDefault="00EE63CD" w:rsidP="00DA29C8">
    <w:pPr>
      <w:pStyle w:val="Fuzeile"/>
      <w:rPr>
        <w:color w:val="000000" w:themeColor="text1"/>
        <w:spacing w:val="40"/>
        <w:sz w:val="20"/>
      </w:rPr>
    </w:pPr>
    <w:r w:rsidRPr="000627BD">
      <w:rPr>
        <w:rStyle w:val="Seitenzahl"/>
        <w:noProof/>
      </w:rPr>
      <mc:AlternateContent>
        <mc:Choice Requires="wps">
          <w:drawing>
            <wp:anchor distT="0" distB="0" distL="114300" distR="114300" simplePos="0" relativeHeight="251735552" behindDoc="0" locked="1" layoutInCell="0" allowOverlap="1" wp14:anchorId="6CC5A8C5" wp14:editId="75E8915D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1" name="Rechteck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1" o:spid="_x0000_s1026" style="position:absolute;margin-left:0;margin-top:833.65pt;width:598.1pt;height:8.5pt;z-index:251735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xDs2UI4CAACF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PAGE </w:instrText>
    </w:r>
    <w:r w:rsidRPr="000627BD">
      <w:rPr>
        <w:rStyle w:val="Seitenzahl"/>
      </w:rPr>
      <w:fldChar w:fldCharType="separate"/>
    </w:r>
    <w:r>
      <w:rPr>
        <w:rStyle w:val="Seitenzahl"/>
        <w:noProof/>
      </w:rPr>
      <w:t>1</w:t>
    </w:r>
    <w:r w:rsidRPr="000627BD">
      <w:rPr>
        <w:rStyle w:val="Seitenzahl"/>
      </w:rPr>
      <w:fldChar w:fldCharType="end"/>
    </w:r>
    <w:r w:rsidRPr="000627BD">
      <w:rPr>
        <w:rStyle w:val="Seitenzahl"/>
      </w:rPr>
      <w:t>/</w:t>
    </w:r>
    <w:r w:rsidRPr="000627BD">
      <w:rPr>
        <w:rStyle w:val="Seitenzahl"/>
      </w:rPr>
      <w:fldChar w:fldCharType="begin"/>
    </w:r>
    <w:r w:rsidRPr="000627BD">
      <w:rPr>
        <w:rStyle w:val="Seitenzahl"/>
      </w:rPr>
      <w:instrText xml:space="preserve"> NUMPAGES </w:instrText>
    </w:r>
    <w:r w:rsidRPr="000627BD">
      <w:rPr>
        <w:rStyle w:val="Seitenzahl"/>
      </w:rPr>
      <w:fldChar w:fldCharType="separate"/>
    </w:r>
    <w:r>
      <w:rPr>
        <w:rStyle w:val="Seitenzahl"/>
        <w:noProof/>
      </w:rPr>
      <w:t>38</w:t>
    </w:r>
    <w:r w:rsidRPr="000627BD">
      <w:rPr>
        <w:rStyle w:val="Seitenzahl"/>
      </w:rPr>
      <w:fldChar w:fldCharType="end"/>
    </w:r>
    <w:r w:rsidRPr="00A72ACF">
      <w:rPr>
        <w:rStyle w:val="DatumabSeite2"/>
        <w:sz w:val="16"/>
      </w:rPr>
      <w:tab/>
    </w:r>
    <w:r w:rsidRPr="00B100C2">
      <w:t>Joh. Berenberg, Gossler &amp; Co. KG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>17.09.2014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E47A8B" w:rsidRDefault="00EE63CD" w:rsidP="004D4D90">
    <w:pPr>
      <w:pStyle w:val="Fuzeile"/>
      <w:ind w:left="141" w:firstLine="567"/>
      <w:jc w:val="center"/>
      <w:rPr>
        <w:rFonts w:ascii="Arial" w:hAnsi="Arial" w:cs="Arial"/>
        <w:color w:val="000000" w:themeColor="text1"/>
        <w:spacing w:val="40"/>
        <w:sz w:val="14"/>
        <w:szCs w:val="14"/>
      </w:rPr>
    </w:pPr>
    <w:r w:rsidRPr="00E47A8B">
      <w:rPr>
        <w:rStyle w:val="DatumabSeite2"/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733504" behindDoc="0" locked="1" layoutInCell="0" allowOverlap="1" wp14:anchorId="49852A3A" wp14:editId="14B1D767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6" o:spid="_x0000_s1026" style="position:absolute;margin-left:0;margin-top:833.65pt;width:598.1pt;height:8.5pt;z-index:251733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E47A8B">
      <w:rPr>
        <w:rFonts w:ascii="Arial" w:hAnsi="Arial" w:cs="Arial"/>
        <w:sz w:val="14"/>
        <w:szCs w:val="14"/>
      </w:rPr>
      <w:t>Joh. Berenberg, Gossler &amp; Co. KG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C65D86" w:rsidRDefault="00EE63CD" w:rsidP="00DA29C8">
    <w:pPr>
      <w:pStyle w:val="Fuzeile"/>
      <w:rPr>
        <w:rStyle w:val="DatumabSeite2"/>
        <w:rFonts w:ascii="Arial" w:hAnsi="Arial" w:cs="Arial"/>
        <w:sz w:val="14"/>
        <w:szCs w:val="14"/>
      </w:rPr>
    </w:pPr>
    <w:r w:rsidRPr="00C65D86">
      <w:rPr>
        <w:rStyle w:val="Seitenzahl"/>
        <w:rFonts w:ascii="Arial" w:hAnsi="Arial" w:cs="Arial"/>
        <w:noProof/>
        <w:sz w:val="14"/>
        <w:szCs w:val="14"/>
      </w:rPr>
      <mc:AlternateContent>
        <mc:Choice Requires="wps">
          <w:drawing>
            <wp:anchor distT="0" distB="0" distL="114300" distR="114300" simplePos="0" relativeHeight="251737600" behindDoc="0" locked="1" layoutInCell="0" allowOverlap="1" wp14:anchorId="3430A7AF" wp14:editId="499DC17C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12" name="Rechteck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12" o:spid="_x0000_s1026" style="position:absolute;margin-left:0;margin-top:833.65pt;width:598.1pt;height:8.5pt;z-index:251737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Al/1uv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C65D86">
      <w:rPr>
        <w:rStyle w:val="Seitenzahl"/>
        <w:rFonts w:ascii="Arial" w:hAnsi="Arial" w:cs="Arial"/>
        <w:sz w:val="14"/>
        <w:szCs w:val="14"/>
      </w:rPr>
      <w:fldChar w:fldCharType="begin"/>
    </w:r>
    <w:r w:rsidRPr="00C65D86">
      <w:rPr>
        <w:rStyle w:val="Seitenzahl"/>
        <w:rFonts w:ascii="Arial" w:hAnsi="Arial" w:cs="Arial"/>
        <w:sz w:val="14"/>
        <w:szCs w:val="14"/>
      </w:rPr>
      <w:instrText xml:space="preserve"> PAGE </w:instrText>
    </w:r>
    <w:r w:rsidRPr="00C65D86">
      <w:rPr>
        <w:rStyle w:val="Seitenzahl"/>
        <w:rFonts w:ascii="Arial" w:hAnsi="Arial" w:cs="Arial"/>
        <w:sz w:val="14"/>
        <w:szCs w:val="14"/>
      </w:rPr>
      <w:fldChar w:fldCharType="separate"/>
    </w:r>
    <w:r w:rsidR="005D749D">
      <w:rPr>
        <w:rStyle w:val="Seitenzahl"/>
        <w:rFonts w:ascii="Arial" w:hAnsi="Arial" w:cs="Arial"/>
        <w:noProof/>
        <w:sz w:val="14"/>
        <w:szCs w:val="14"/>
      </w:rPr>
      <w:t>1</w:t>
    </w:r>
    <w:r w:rsidRPr="00C65D86">
      <w:rPr>
        <w:rStyle w:val="Seitenzahl"/>
        <w:rFonts w:ascii="Arial" w:hAnsi="Arial" w:cs="Arial"/>
        <w:sz w:val="14"/>
        <w:szCs w:val="14"/>
      </w:rPr>
      <w:fldChar w:fldCharType="end"/>
    </w:r>
    <w:r w:rsidRPr="00C65D86">
      <w:rPr>
        <w:rStyle w:val="DatumabSeite2"/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>Joh. Berenberg, Gossler &amp; Co. KG</w:t>
    </w:r>
    <w:r w:rsidRPr="00C65D86">
      <w:rPr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ab/>
    </w:r>
    <w:r w:rsidRPr="00C65D86">
      <w:rPr>
        <w:rFonts w:ascii="Arial" w:hAnsi="Arial" w:cs="Arial"/>
        <w:sz w:val="14"/>
        <w:szCs w:val="14"/>
      </w:rPr>
      <w:tab/>
    </w:r>
    <w:r w:rsidR="00C87E10">
      <w:rPr>
        <w:rFonts w:ascii="Arial" w:hAnsi="Arial" w:cs="Arial"/>
        <w:sz w:val="14"/>
        <w:szCs w:val="14"/>
        <w:lang w:val="en-US"/>
      </w:rPr>
      <w:t>23</w:t>
    </w:r>
    <w:r w:rsidRPr="00C65D86">
      <w:rPr>
        <w:rFonts w:ascii="Arial" w:hAnsi="Arial" w:cs="Arial"/>
        <w:sz w:val="14"/>
        <w:szCs w:val="14"/>
        <w:lang w:val="en-US"/>
      </w:rPr>
      <w:t>.05.2017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F770DD" w:rsidRDefault="00EE63CD" w:rsidP="00DA29C8">
    <w:pPr>
      <w:pStyle w:val="Fuzeile"/>
    </w:pPr>
    <w:r w:rsidRPr="00F770DD">
      <w:rPr>
        <w:rStyle w:val="DatumabSeite2"/>
      </w:rPr>
      <w:t xml:space="preserve">Seite </w:t>
    </w:r>
    <w:r w:rsidRPr="00F770DD">
      <w:rPr>
        <w:rStyle w:val="DatumabSeite2"/>
      </w:rPr>
      <w:fldChar w:fldCharType="begin"/>
    </w:r>
    <w:r w:rsidRPr="00F770DD">
      <w:rPr>
        <w:rStyle w:val="DatumabSeite2"/>
      </w:rPr>
      <w:instrText xml:space="preserve"> page </w:instrText>
    </w:r>
    <w:r w:rsidRPr="00F770DD">
      <w:rPr>
        <w:rStyle w:val="DatumabSeite2"/>
      </w:rPr>
      <w:fldChar w:fldCharType="separate"/>
    </w:r>
    <w:r w:rsidR="00D605E5">
      <w:rPr>
        <w:rStyle w:val="DatumabSeite2"/>
        <w:noProof/>
      </w:rPr>
      <w:t>1</w:t>
    </w:r>
    <w:r w:rsidRPr="00F770DD">
      <w:rPr>
        <w:rStyle w:val="DatumabSeite2"/>
      </w:rPr>
      <w:fldChar w:fldCharType="end"/>
    </w:r>
    <w:r w:rsidRPr="00F770DD">
      <w:rPr>
        <w:noProof/>
      </w:rPr>
      <mc:AlternateContent>
        <mc:Choice Requires="wps">
          <w:drawing>
            <wp:anchor distT="0" distB="0" distL="114300" distR="114300" simplePos="0" relativeHeight="251712000" behindDoc="0" locked="1" layoutInCell="0" allowOverlap="1" wp14:anchorId="536DBA25" wp14:editId="338AF961">
              <wp:simplePos x="0" y="0"/>
              <wp:positionH relativeFrom="page">
                <wp:align>left</wp:align>
              </wp:positionH>
              <wp:positionV relativeFrom="page">
                <wp:posOffset>10587355</wp:posOffset>
              </wp:positionV>
              <wp:extent cx="7595870" cy="107950"/>
              <wp:effectExtent l="0" t="0" r="5080" b="6350"/>
              <wp:wrapNone/>
              <wp:docPr id="97" name="Rechteck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108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7" o:spid="_x0000_s1026" style="position:absolute;margin-left:0;margin-top:833.65pt;width:598.1pt;height:8.5pt;z-index:251712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" o:allowincell="f" fillcolor="#c6562c [3215]" stroked="f" strokeweight="2pt"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3CD" w:rsidRDefault="00EE63CD" w:rsidP="00DA29C8">
      <w:r>
        <w:separator/>
      </w:r>
    </w:p>
  </w:footnote>
  <w:footnote w:type="continuationSeparator" w:id="0">
    <w:p w:rsidR="00EE63CD" w:rsidRDefault="00EE63CD" w:rsidP="00DA2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CD5876">
    <w:r w:rsidRPr="00235B8F">
      <w:rPr>
        <w:rStyle w:val="DatumabSeite2"/>
        <w:noProof/>
      </w:rPr>
      <w:drawing>
        <wp:anchor distT="0" distB="0" distL="114300" distR="114300" simplePos="0" relativeHeight="251757056" behindDoc="1" locked="0" layoutInCell="1" allowOverlap="1" wp14:anchorId="5B696D2A" wp14:editId="768DD911">
          <wp:simplePos x="0" y="0"/>
          <wp:positionH relativeFrom="page">
            <wp:posOffset>6652733</wp:posOffset>
          </wp:positionH>
          <wp:positionV relativeFrom="page">
            <wp:posOffset>245745</wp:posOffset>
          </wp:positionV>
          <wp:extent cx="471170" cy="615315"/>
          <wp:effectExtent l="0" t="0" r="5080" b="0"/>
          <wp:wrapNone/>
          <wp:docPr id="30" name="Grafik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6032" behindDoc="1" locked="0" layoutInCell="1" allowOverlap="1" wp14:anchorId="3ACD6832" wp14:editId="75232C23">
              <wp:simplePos x="0" y="0"/>
              <wp:positionH relativeFrom="column">
                <wp:posOffset>5679440</wp:posOffset>
              </wp:positionH>
              <wp:positionV relativeFrom="paragraph">
                <wp:posOffset>-218942</wp:posOffset>
              </wp:positionV>
              <wp:extent cx="596900" cy="603250"/>
              <wp:effectExtent l="0" t="0" r="0" b="6350"/>
              <wp:wrapNone/>
              <wp:docPr id="292" name="Rechteck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292" o:spid="_x0000_s1026" style="position:absolute;margin-left:447.2pt;margin-top:-17.25pt;width:47pt;height:47.5pt;z-index:-251560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" fillcolor="white [3212]" stroked="f" strokeweight="2pt"/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53984" behindDoc="1" locked="0" layoutInCell="1" allowOverlap="1" wp14:anchorId="61614315" wp14:editId="6B576CF2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293" name="Gerade Verbindung 2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3" o:spid="_x0000_s1026" style="position:absolute;z-index:-2515624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" strokecolor="#c6562c [3215]" strokeweight=".5pt">
              <w10:wrap anchorx="page" anchory="page"/>
            </v:line>
          </w:pict>
        </mc:Fallback>
      </mc:AlternateContent>
    </w:r>
    <w:r>
      <w:rPr>
        <w:rStyle w:val="DatumabSeite2"/>
      </w:rPr>
      <w:t>PFLICHTENHEFT</w:t>
    </w:r>
    <w:r w:rsidRPr="00235B8F">
      <w:rPr>
        <w:rStyle w:val="DatumabSeite2"/>
      </w:rPr>
      <w:t xml:space="preserve"> | </w:t>
    </w:r>
    <w:sdt>
      <w:sdtPr>
        <w:rPr>
          <w:rStyle w:val="DatumabSeite2"/>
        </w:rPr>
        <w:alias w:val="Titel"/>
        <w:tag w:val=""/>
        <w:id w:val="12571795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DatumabSeite2"/>
        </w:rPr>
      </w:sdtEndPr>
      <w:sdtContent>
        <w:r>
          <w:rPr>
            <w:rStyle w:val="DatumabSeite2"/>
          </w:rPr>
          <w:t>LSC - Live Support Chat</w:t>
        </w:r>
      </w:sdtContent>
    </w:sdt>
  </w:p>
  <w:p w:rsidR="00EE63CD" w:rsidRPr="00CD5876" w:rsidRDefault="00EE63CD" w:rsidP="00CD5876">
    <w:pPr>
      <w:pStyle w:val="Kopfzeile"/>
    </w:pPr>
    <w:r w:rsidRPr="00235B8F">
      <w:rPr>
        <w:rStyle w:val="DatumabSeite2"/>
      </w:rPr>
      <mc:AlternateContent>
        <mc:Choice Requires="wps">
          <w:drawing>
            <wp:anchor distT="0" distB="0" distL="114300" distR="114300" simplePos="0" relativeHeight="251755008" behindDoc="1" locked="0" layoutInCell="1" allowOverlap="1" wp14:anchorId="13FB6479" wp14:editId="2E4A204B">
              <wp:simplePos x="0" y="0"/>
              <wp:positionH relativeFrom="column">
                <wp:posOffset>-897255</wp:posOffset>
              </wp:positionH>
              <wp:positionV relativeFrom="page">
                <wp:posOffset>704850</wp:posOffset>
              </wp:positionV>
              <wp:extent cx="7563485" cy="0"/>
              <wp:effectExtent l="0" t="19050" r="18415" b="19050"/>
              <wp:wrapNone/>
              <wp:docPr id="294" name="Gerade Verbindung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294" o:spid="_x0000_s1026" style="position:absolute;z-index:-25156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65pt,55.5pt" to="524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" strokecolor="#c6562c [3215]" strokeweight="2.25pt">
              <w10:wrap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Pr="006C4CD7" w:rsidRDefault="00C57FEB" w:rsidP="00DA29C8">
    <w:pPr>
      <w:rPr>
        <w:color w:val="000000" w:themeColor="text1"/>
        <w:spacing w:val="40"/>
      </w:rPr>
    </w:pP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4768" behindDoc="1" locked="0" layoutInCell="1" allowOverlap="1" wp14:anchorId="6A514761" wp14:editId="4B2C5411">
              <wp:simplePos x="0" y="0"/>
              <wp:positionH relativeFrom="column">
                <wp:posOffset>-900430</wp:posOffset>
              </wp:positionH>
              <wp:positionV relativeFrom="page">
                <wp:posOffset>704850</wp:posOffset>
              </wp:positionV>
              <wp:extent cx="8011160" cy="0"/>
              <wp:effectExtent l="0" t="19050" r="8890" b="19050"/>
              <wp:wrapNone/>
              <wp:docPr id="19" name="Gerade Verbindung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011160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9" o:spid="_x0000_s1026" style="position:absolute;z-index:-25157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70.9pt,55.5pt" to="559.9pt,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" strokecolor="#c6562c [3215]" strokeweight="2.25pt">
              <w10:wrap anchory="page"/>
            </v:line>
          </w:pict>
        </mc:Fallback>
      </mc:AlternateContent>
    </w:r>
    <w:r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5792" behindDoc="1" locked="0" layoutInCell="1" allowOverlap="1" wp14:anchorId="7EA1E55E" wp14:editId="23E93525">
              <wp:simplePos x="0" y="0"/>
              <wp:positionH relativeFrom="column">
                <wp:posOffset>5782310</wp:posOffset>
              </wp:positionH>
              <wp:positionV relativeFrom="paragraph">
                <wp:posOffset>1058545</wp:posOffset>
              </wp:positionV>
              <wp:extent cx="596900" cy="603250"/>
              <wp:effectExtent l="0" t="0" r="0" b="6350"/>
              <wp:wrapNone/>
              <wp:docPr id="17" name="Rechteck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6900" cy="6032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hteck 17" o:spid="_x0000_s1026" style="position:absolute;margin-left:455.3pt;margin-top:83.35pt;width:47pt;height:47.5pt;z-index:-251570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" fillcolor="white [3212]" stroked="f" strokeweight="2pt"/>
          </w:pict>
        </mc:Fallback>
      </mc:AlternateContent>
    </w:r>
    <w:r w:rsidR="00840A74" w:rsidRPr="00235B8F">
      <w:rPr>
        <w:rStyle w:val="DatumabSeite2"/>
        <w:noProof/>
      </w:rPr>
      <w:drawing>
        <wp:anchor distT="0" distB="0" distL="114300" distR="114300" simplePos="0" relativeHeight="251746816" behindDoc="1" locked="0" layoutInCell="1" allowOverlap="1" wp14:anchorId="44A898CB" wp14:editId="12FA811C">
          <wp:simplePos x="0" y="0"/>
          <wp:positionH relativeFrom="page">
            <wp:posOffset>6631940</wp:posOffset>
          </wp:positionH>
          <wp:positionV relativeFrom="page">
            <wp:posOffset>48350</wp:posOffset>
          </wp:positionV>
          <wp:extent cx="471170" cy="615315"/>
          <wp:effectExtent l="0" t="0" r="5080" b="0"/>
          <wp:wrapNone/>
          <wp:docPr id="10" name="Grafik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170" cy="615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E63CD" w:rsidRPr="00235B8F">
      <w:rPr>
        <w:rStyle w:val="DatumabSeite2"/>
        <w:noProof/>
      </w:rPr>
      <mc:AlternateContent>
        <mc:Choice Requires="wps">
          <w:drawing>
            <wp:anchor distT="0" distB="0" distL="114300" distR="114300" simplePos="0" relativeHeight="251743744" behindDoc="1" locked="0" layoutInCell="1" allowOverlap="1" wp14:anchorId="2F37CF16" wp14:editId="0B105683">
              <wp:simplePos x="0" y="0"/>
              <wp:positionH relativeFrom="page">
                <wp:posOffset>0</wp:posOffset>
              </wp:positionH>
              <wp:positionV relativeFrom="page">
                <wp:posOffset>781050</wp:posOffset>
              </wp:positionV>
              <wp:extent cx="7563485" cy="0"/>
              <wp:effectExtent l="0" t="0" r="18415" b="19050"/>
              <wp:wrapNone/>
              <wp:docPr id="18" name="Gerade Verbindung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485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Gerade Verbindung 18" o:spid="_x0000_s1026" style="position:absolute;z-index:-251572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61.5pt" to="595.5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" strokecolor="#c6562c [3215]" strokeweight=".5pt">
              <w10:wrap anchorx="page" anchory="page"/>
            </v:line>
          </w:pict>
        </mc:Fallback>
      </mc:AlternateContent>
    </w:r>
    <w:r w:rsidR="00EE63CD" w:rsidRPr="00B86891">
      <w:rPr>
        <w:rStyle w:val="DatumabSeite2"/>
      </w:rPr>
      <w:t xml:space="preserve"> </w:t>
    </w:r>
    <w:r w:rsidR="00EE63CD">
      <w:rPr>
        <w:rStyle w:val="DatumabSeite2"/>
      </w:rPr>
      <w:t>PROJEKTDOKUMENTATION</w:t>
    </w:r>
    <w:r w:rsidR="00EE63CD" w:rsidRPr="00235B8F">
      <w:rPr>
        <w:rStyle w:val="DatumabSeite2"/>
      </w:rPr>
      <w:t xml:space="preserve"> |</w:t>
    </w:r>
    <w:r w:rsidR="00EE63CD">
      <w:rPr>
        <w:rStyle w:val="DatumabSeite2"/>
      </w:rPr>
      <w:t>LSC – Live Support Chat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63CD" w:rsidRDefault="00EE63CD" w:rsidP="005F3FB7">
    <w:pPr>
      <w:pStyle w:val="Titel"/>
      <w:framePr w:wrap="notBeside"/>
    </w:pPr>
    <w:r w:rsidRPr="00553136">
      <w:drawing>
        <wp:anchor distT="0" distB="0" distL="114300" distR="114300" simplePos="0" relativeHeight="251715072" behindDoc="0" locked="1" layoutInCell="0" allowOverlap="1" wp14:anchorId="2036A97A" wp14:editId="6C107327">
          <wp:simplePos x="0" y="0"/>
          <wp:positionH relativeFrom="margin">
            <wp:align>right</wp:align>
          </wp:positionH>
          <wp:positionV relativeFrom="page">
            <wp:posOffset>269875</wp:posOffset>
          </wp:positionV>
          <wp:extent cx="1630800" cy="615600"/>
          <wp:effectExtent l="0" t="0" r="7620" b="0"/>
          <wp:wrapNone/>
          <wp:docPr id="13" name="Grafik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800" cy="61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53136">
      <mc:AlternateContent>
        <mc:Choice Requires="wps">
          <w:drawing>
            <wp:anchor distT="0" distB="0" distL="114300" distR="114300" simplePos="0" relativeHeight="251714048" behindDoc="1" locked="1" layoutInCell="0" allowOverlap="1" wp14:anchorId="4E1E8419" wp14:editId="03BE8056">
              <wp:simplePos x="0" y="0"/>
              <wp:positionH relativeFrom="page">
                <wp:align>left</wp:align>
              </wp:positionH>
              <wp:positionV relativeFrom="page">
                <wp:posOffset>1256665</wp:posOffset>
              </wp:positionV>
              <wp:extent cx="7596000" cy="360000"/>
              <wp:effectExtent l="0" t="0" r="5080" b="2540"/>
              <wp:wrapNone/>
              <wp:docPr id="96" name="Rechteck 9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96000" cy="3600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96" o:spid="_x0000_s1026" style="position:absolute;margin-left:0;margin-top:98.95pt;width:598.1pt;height:28.35pt;z-index:-251602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" o:allowincell="f" fillcolor="#c6562c [3215]" stroked="f" strokeweight="2pt">
              <w10:wrap anchorx="page" anchory="page"/>
              <w10:anchorlock/>
            </v:rect>
          </w:pict>
        </mc:Fallback>
      </mc:AlternateContent>
    </w:r>
    <w:r w:rsidRPr="00553136">
      <w:drawing>
        <wp:anchor distT="0" distB="0" distL="114300" distR="114300" simplePos="0" relativeHeight="251713024" behindDoc="1" locked="1" layoutInCell="0" allowOverlap="1" wp14:anchorId="3E4E2122" wp14:editId="5659F08A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256400"/>
          <wp:effectExtent l="0" t="0" r="3175" b="1270"/>
          <wp:wrapNone/>
          <wp:docPr id="16" name="Grafik 16" descr="K:\Berenberg Bank\03_Vorlagen\01_Wordvorlagen\Newsletter Volkswirte\Makro-Ausblick\Balken Kopf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:\Berenberg Bank\03_Vorlagen\01_Wordvorlagen\Newsletter Volkswirte\Makro-Ausblick\Balken Kopf_RGB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25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CIO-Letter</w:t>
    </w:r>
  </w:p>
  <w:p w:rsidR="00EE63CD" w:rsidRPr="003D5DEC" w:rsidRDefault="00EE63CD" w:rsidP="00DA29C8">
    <w:pPr>
      <w:pStyle w:val="Date"/>
      <w:framePr w:wrap="notBeside"/>
    </w:pPr>
    <w:r w:rsidRPr="003D5DEC">
      <w:rPr>
        <w:rStyle w:val="DatumabSeite2"/>
      </w:rPr>
      <w:fldChar w:fldCharType="begin"/>
    </w:r>
    <w:r w:rsidRPr="003D5DEC">
      <w:rPr>
        <w:rStyle w:val="DatumabSeite2"/>
      </w:rPr>
      <w:instrText xml:space="preserve"> styleref Date_ </w:instrText>
    </w:r>
    <w:r w:rsidRPr="003D5DEC">
      <w:rPr>
        <w:rStyle w:val="DatumabSeite2"/>
      </w:rPr>
      <w:fldChar w:fldCharType="separate"/>
    </w:r>
    <w:r w:rsidR="00D605E5">
      <w:rPr>
        <w:rStyle w:val="DatumabSeite2"/>
        <w:b/>
        <w:bCs/>
        <w:noProof/>
      </w:rPr>
      <w:t>Fehler! Kein Text mit angegebener Formatvorlage im Dokument.</w:t>
    </w:r>
    <w:r w:rsidRPr="003D5DEC">
      <w:rPr>
        <w:rStyle w:val="DatumabSeite2"/>
      </w:rPr>
      <w:fldChar w:fldCharType="end"/>
    </w:r>
    <w:r>
      <w:rPr>
        <w:rStyle w:val="DatumabSeite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B2B11"/>
    <w:multiLevelType w:val="hybridMultilevel"/>
    <w:tmpl w:val="F1F28E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E10247"/>
    <w:multiLevelType w:val="multilevel"/>
    <w:tmpl w:val="3BFA649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0F487461"/>
    <w:multiLevelType w:val="multilevel"/>
    <w:tmpl w:val="9F4812A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1E64B8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>
    <w:nsid w:val="166E1D56"/>
    <w:multiLevelType w:val="hybridMultilevel"/>
    <w:tmpl w:val="560C6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D351C4"/>
    <w:multiLevelType w:val="hybridMultilevel"/>
    <w:tmpl w:val="402A1A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7E66E7"/>
    <w:multiLevelType w:val="hybridMultilevel"/>
    <w:tmpl w:val="F67E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13F7D"/>
    <w:multiLevelType w:val="hybridMultilevel"/>
    <w:tmpl w:val="0D6AE6A0"/>
    <w:lvl w:ilvl="0" w:tplc="A0C2C96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455D63"/>
    <w:multiLevelType w:val="multilevel"/>
    <w:tmpl w:val="C4F69B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 w:val="0"/>
        <w:color w:val="C6562C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263C729B"/>
    <w:multiLevelType w:val="hybridMultilevel"/>
    <w:tmpl w:val="8A544BD4"/>
    <w:lvl w:ilvl="0" w:tplc="7576B6BA">
      <w:start w:val="1"/>
      <w:numFmt w:val="bullet"/>
      <w:pStyle w:val="NummerierungBullet"/>
      <w:lvlText w:val=""/>
      <w:lvlJc w:val="left"/>
      <w:pPr>
        <w:tabs>
          <w:tab w:val="num" w:pos="511"/>
        </w:tabs>
        <w:ind w:left="511" w:hanging="227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>
    <w:nsid w:val="2752310C"/>
    <w:multiLevelType w:val="hybridMultilevel"/>
    <w:tmpl w:val="C778E0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8E0533D"/>
    <w:multiLevelType w:val="hybridMultilevel"/>
    <w:tmpl w:val="54C0C5A2"/>
    <w:lvl w:ilvl="0" w:tplc="0407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295E23AE"/>
    <w:multiLevelType w:val="hybridMultilevel"/>
    <w:tmpl w:val="FF5ABA40"/>
    <w:lvl w:ilvl="0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DBD5DDE"/>
    <w:multiLevelType w:val="hybridMultilevel"/>
    <w:tmpl w:val="F96A1E2E"/>
    <w:lvl w:ilvl="0" w:tplc="0407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2EDD1857"/>
    <w:multiLevelType w:val="hybridMultilevel"/>
    <w:tmpl w:val="6F9C54FC"/>
    <w:lvl w:ilvl="0" w:tplc="9FDADE36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FC2769"/>
    <w:multiLevelType w:val="multilevel"/>
    <w:tmpl w:val="28C45F10"/>
    <w:lvl w:ilvl="0">
      <w:start w:val="1"/>
      <w:numFmt w:val="decimal"/>
      <w:pStyle w:val="Nummerierung123"/>
      <w:lvlText w:val="%1)"/>
      <w:lvlJc w:val="left"/>
      <w:pPr>
        <w:tabs>
          <w:tab w:val="num" w:pos="511"/>
        </w:tabs>
        <w:ind w:left="511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Garamond" w:hAnsi="Garamond" w:hint="default"/>
        <w:b w:val="0"/>
        <w:i w:val="0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6">
    <w:nsid w:val="30A67B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8F0CE1"/>
    <w:multiLevelType w:val="hybridMultilevel"/>
    <w:tmpl w:val="30FA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70373D"/>
    <w:multiLevelType w:val="hybridMultilevel"/>
    <w:tmpl w:val="C366C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9E5424"/>
    <w:multiLevelType w:val="multilevel"/>
    <w:tmpl w:val="6F9C54FC"/>
    <w:lvl w:ilvl="0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630D8"/>
    <w:multiLevelType w:val="hybridMultilevel"/>
    <w:tmpl w:val="9582251E"/>
    <w:lvl w:ilvl="0" w:tplc="B688012E">
      <w:numFmt w:val="bullet"/>
      <w:lvlText w:val="-"/>
      <w:lvlJc w:val="left"/>
      <w:pPr>
        <w:ind w:left="1068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38932F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B614145"/>
    <w:multiLevelType w:val="hybridMultilevel"/>
    <w:tmpl w:val="FC68AD7E"/>
    <w:lvl w:ilvl="0" w:tplc="D022323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237595"/>
    <w:multiLevelType w:val="hybridMultilevel"/>
    <w:tmpl w:val="271E3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B36A3E"/>
    <w:multiLevelType w:val="hybridMultilevel"/>
    <w:tmpl w:val="3474A0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7CF20B7"/>
    <w:multiLevelType w:val="hybridMultilevel"/>
    <w:tmpl w:val="06704A3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1203F6"/>
    <w:multiLevelType w:val="hybridMultilevel"/>
    <w:tmpl w:val="08EA7B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F721787"/>
    <w:multiLevelType w:val="multilevel"/>
    <w:tmpl w:val="04126806"/>
    <w:lvl w:ilvl="0">
      <w:start w:val="1"/>
      <w:numFmt w:val="lowerLetter"/>
      <w:pStyle w:val="NummerierungABC"/>
      <w:lvlText w:val="%1)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89F15E8"/>
    <w:multiLevelType w:val="multilevel"/>
    <w:tmpl w:val="0EE271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8A04BBA"/>
    <w:multiLevelType w:val="hybridMultilevel"/>
    <w:tmpl w:val="CE08AED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59B37F15"/>
    <w:multiLevelType w:val="hybridMultilevel"/>
    <w:tmpl w:val="3210051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5EBB6B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17B7A23"/>
    <w:multiLevelType w:val="hybridMultilevel"/>
    <w:tmpl w:val="BC56D04E"/>
    <w:lvl w:ilvl="0" w:tplc="ADEA5844">
      <w:start w:val="7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E875C5"/>
    <w:multiLevelType w:val="hybridMultilevel"/>
    <w:tmpl w:val="8C482204"/>
    <w:lvl w:ilvl="0" w:tplc="0407000F">
      <w:start w:val="1"/>
      <w:numFmt w:val="decimal"/>
      <w:lvlText w:val="%1."/>
      <w:lvlJc w:val="left"/>
      <w:pPr>
        <w:ind w:left="248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4">
    <w:nsid w:val="652F0212"/>
    <w:multiLevelType w:val="multilevel"/>
    <w:tmpl w:val="040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5">
    <w:nsid w:val="66534296"/>
    <w:multiLevelType w:val="hybridMultilevel"/>
    <w:tmpl w:val="84484BD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9D32D6"/>
    <w:multiLevelType w:val="hybridMultilevel"/>
    <w:tmpl w:val="7C6A8F0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737115"/>
    <w:multiLevelType w:val="hybridMultilevel"/>
    <w:tmpl w:val="04DE06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>
    <w:nsid w:val="718F5A27"/>
    <w:multiLevelType w:val="hybridMultilevel"/>
    <w:tmpl w:val="54080C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B66F63"/>
    <w:multiLevelType w:val="hybridMultilevel"/>
    <w:tmpl w:val="924CE51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3A42A95"/>
    <w:multiLevelType w:val="multilevel"/>
    <w:tmpl w:val="AE6CE30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1">
    <w:nsid w:val="753A7969"/>
    <w:multiLevelType w:val="hybridMultilevel"/>
    <w:tmpl w:val="045C8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F42472"/>
    <w:multiLevelType w:val="multilevel"/>
    <w:tmpl w:val="E472A92C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3">
    <w:nsid w:val="7DDE745F"/>
    <w:multiLevelType w:val="hybridMultilevel"/>
    <w:tmpl w:val="A81E1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9"/>
  </w:num>
  <w:num w:numId="4">
    <w:abstractNumId w:val="8"/>
  </w:num>
  <w:num w:numId="5">
    <w:abstractNumId w:val="39"/>
  </w:num>
  <w:num w:numId="6">
    <w:abstractNumId w:val="23"/>
  </w:num>
  <w:num w:numId="7">
    <w:abstractNumId w:val="17"/>
  </w:num>
  <w:num w:numId="8">
    <w:abstractNumId w:val="41"/>
  </w:num>
  <w:num w:numId="9">
    <w:abstractNumId w:val="33"/>
  </w:num>
  <w:num w:numId="10">
    <w:abstractNumId w:val="31"/>
  </w:num>
  <w:num w:numId="11">
    <w:abstractNumId w:val="2"/>
  </w:num>
  <w:num w:numId="12">
    <w:abstractNumId w:val="34"/>
  </w:num>
  <w:num w:numId="13">
    <w:abstractNumId w:val="3"/>
  </w:num>
  <w:num w:numId="14">
    <w:abstractNumId w:val="21"/>
  </w:num>
  <w:num w:numId="15">
    <w:abstractNumId w:val="6"/>
  </w:num>
  <w:num w:numId="16">
    <w:abstractNumId w:val="4"/>
  </w:num>
  <w:num w:numId="17">
    <w:abstractNumId w:val="18"/>
  </w:num>
  <w:num w:numId="18">
    <w:abstractNumId w:val="29"/>
  </w:num>
  <w:num w:numId="19">
    <w:abstractNumId w:val="5"/>
  </w:num>
  <w:num w:numId="20">
    <w:abstractNumId w:val="32"/>
  </w:num>
  <w:num w:numId="21">
    <w:abstractNumId w:val="43"/>
  </w:num>
  <w:num w:numId="22">
    <w:abstractNumId w:val="7"/>
  </w:num>
  <w:num w:numId="23">
    <w:abstractNumId w:val="14"/>
  </w:num>
  <w:num w:numId="24">
    <w:abstractNumId w:val="19"/>
  </w:num>
  <w:num w:numId="25">
    <w:abstractNumId w:val="11"/>
  </w:num>
  <w:num w:numId="26">
    <w:abstractNumId w:val="16"/>
  </w:num>
  <w:num w:numId="27">
    <w:abstractNumId w:val="13"/>
  </w:num>
  <w:num w:numId="28">
    <w:abstractNumId w:val="12"/>
  </w:num>
  <w:num w:numId="29">
    <w:abstractNumId w:val="28"/>
  </w:num>
  <w:num w:numId="30">
    <w:abstractNumId w:val="25"/>
  </w:num>
  <w:num w:numId="31">
    <w:abstractNumId w:val="38"/>
  </w:num>
  <w:num w:numId="32">
    <w:abstractNumId w:val="30"/>
  </w:num>
  <w:num w:numId="33">
    <w:abstractNumId w:val="24"/>
  </w:num>
  <w:num w:numId="34">
    <w:abstractNumId w:val="35"/>
  </w:num>
  <w:num w:numId="35">
    <w:abstractNumId w:val="37"/>
  </w:num>
  <w:num w:numId="36">
    <w:abstractNumId w:val="26"/>
  </w:num>
  <w:num w:numId="37">
    <w:abstractNumId w:val="22"/>
  </w:num>
  <w:num w:numId="38">
    <w:abstractNumId w:val="0"/>
  </w:num>
  <w:num w:numId="39">
    <w:abstractNumId w:val="20"/>
  </w:num>
  <w:num w:numId="40">
    <w:abstractNumId w:val="36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0"/>
  </w:num>
  <w:num w:numId="43">
    <w:abstractNumId w:val="40"/>
  </w:num>
  <w:num w:numId="44">
    <w:abstractNumId w:val="42"/>
  </w:num>
  <w:num w:numId="45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ocumentProtection w:formatting="1" w:enforcement="0"/>
  <w:defaultTabStop w:val="708"/>
  <w:autoHyphenation/>
  <w:hyphenationZone w:val="425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T1" w:val="02. Februar 2009"/>
    <w:docVar w:name="T2" w:val="Überschrift"/>
    <w:docVar w:name="T2b" w:val="und Versicherungen"/>
    <w:docVar w:name="T3" w:val="Gern stehen wir Ihnen für ein Gespräch zur Verfügung."/>
    <w:docVar w:name="T4" w:val="André Enders"/>
    <w:docVar w:name="T5" w:val="(040) 350 60-379"/>
    <w:docVar w:name="T6" w:val="Florian Schirmer"/>
    <w:docVar w:name="T7" w:val="(040) 350 60-8035"/>
    <w:docVar w:name="TH" w:val="Strategie aktuell"/>
  </w:docVars>
  <w:rsids>
    <w:rsidRoot w:val="00A22843"/>
    <w:rsid w:val="000023D7"/>
    <w:rsid w:val="00002D78"/>
    <w:rsid w:val="0001163F"/>
    <w:rsid w:val="0001276D"/>
    <w:rsid w:val="00015631"/>
    <w:rsid w:val="00016C5A"/>
    <w:rsid w:val="0001728C"/>
    <w:rsid w:val="00020D8A"/>
    <w:rsid w:val="000215B3"/>
    <w:rsid w:val="00022225"/>
    <w:rsid w:val="0002366B"/>
    <w:rsid w:val="0002373F"/>
    <w:rsid w:val="000242B8"/>
    <w:rsid w:val="00025CA1"/>
    <w:rsid w:val="0002622D"/>
    <w:rsid w:val="00026473"/>
    <w:rsid w:val="00026803"/>
    <w:rsid w:val="0002693B"/>
    <w:rsid w:val="00027835"/>
    <w:rsid w:val="00027869"/>
    <w:rsid w:val="00030A60"/>
    <w:rsid w:val="0003164A"/>
    <w:rsid w:val="00032C7C"/>
    <w:rsid w:val="0003380F"/>
    <w:rsid w:val="00034C7E"/>
    <w:rsid w:val="00034D7A"/>
    <w:rsid w:val="00036B1E"/>
    <w:rsid w:val="00040A6C"/>
    <w:rsid w:val="000419F4"/>
    <w:rsid w:val="00044900"/>
    <w:rsid w:val="00046A8E"/>
    <w:rsid w:val="00046AC9"/>
    <w:rsid w:val="000507AB"/>
    <w:rsid w:val="000553F7"/>
    <w:rsid w:val="00055404"/>
    <w:rsid w:val="00061F06"/>
    <w:rsid w:val="0006210F"/>
    <w:rsid w:val="000627BD"/>
    <w:rsid w:val="00063E84"/>
    <w:rsid w:val="00071230"/>
    <w:rsid w:val="00071C3B"/>
    <w:rsid w:val="00074194"/>
    <w:rsid w:val="000772B6"/>
    <w:rsid w:val="00082EF8"/>
    <w:rsid w:val="0008339C"/>
    <w:rsid w:val="000858B5"/>
    <w:rsid w:val="000864BF"/>
    <w:rsid w:val="000865C6"/>
    <w:rsid w:val="00090137"/>
    <w:rsid w:val="0009196C"/>
    <w:rsid w:val="000941C6"/>
    <w:rsid w:val="00097C0B"/>
    <w:rsid w:val="000A113F"/>
    <w:rsid w:val="000A1732"/>
    <w:rsid w:val="000A61A0"/>
    <w:rsid w:val="000B1C7C"/>
    <w:rsid w:val="000B2144"/>
    <w:rsid w:val="000B3AD6"/>
    <w:rsid w:val="000B4078"/>
    <w:rsid w:val="000B5501"/>
    <w:rsid w:val="000C1A4C"/>
    <w:rsid w:val="000C25F0"/>
    <w:rsid w:val="000C67C3"/>
    <w:rsid w:val="000C7E15"/>
    <w:rsid w:val="000D2389"/>
    <w:rsid w:val="000D3E8A"/>
    <w:rsid w:val="000D4FE2"/>
    <w:rsid w:val="000E03AC"/>
    <w:rsid w:val="000E0623"/>
    <w:rsid w:val="000E1453"/>
    <w:rsid w:val="000E1F43"/>
    <w:rsid w:val="000E1F46"/>
    <w:rsid w:val="000E332E"/>
    <w:rsid w:val="000E3A82"/>
    <w:rsid w:val="000E3DB7"/>
    <w:rsid w:val="000E6362"/>
    <w:rsid w:val="000E6F4A"/>
    <w:rsid w:val="000E7904"/>
    <w:rsid w:val="000F517A"/>
    <w:rsid w:val="000F6113"/>
    <w:rsid w:val="000F6DAC"/>
    <w:rsid w:val="000F7933"/>
    <w:rsid w:val="0010368D"/>
    <w:rsid w:val="001043D6"/>
    <w:rsid w:val="00105B69"/>
    <w:rsid w:val="00105E18"/>
    <w:rsid w:val="0010618E"/>
    <w:rsid w:val="001075B4"/>
    <w:rsid w:val="00107D0A"/>
    <w:rsid w:val="0011257D"/>
    <w:rsid w:val="0011271F"/>
    <w:rsid w:val="00115DA1"/>
    <w:rsid w:val="00117638"/>
    <w:rsid w:val="001219E0"/>
    <w:rsid w:val="00121A2A"/>
    <w:rsid w:val="00121F46"/>
    <w:rsid w:val="00122D5D"/>
    <w:rsid w:val="001233CC"/>
    <w:rsid w:val="00125B2C"/>
    <w:rsid w:val="00127DBD"/>
    <w:rsid w:val="00131343"/>
    <w:rsid w:val="0013151D"/>
    <w:rsid w:val="001315C7"/>
    <w:rsid w:val="00136E74"/>
    <w:rsid w:val="0014148E"/>
    <w:rsid w:val="00141592"/>
    <w:rsid w:val="00143AD0"/>
    <w:rsid w:val="00143C8B"/>
    <w:rsid w:val="00146EC5"/>
    <w:rsid w:val="001477B5"/>
    <w:rsid w:val="0015019C"/>
    <w:rsid w:val="00151846"/>
    <w:rsid w:val="00151BA0"/>
    <w:rsid w:val="001534BC"/>
    <w:rsid w:val="00153583"/>
    <w:rsid w:val="00154DE9"/>
    <w:rsid w:val="001551B9"/>
    <w:rsid w:val="00155AA4"/>
    <w:rsid w:val="001611A7"/>
    <w:rsid w:val="00162256"/>
    <w:rsid w:val="00166D3B"/>
    <w:rsid w:val="001677ED"/>
    <w:rsid w:val="00170D46"/>
    <w:rsid w:val="00174441"/>
    <w:rsid w:val="00174C79"/>
    <w:rsid w:val="00175750"/>
    <w:rsid w:val="00175A62"/>
    <w:rsid w:val="00180B36"/>
    <w:rsid w:val="00184242"/>
    <w:rsid w:val="001852AA"/>
    <w:rsid w:val="00185569"/>
    <w:rsid w:val="00186013"/>
    <w:rsid w:val="00187809"/>
    <w:rsid w:val="00187EE8"/>
    <w:rsid w:val="00190A2C"/>
    <w:rsid w:val="001928B8"/>
    <w:rsid w:val="001965C2"/>
    <w:rsid w:val="001A1262"/>
    <w:rsid w:val="001A157B"/>
    <w:rsid w:val="001A1D96"/>
    <w:rsid w:val="001A4307"/>
    <w:rsid w:val="001A4BAF"/>
    <w:rsid w:val="001A6A2B"/>
    <w:rsid w:val="001A6C5B"/>
    <w:rsid w:val="001A6D2F"/>
    <w:rsid w:val="001B0840"/>
    <w:rsid w:val="001B0E9B"/>
    <w:rsid w:val="001B49A9"/>
    <w:rsid w:val="001B51CC"/>
    <w:rsid w:val="001B739D"/>
    <w:rsid w:val="001C2768"/>
    <w:rsid w:val="001C5190"/>
    <w:rsid w:val="001C6B12"/>
    <w:rsid w:val="001C6FC5"/>
    <w:rsid w:val="001C6FF4"/>
    <w:rsid w:val="001C7BFB"/>
    <w:rsid w:val="001D05F4"/>
    <w:rsid w:val="001D0700"/>
    <w:rsid w:val="001D10BB"/>
    <w:rsid w:val="001D4EE7"/>
    <w:rsid w:val="001D6F5D"/>
    <w:rsid w:val="001D717B"/>
    <w:rsid w:val="001D7BED"/>
    <w:rsid w:val="001D7D20"/>
    <w:rsid w:val="001E189B"/>
    <w:rsid w:val="001E2D80"/>
    <w:rsid w:val="001E4986"/>
    <w:rsid w:val="001E56BE"/>
    <w:rsid w:val="001F0616"/>
    <w:rsid w:val="001F4E12"/>
    <w:rsid w:val="001F58D9"/>
    <w:rsid w:val="001F59E9"/>
    <w:rsid w:val="001F63F1"/>
    <w:rsid w:val="00203AB1"/>
    <w:rsid w:val="00206208"/>
    <w:rsid w:val="00207E3D"/>
    <w:rsid w:val="00210FD1"/>
    <w:rsid w:val="0021288F"/>
    <w:rsid w:val="00212918"/>
    <w:rsid w:val="002135AA"/>
    <w:rsid w:val="00213994"/>
    <w:rsid w:val="00213B47"/>
    <w:rsid w:val="00215EFE"/>
    <w:rsid w:val="00217497"/>
    <w:rsid w:val="002209DF"/>
    <w:rsid w:val="00221751"/>
    <w:rsid w:val="00223EBD"/>
    <w:rsid w:val="0022446F"/>
    <w:rsid w:val="00224838"/>
    <w:rsid w:val="00224CCE"/>
    <w:rsid w:val="002253EF"/>
    <w:rsid w:val="00226352"/>
    <w:rsid w:val="002269B1"/>
    <w:rsid w:val="00226D28"/>
    <w:rsid w:val="0022740D"/>
    <w:rsid w:val="0023031A"/>
    <w:rsid w:val="0023061C"/>
    <w:rsid w:val="0023128C"/>
    <w:rsid w:val="00231326"/>
    <w:rsid w:val="002346E5"/>
    <w:rsid w:val="00234EBA"/>
    <w:rsid w:val="00235B8F"/>
    <w:rsid w:val="002374CA"/>
    <w:rsid w:val="002377BB"/>
    <w:rsid w:val="00237973"/>
    <w:rsid w:val="002407D0"/>
    <w:rsid w:val="002409E6"/>
    <w:rsid w:val="00241DC5"/>
    <w:rsid w:val="00241EF5"/>
    <w:rsid w:val="002438C9"/>
    <w:rsid w:val="00243BE5"/>
    <w:rsid w:val="00244919"/>
    <w:rsid w:val="00245B51"/>
    <w:rsid w:val="0024727F"/>
    <w:rsid w:val="00253897"/>
    <w:rsid w:val="002546D3"/>
    <w:rsid w:val="00254A0C"/>
    <w:rsid w:val="00257513"/>
    <w:rsid w:val="00257812"/>
    <w:rsid w:val="00261942"/>
    <w:rsid w:val="0026472A"/>
    <w:rsid w:val="0026499D"/>
    <w:rsid w:val="002658BC"/>
    <w:rsid w:val="002662C1"/>
    <w:rsid w:val="0027064F"/>
    <w:rsid w:val="00274ADD"/>
    <w:rsid w:val="0027548B"/>
    <w:rsid w:val="00277620"/>
    <w:rsid w:val="00280325"/>
    <w:rsid w:val="002804ED"/>
    <w:rsid w:val="00282BEB"/>
    <w:rsid w:val="00283365"/>
    <w:rsid w:val="00284A9B"/>
    <w:rsid w:val="002859D0"/>
    <w:rsid w:val="002862A6"/>
    <w:rsid w:val="002868B4"/>
    <w:rsid w:val="00291859"/>
    <w:rsid w:val="00295A70"/>
    <w:rsid w:val="00295DBA"/>
    <w:rsid w:val="00295DFC"/>
    <w:rsid w:val="002A02F8"/>
    <w:rsid w:val="002A29E3"/>
    <w:rsid w:val="002A319C"/>
    <w:rsid w:val="002B1691"/>
    <w:rsid w:val="002B1C6D"/>
    <w:rsid w:val="002B2F76"/>
    <w:rsid w:val="002B5EE6"/>
    <w:rsid w:val="002B741D"/>
    <w:rsid w:val="002C1C6C"/>
    <w:rsid w:val="002C1EA4"/>
    <w:rsid w:val="002C4DC5"/>
    <w:rsid w:val="002C7B3B"/>
    <w:rsid w:val="002D12AD"/>
    <w:rsid w:val="002D14F0"/>
    <w:rsid w:val="002D203D"/>
    <w:rsid w:val="002D2BE2"/>
    <w:rsid w:val="002D3911"/>
    <w:rsid w:val="002D3A9F"/>
    <w:rsid w:val="002D41D3"/>
    <w:rsid w:val="002D4727"/>
    <w:rsid w:val="002D49FF"/>
    <w:rsid w:val="002D4DAB"/>
    <w:rsid w:val="002D5D35"/>
    <w:rsid w:val="002E19D6"/>
    <w:rsid w:val="002E4890"/>
    <w:rsid w:val="002E6098"/>
    <w:rsid w:val="002F0348"/>
    <w:rsid w:val="002F1177"/>
    <w:rsid w:val="002F50AE"/>
    <w:rsid w:val="002F5422"/>
    <w:rsid w:val="002F7105"/>
    <w:rsid w:val="003010D7"/>
    <w:rsid w:val="00302F6D"/>
    <w:rsid w:val="00304D71"/>
    <w:rsid w:val="00306183"/>
    <w:rsid w:val="00306E90"/>
    <w:rsid w:val="00306F04"/>
    <w:rsid w:val="00311A72"/>
    <w:rsid w:val="00313A55"/>
    <w:rsid w:val="00313C01"/>
    <w:rsid w:val="003145F5"/>
    <w:rsid w:val="0031656A"/>
    <w:rsid w:val="00320DBF"/>
    <w:rsid w:val="00320E42"/>
    <w:rsid w:val="003226C5"/>
    <w:rsid w:val="00323689"/>
    <w:rsid w:val="00324411"/>
    <w:rsid w:val="0032449A"/>
    <w:rsid w:val="003249F1"/>
    <w:rsid w:val="003252A6"/>
    <w:rsid w:val="00325D4C"/>
    <w:rsid w:val="00331FAA"/>
    <w:rsid w:val="00332694"/>
    <w:rsid w:val="003346C6"/>
    <w:rsid w:val="00334C9C"/>
    <w:rsid w:val="0033543E"/>
    <w:rsid w:val="003366DD"/>
    <w:rsid w:val="00337AB0"/>
    <w:rsid w:val="00340DE6"/>
    <w:rsid w:val="003412A3"/>
    <w:rsid w:val="003428AB"/>
    <w:rsid w:val="003434E3"/>
    <w:rsid w:val="00343FF5"/>
    <w:rsid w:val="0034473C"/>
    <w:rsid w:val="00344C9A"/>
    <w:rsid w:val="00345CB1"/>
    <w:rsid w:val="00345DD7"/>
    <w:rsid w:val="00346AA3"/>
    <w:rsid w:val="003516BD"/>
    <w:rsid w:val="00351856"/>
    <w:rsid w:val="00353AAB"/>
    <w:rsid w:val="00355EC6"/>
    <w:rsid w:val="003604AD"/>
    <w:rsid w:val="00362CAF"/>
    <w:rsid w:val="00362DC3"/>
    <w:rsid w:val="0036510A"/>
    <w:rsid w:val="00366DCF"/>
    <w:rsid w:val="0036762C"/>
    <w:rsid w:val="00370C08"/>
    <w:rsid w:val="0037114D"/>
    <w:rsid w:val="003712ED"/>
    <w:rsid w:val="00372201"/>
    <w:rsid w:val="00373FBF"/>
    <w:rsid w:val="00375DA7"/>
    <w:rsid w:val="003773EA"/>
    <w:rsid w:val="00377BC5"/>
    <w:rsid w:val="00380E0B"/>
    <w:rsid w:val="00381F9C"/>
    <w:rsid w:val="003824AE"/>
    <w:rsid w:val="00385C9E"/>
    <w:rsid w:val="003872E7"/>
    <w:rsid w:val="00387D2C"/>
    <w:rsid w:val="00392346"/>
    <w:rsid w:val="0039515A"/>
    <w:rsid w:val="0039603B"/>
    <w:rsid w:val="0039627F"/>
    <w:rsid w:val="003A5017"/>
    <w:rsid w:val="003A7E07"/>
    <w:rsid w:val="003B05F3"/>
    <w:rsid w:val="003B1FAE"/>
    <w:rsid w:val="003B3438"/>
    <w:rsid w:val="003B3D55"/>
    <w:rsid w:val="003B459F"/>
    <w:rsid w:val="003B5B77"/>
    <w:rsid w:val="003B7E06"/>
    <w:rsid w:val="003C0642"/>
    <w:rsid w:val="003C29D6"/>
    <w:rsid w:val="003C3972"/>
    <w:rsid w:val="003C4FA0"/>
    <w:rsid w:val="003C6449"/>
    <w:rsid w:val="003C6BB0"/>
    <w:rsid w:val="003D0670"/>
    <w:rsid w:val="003D0EE4"/>
    <w:rsid w:val="003D5995"/>
    <w:rsid w:val="003D5DEC"/>
    <w:rsid w:val="003D6124"/>
    <w:rsid w:val="003D6828"/>
    <w:rsid w:val="003E1023"/>
    <w:rsid w:val="003E31A0"/>
    <w:rsid w:val="003E32BD"/>
    <w:rsid w:val="003E3C40"/>
    <w:rsid w:val="003E3C5A"/>
    <w:rsid w:val="003E4304"/>
    <w:rsid w:val="003E4F30"/>
    <w:rsid w:val="003E7455"/>
    <w:rsid w:val="003F0EC8"/>
    <w:rsid w:val="003F21A1"/>
    <w:rsid w:val="003F2513"/>
    <w:rsid w:val="003F3FE4"/>
    <w:rsid w:val="003F5007"/>
    <w:rsid w:val="003F5C34"/>
    <w:rsid w:val="003F7338"/>
    <w:rsid w:val="0040071D"/>
    <w:rsid w:val="00400EE5"/>
    <w:rsid w:val="00402088"/>
    <w:rsid w:val="00404D3F"/>
    <w:rsid w:val="00410FAA"/>
    <w:rsid w:val="00412F23"/>
    <w:rsid w:val="00413B28"/>
    <w:rsid w:val="004144B3"/>
    <w:rsid w:val="00415593"/>
    <w:rsid w:val="00415A57"/>
    <w:rsid w:val="00415B79"/>
    <w:rsid w:val="00416551"/>
    <w:rsid w:val="00420869"/>
    <w:rsid w:val="00424AED"/>
    <w:rsid w:val="004259CC"/>
    <w:rsid w:val="00425B7C"/>
    <w:rsid w:val="00426666"/>
    <w:rsid w:val="0043061A"/>
    <w:rsid w:val="0043075C"/>
    <w:rsid w:val="004307D0"/>
    <w:rsid w:val="00431118"/>
    <w:rsid w:val="00431B0F"/>
    <w:rsid w:val="00432357"/>
    <w:rsid w:val="00432D95"/>
    <w:rsid w:val="00433D47"/>
    <w:rsid w:val="00434025"/>
    <w:rsid w:val="00435F28"/>
    <w:rsid w:val="00435FE9"/>
    <w:rsid w:val="00441954"/>
    <w:rsid w:val="00441A48"/>
    <w:rsid w:val="004420D3"/>
    <w:rsid w:val="004438BA"/>
    <w:rsid w:val="00443AE2"/>
    <w:rsid w:val="004440D6"/>
    <w:rsid w:val="00444B4C"/>
    <w:rsid w:val="00445457"/>
    <w:rsid w:val="00445A9B"/>
    <w:rsid w:val="00445B0E"/>
    <w:rsid w:val="00446D05"/>
    <w:rsid w:val="00450237"/>
    <w:rsid w:val="004525AA"/>
    <w:rsid w:val="00452A00"/>
    <w:rsid w:val="0045529B"/>
    <w:rsid w:val="00456682"/>
    <w:rsid w:val="00457155"/>
    <w:rsid w:val="00460418"/>
    <w:rsid w:val="00460871"/>
    <w:rsid w:val="00461729"/>
    <w:rsid w:val="00463413"/>
    <w:rsid w:val="00463E18"/>
    <w:rsid w:val="00471788"/>
    <w:rsid w:val="00471E89"/>
    <w:rsid w:val="00473A8F"/>
    <w:rsid w:val="00474A35"/>
    <w:rsid w:val="004774C7"/>
    <w:rsid w:val="00483020"/>
    <w:rsid w:val="0048323B"/>
    <w:rsid w:val="00490164"/>
    <w:rsid w:val="004912D8"/>
    <w:rsid w:val="0049668C"/>
    <w:rsid w:val="004978A2"/>
    <w:rsid w:val="00497AB1"/>
    <w:rsid w:val="004A109A"/>
    <w:rsid w:val="004A1266"/>
    <w:rsid w:val="004A5DDD"/>
    <w:rsid w:val="004A6461"/>
    <w:rsid w:val="004A7184"/>
    <w:rsid w:val="004B1329"/>
    <w:rsid w:val="004B228D"/>
    <w:rsid w:val="004B27D1"/>
    <w:rsid w:val="004B2B00"/>
    <w:rsid w:val="004B5B97"/>
    <w:rsid w:val="004B66C6"/>
    <w:rsid w:val="004B7025"/>
    <w:rsid w:val="004C16EC"/>
    <w:rsid w:val="004C321F"/>
    <w:rsid w:val="004C6B38"/>
    <w:rsid w:val="004C70CA"/>
    <w:rsid w:val="004C71EB"/>
    <w:rsid w:val="004D06F8"/>
    <w:rsid w:val="004D1A54"/>
    <w:rsid w:val="004D3E58"/>
    <w:rsid w:val="004D4429"/>
    <w:rsid w:val="004D4D90"/>
    <w:rsid w:val="004D4F52"/>
    <w:rsid w:val="004D7205"/>
    <w:rsid w:val="004E164F"/>
    <w:rsid w:val="004E1967"/>
    <w:rsid w:val="004E29E8"/>
    <w:rsid w:val="004E4BEB"/>
    <w:rsid w:val="004E5121"/>
    <w:rsid w:val="004E5F92"/>
    <w:rsid w:val="004F132B"/>
    <w:rsid w:val="004F16ED"/>
    <w:rsid w:val="004F22EF"/>
    <w:rsid w:val="004F26F0"/>
    <w:rsid w:val="0050441E"/>
    <w:rsid w:val="00506560"/>
    <w:rsid w:val="00510B42"/>
    <w:rsid w:val="00511616"/>
    <w:rsid w:val="00511653"/>
    <w:rsid w:val="00511D19"/>
    <w:rsid w:val="0051332F"/>
    <w:rsid w:val="00513AAB"/>
    <w:rsid w:val="00514147"/>
    <w:rsid w:val="005144A4"/>
    <w:rsid w:val="005145FB"/>
    <w:rsid w:val="00515E5D"/>
    <w:rsid w:val="0052010A"/>
    <w:rsid w:val="00521CDD"/>
    <w:rsid w:val="00524BE2"/>
    <w:rsid w:val="00525B6B"/>
    <w:rsid w:val="00527845"/>
    <w:rsid w:val="00527E72"/>
    <w:rsid w:val="005317C6"/>
    <w:rsid w:val="0053215E"/>
    <w:rsid w:val="00533005"/>
    <w:rsid w:val="00534F08"/>
    <w:rsid w:val="00536040"/>
    <w:rsid w:val="005370EE"/>
    <w:rsid w:val="00537F46"/>
    <w:rsid w:val="00541CEB"/>
    <w:rsid w:val="0054272E"/>
    <w:rsid w:val="00542ECC"/>
    <w:rsid w:val="005431A8"/>
    <w:rsid w:val="0054563E"/>
    <w:rsid w:val="00547C03"/>
    <w:rsid w:val="00551A55"/>
    <w:rsid w:val="00553136"/>
    <w:rsid w:val="00553146"/>
    <w:rsid w:val="00556D4B"/>
    <w:rsid w:val="0055788C"/>
    <w:rsid w:val="00563728"/>
    <w:rsid w:val="00565511"/>
    <w:rsid w:val="00567701"/>
    <w:rsid w:val="00571915"/>
    <w:rsid w:val="00574170"/>
    <w:rsid w:val="00580319"/>
    <w:rsid w:val="005813B5"/>
    <w:rsid w:val="005819A6"/>
    <w:rsid w:val="00581A86"/>
    <w:rsid w:val="0058269B"/>
    <w:rsid w:val="005858B0"/>
    <w:rsid w:val="00586D87"/>
    <w:rsid w:val="00587485"/>
    <w:rsid w:val="00591836"/>
    <w:rsid w:val="005919FF"/>
    <w:rsid w:val="00593D41"/>
    <w:rsid w:val="005950CD"/>
    <w:rsid w:val="0059539A"/>
    <w:rsid w:val="00595765"/>
    <w:rsid w:val="005957BC"/>
    <w:rsid w:val="00595BBC"/>
    <w:rsid w:val="005961B0"/>
    <w:rsid w:val="005978CD"/>
    <w:rsid w:val="00597FAE"/>
    <w:rsid w:val="005A0805"/>
    <w:rsid w:val="005A093B"/>
    <w:rsid w:val="005A1416"/>
    <w:rsid w:val="005A2C5D"/>
    <w:rsid w:val="005A44D0"/>
    <w:rsid w:val="005A5BED"/>
    <w:rsid w:val="005A69E5"/>
    <w:rsid w:val="005B3312"/>
    <w:rsid w:val="005B6A2C"/>
    <w:rsid w:val="005C14E7"/>
    <w:rsid w:val="005C4121"/>
    <w:rsid w:val="005C476D"/>
    <w:rsid w:val="005D097E"/>
    <w:rsid w:val="005D10AF"/>
    <w:rsid w:val="005D39AE"/>
    <w:rsid w:val="005D662C"/>
    <w:rsid w:val="005D749D"/>
    <w:rsid w:val="005E0748"/>
    <w:rsid w:val="005E208E"/>
    <w:rsid w:val="005E27D6"/>
    <w:rsid w:val="005E2A96"/>
    <w:rsid w:val="005E5281"/>
    <w:rsid w:val="005E5438"/>
    <w:rsid w:val="005F24B4"/>
    <w:rsid w:val="005F3BEE"/>
    <w:rsid w:val="005F3FB7"/>
    <w:rsid w:val="005F5C81"/>
    <w:rsid w:val="006006D7"/>
    <w:rsid w:val="00601B84"/>
    <w:rsid w:val="0060287C"/>
    <w:rsid w:val="00602CCD"/>
    <w:rsid w:val="0060495F"/>
    <w:rsid w:val="00605A2A"/>
    <w:rsid w:val="00606F30"/>
    <w:rsid w:val="00607E42"/>
    <w:rsid w:val="006107C3"/>
    <w:rsid w:val="00611F3A"/>
    <w:rsid w:val="00612AF2"/>
    <w:rsid w:val="00613CA5"/>
    <w:rsid w:val="00614227"/>
    <w:rsid w:val="00614BAF"/>
    <w:rsid w:val="00620453"/>
    <w:rsid w:val="00621659"/>
    <w:rsid w:val="00622823"/>
    <w:rsid w:val="00623B07"/>
    <w:rsid w:val="00627C7D"/>
    <w:rsid w:val="00630BE7"/>
    <w:rsid w:val="006314B9"/>
    <w:rsid w:val="006316A3"/>
    <w:rsid w:val="00631815"/>
    <w:rsid w:val="00631834"/>
    <w:rsid w:val="00631EE3"/>
    <w:rsid w:val="00631FC5"/>
    <w:rsid w:val="00635B57"/>
    <w:rsid w:val="006367F9"/>
    <w:rsid w:val="00636E61"/>
    <w:rsid w:val="0064203D"/>
    <w:rsid w:val="00645272"/>
    <w:rsid w:val="0064715A"/>
    <w:rsid w:val="006524C7"/>
    <w:rsid w:val="0065447F"/>
    <w:rsid w:val="00654B89"/>
    <w:rsid w:val="00655C4B"/>
    <w:rsid w:val="00656851"/>
    <w:rsid w:val="0066196F"/>
    <w:rsid w:val="00661D3A"/>
    <w:rsid w:val="00664F5A"/>
    <w:rsid w:val="00665605"/>
    <w:rsid w:val="006669AE"/>
    <w:rsid w:val="0067005E"/>
    <w:rsid w:val="006704A6"/>
    <w:rsid w:val="006721FD"/>
    <w:rsid w:val="00672B81"/>
    <w:rsid w:val="00675D8A"/>
    <w:rsid w:val="00676183"/>
    <w:rsid w:val="00676A19"/>
    <w:rsid w:val="006771D7"/>
    <w:rsid w:val="00677326"/>
    <w:rsid w:val="006804EE"/>
    <w:rsid w:val="0068396A"/>
    <w:rsid w:val="0068544B"/>
    <w:rsid w:val="00685D64"/>
    <w:rsid w:val="00687E34"/>
    <w:rsid w:val="00690E04"/>
    <w:rsid w:val="006911CC"/>
    <w:rsid w:val="0069218D"/>
    <w:rsid w:val="00693CA1"/>
    <w:rsid w:val="00694F78"/>
    <w:rsid w:val="006961A4"/>
    <w:rsid w:val="006969D2"/>
    <w:rsid w:val="006977B4"/>
    <w:rsid w:val="006A0105"/>
    <w:rsid w:val="006A0CE4"/>
    <w:rsid w:val="006A20FD"/>
    <w:rsid w:val="006A48F9"/>
    <w:rsid w:val="006A49E4"/>
    <w:rsid w:val="006A5F93"/>
    <w:rsid w:val="006A742F"/>
    <w:rsid w:val="006A7D3B"/>
    <w:rsid w:val="006B2645"/>
    <w:rsid w:val="006B2F50"/>
    <w:rsid w:val="006B398E"/>
    <w:rsid w:val="006B3AB7"/>
    <w:rsid w:val="006B3D85"/>
    <w:rsid w:val="006B51F0"/>
    <w:rsid w:val="006B5793"/>
    <w:rsid w:val="006B5AA7"/>
    <w:rsid w:val="006B6BDD"/>
    <w:rsid w:val="006B7A7B"/>
    <w:rsid w:val="006C0B6C"/>
    <w:rsid w:val="006C246B"/>
    <w:rsid w:val="006C2CAA"/>
    <w:rsid w:val="006C4CD7"/>
    <w:rsid w:val="006C4DD3"/>
    <w:rsid w:val="006C6785"/>
    <w:rsid w:val="006C67DA"/>
    <w:rsid w:val="006D0FEE"/>
    <w:rsid w:val="006D135A"/>
    <w:rsid w:val="006D1D8E"/>
    <w:rsid w:val="006D2D02"/>
    <w:rsid w:val="006D5F0B"/>
    <w:rsid w:val="006D79A2"/>
    <w:rsid w:val="006E1320"/>
    <w:rsid w:val="006E3A90"/>
    <w:rsid w:val="006E3AEB"/>
    <w:rsid w:val="006E4572"/>
    <w:rsid w:val="006E4735"/>
    <w:rsid w:val="006E656C"/>
    <w:rsid w:val="006E6E38"/>
    <w:rsid w:val="006F009E"/>
    <w:rsid w:val="006F0833"/>
    <w:rsid w:val="006F0B42"/>
    <w:rsid w:val="006F0D0B"/>
    <w:rsid w:val="006F1B65"/>
    <w:rsid w:val="006F24DD"/>
    <w:rsid w:val="006F380B"/>
    <w:rsid w:val="006F5B76"/>
    <w:rsid w:val="006F5EC1"/>
    <w:rsid w:val="006F7278"/>
    <w:rsid w:val="006F7CAE"/>
    <w:rsid w:val="007011AD"/>
    <w:rsid w:val="0070269E"/>
    <w:rsid w:val="00704D2D"/>
    <w:rsid w:val="00705154"/>
    <w:rsid w:val="00706833"/>
    <w:rsid w:val="00711008"/>
    <w:rsid w:val="00711214"/>
    <w:rsid w:val="0071146A"/>
    <w:rsid w:val="00712D73"/>
    <w:rsid w:val="0071548C"/>
    <w:rsid w:val="0072059C"/>
    <w:rsid w:val="007205CE"/>
    <w:rsid w:val="0072199C"/>
    <w:rsid w:val="00722C21"/>
    <w:rsid w:val="007240C0"/>
    <w:rsid w:val="00724C38"/>
    <w:rsid w:val="0073110A"/>
    <w:rsid w:val="00731F86"/>
    <w:rsid w:val="0073599F"/>
    <w:rsid w:val="0073786E"/>
    <w:rsid w:val="00737E66"/>
    <w:rsid w:val="007416A5"/>
    <w:rsid w:val="007434CE"/>
    <w:rsid w:val="00743A2B"/>
    <w:rsid w:val="00743EE6"/>
    <w:rsid w:val="00744F3C"/>
    <w:rsid w:val="00746F16"/>
    <w:rsid w:val="0074765C"/>
    <w:rsid w:val="0075109D"/>
    <w:rsid w:val="00753812"/>
    <w:rsid w:val="00753853"/>
    <w:rsid w:val="007542D7"/>
    <w:rsid w:val="00755D99"/>
    <w:rsid w:val="0076036B"/>
    <w:rsid w:val="00760824"/>
    <w:rsid w:val="00761A2E"/>
    <w:rsid w:val="00762BAC"/>
    <w:rsid w:val="00763607"/>
    <w:rsid w:val="00763B39"/>
    <w:rsid w:val="0076456E"/>
    <w:rsid w:val="00764E0B"/>
    <w:rsid w:val="00765167"/>
    <w:rsid w:val="00765774"/>
    <w:rsid w:val="00767F84"/>
    <w:rsid w:val="00770611"/>
    <w:rsid w:val="00771EBB"/>
    <w:rsid w:val="007730D7"/>
    <w:rsid w:val="00773439"/>
    <w:rsid w:val="007744EC"/>
    <w:rsid w:val="00774F96"/>
    <w:rsid w:val="00775848"/>
    <w:rsid w:val="00776C04"/>
    <w:rsid w:val="00776F16"/>
    <w:rsid w:val="00780DD3"/>
    <w:rsid w:val="00780F38"/>
    <w:rsid w:val="007822B5"/>
    <w:rsid w:val="0078238C"/>
    <w:rsid w:val="00783162"/>
    <w:rsid w:val="007843C9"/>
    <w:rsid w:val="00784416"/>
    <w:rsid w:val="00785AB6"/>
    <w:rsid w:val="00786D63"/>
    <w:rsid w:val="00790316"/>
    <w:rsid w:val="0079194A"/>
    <w:rsid w:val="00793122"/>
    <w:rsid w:val="00796F7C"/>
    <w:rsid w:val="007979B2"/>
    <w:rsid w:val="00797AD5"/>
    <w:rsid w:val="007A31E8"/>
    <w:rsid w:val="007A3932"/>
    <w:rsid w:val="007A460B"/>
    <w:rsid w:val="007A47DD"/>
    <w:rsid w:val="007A4FCE"/>
    <w:rsid w:val="007A5D92"/>
    <w:rsid w:val="007A686D"/>
    <w:rsid w:val="007B1169"/>
    <w:rsid w:val="007B2058"/>
    <w:rsid w:val="007B28E3"/>
    <w:rsid w:val="007B3C44"/>
    <w:rsid w:val="007B3D98"/>
    <w:rsid w:val="007B4105"/>
    <w:rsid w:val="007B462E"/>
    <w:rsid w:val="007B4E9D"/>
    <w:rsid w:val="007B6A9C"/>
    <w:rsid w:val="007B70AD"/>
    <w:rsid w:val="007B7234"/>
    <w:rsid w:val="007C2C9C"/>
    <w:rsid w:val="007C2F24"/>
    <w:rsid w:val="007C34D4"/>
    <w:rsid w:val="007D04E2"/>
    <w:rsid w:val="007D2432"/>
    <w:rsid w:val="007D3022"/>
    <w:rsid w:val="007D35DF"/>
    <w:rsid w:val="007D4476"/>
    <w:rsid w:val="007D549F"/>
    <w:rsid w:val="007D56CB"/>
    <w:rsid w:val="007D6497"/>
    <w:rsid w:val="007D6504"/>
    <w:rsid w:val="007D78A3"/>
    <w:rsid w:val="007E0400"/>
    <w:rsid w:val="007E21F5"/>
    <w:rsid w:val="007E2DE2"/>
    <w:rsid w:val="007E33F4"/>
    <w:rsid w:val="007E40F8"/>
    <w:rsid w:val="007E4B12"/>
    <w:rsid w:val="007E7015"/>
    <w:rsid w:val="007F09E2"/>
    <w:rsid w:val="007F5DB0"/>
    <w:rsid w:val="00801BA1"/>
    <w:rsid w:val="008034EC"/>
    <w:rsid w:val="0080389F"/>
    <w:rsid w:val="008041F2"/>
    <w:rsid w:val="00804939"/>
    <w:rsid w:val="00805101"/>
    <w:rsid w:val="00805B62"/>
    <w:rsid w:val="008074FD"/>
    <w:rsid w:val="008077DD"/>
    <w:rsid w:val="00811817"/>
    <w:rsid w:val="00811A24"/>
    <w:rsid w:val="0081265D"/>
    <w:rsid w:val="0081354C"/>
    <w:rsid w:val="00813D30"/>
    <w:rsid w:val="00814F7F"/>
    <w:rsid w:val="00815AA4"/>
    <w:rsid w:val="00817EEC"/>
    <w:rsid w:val="00821683"/>
    <w:rsid w:val="00821746"/>
    <w:rsid w:val="0082200A"/>
    <w:rsid w:val="0082264E"/>
    <w:rsid w:val="008227AB"/>
    <w:rsid w:val="00822AAE"/>
    <w:rsid w:val="00822E2B"/>
    <w:rsid w:val="00824A03"/>
    <w:rsid w:val="008254B0"/>
    <w:rsid w:val="00826D0A"/>
    <w:rsid w:val="0083083E"/>
    <w:rsid w:val="00831F4A"/>
    <w:rsid w:val="00832B95"/>
    <w:rsid w:val="00835D32"/>
    <w:rsid w:val="00836138"/>
    <w:rsid w:val="008373A0"/>
    <w:rsid w:val="00840A74"/>
    <w:rsid w:val="008427EC"/>
    <w:rsid w:val="008429C3"/>
    <w:rsid w:val="0084369B"/>
    <w:rsid w:val="00843F87"/>
    <w:rsid w:val="008448B2"/>
    <w:rsid w:val="008452FF"/>
    <w:rsid w:val="0084548A"/>
    <w:rsid w:val="00845ADD"/>
    <w:rsid w:val="00846ABD"/>
    <w:rsid w:val="008507FF"/>
    <w:rsid w:val="008520A4"/>
    <w:rsid w:val="00857D94"/>
    <w:rsid w:val="00860369"/>
    <w:rsid w:val="008607F9"/>
    <w:rsid w:val="00862906"/>
    <w:rsid w:val="00862D6A"/>
    <w:rsid w:val="00864199"/>
    <w:rsid w:val="00867FAE"/>
    <w:rsid w:val="0087427C"/>
    <w:rsid w:val="00875B45"/>
    <w:rsid w:val="0088017A"/>
    <w:rsid w:val="00880D47"/>
    <w:rsid w:val="00881458"/>
    <w:rsid w:val="00882635"/>
    <w:rsid w:val="00885C05"/>
    <w:rsid w:val="008919E4"/>
    <w:rsid w:val="00893D01"/>
    <w:rsid w:val="00893E0B"/>
    <w:rsid w:val="0089599B"/>
    <w:rsid w:val="0089617D"/>
    <w:rsid w:val="00896AD3"/>
    <w:rsid w:val="00897494"/>
    <w:rsid w:val="008A0F41"/>
    <w:rsid w:val="008A1B1F"/>
    <w:rsid w:val="008A3862"/>
    <w:rsid w:val="008A3FDF"/>
    <w:rsid w:val="008A4CCF"/>
    <w:rsid w:val="008A5747"/>
    <w:rsid w:val="008A7D8D"/>
    <w:rsid w:val="008B2BF7"/>
    <w:rsid w:val="008B3372"/>
    <w:rsid w:val="008B352A"/>
    <w:rsid w:val="008B3EEC"/>
    <w:rsid w:val="008B50C7"/>
    <w:rsid w:val="008B5F45"/>
    <w:rsid w:val="008B67DB"/>
    <w:rsid w:val="008C1299"/>
    <w:rsid w:val="008C226E"/>
    <w:rsid w:val="008C6A29"/>
    <w:rsid w:val="008D330E"/>
    <w:rsid w:val="008D5BE4"/>
    <w:rsid w:val="008D7C7A"/>
    <w:rsid w:val="008E03BE"/>
    <w:rsid w:val="008E0ED9"/>
    <w:rsid w:val="008E1E76"/>
    <w:rsid w:val="008E4186"/>
    <w:rsid w:val="008E449F"/>
    <w:rsid w:val="008E4A4B"/>
    <w:rsid w:val="008E4CD6"/>
    <w:rsid w:val="008E63D5"/>
    <w:rsid w:val="008E6919"/>
    <w:rsid w:val="008F1523"/>
    <w:rsid w:val="008F4C47"/>
    <w:rsid w:val="008F64F3"/>
    <w:rsid w:val="00905553"/>
    <w:rsid w:val="009065BC"/>
    <w:rsid w:val="00907752"/>
    <w:rsid w:val="00913517"/>
    <w:rsid w:val="0091543A"/>
    <w:rsid w:val="0091665E"/>
    <w:rsid w:val="00916DC7"/>
    <w:rsid w:val="00923C1B"/>
    <w:rsid w:val="0092453B"/>
    <w:rsid w:val="009256F6"/>
    <w:rsid w:val="00925DF2"/>
    <w:rsid w:val="00925E41"/>
    <w:rsid w:val="0092761E"/>
    <w:rsid w:val="00927DAE"/>
    <w:rsid w:val="0093045C"/>
    <w:rsid w:val="00930F90"/>
    <w:rsid w:val="009311ED"/>
    <w:rsid w:val="00933B82"/>
    <w:rsid w:val="00935377"/>
    <w:rsid w:val="009362F8"/>
    <w:rsid w:val="009369C7"/>
    <w:rsid w:val="00937FF5"/>
    <w:rsid w:val="00942956"/>
    <w:rsid w:val="00942C2B"/>
    <w:rsid w:val="00943CF0"/>
    <w:rsid w:val="00944549"/>
    <w:rsid w:val="009447F9"/>
    <w:rsid w:val="00945BF9"/>
    <w:rsid w:val="00946831"/>
    <w:rsid w:val="0094777B"/>
    <w:rsid w:val="00950AB8"/>
    <w:rsid w:val="00953691"/>
    <w:rsid w:val="00953FD8"/>
    <w:rsid w:val="009608DB"/>
    <w:rsid w:val="00962FF6"/>
    <w:rsid w:val="009642D4"/>
    <w:rsid w:val="00965250"/>
    <w:rsid w:val="00965CFB"/>
    <w:rsid w:val="00970640"/>
    <w:rsid w:val="009711F5"/>
    <w:rsid w:val="009768BB"/>
    <w:rsid w:val="009803E9"/>
    <w:rsid w:val="0099134D"/>
    <w:rsid w:val="00991589"/>
    <w:rsid w:val="0099582F"/>
    <w:rsid w:val="00996DA1"/>
    <w:rsid w:val="009A020B"/>
    <w:rsid w:val="009A0305"/>
    <w:rsid w:val="009A05A4"/>
    <w:rsid w:val="009A0E8B"/>
    <w:rsid w:val="009A2B21"/>
    <w:rsid w:val="009A4E8F"/>
    <w:rsid w:val="009A5036"/>
    <w:rsid w:val="009A7E0E"/>
    <w:rsid w:val="009B29E9"/>
    <w:rsid w:val="009B68B2"/>
    <w:rsid w:val="009C0045"/>
    <w:rsid w:val="009C0477"/>
    <w:rsid w:val="009C0741"/>
    <w:rsid w:val="009C0CC2"/>
    <w:rsid w:val="009C527F"/>
    <w:rsid w:val="009D35CD"/>
    <w:rsid w:val="009D3BF4"/>
    <w:rsid w:val="009D69A9"/>
    <w:rsid w:val="009D703E"/>
    <w:rsid w:val="009E0086"/>
    <w:rsid w:val="009E23F8"/>
    <w:rsid w:val="009E2EBF"/>
    <w:rsid w:val="009E3559"/>
    <w:rsid w:val="009E5C3D"/>
    <w:rsid w:val="009E6F6E"/>
    <w:rsid w:val="009F1143"/>
    <w:rsid w:val="009F148C"/>
    <w:rsid w:val="009F15A5"/>
    <w:rsid w:val="009F19FB"/>
    <w:rsid w:val="009F3AB3"/>
    <w:rsid w:val="009F7CA6"/>
    <w:rsid w:val="00A01BCD"/>
    <w:rsid w:val="00A02664"/>
    <w:rsid w:val="00A03FFD"/>
    <w:rsid w:val="00A0567F"/>
    <w:rsid w:val="00A11E0A"/>
    <w:rsid w:val="00A1319F"/>
    <w:rsid w:val="00A16110"/>
    <w:rsid w:val="00A166BB"/>
    <w:rsid w:val="00A16A25"/>
    <w:rsid w:val="00A1777C"/>
    <w:rsid w:val="00A17A84"/>
    <w:rsid w:val="00A17D9A"/>
    <w:rsid w:val="00A20176"/>
    <w:rsid w:val="00A213BA"/>
    <w:rsid w:val="00A22843"/>
    <w:rsid w:val="00A23FD7"/>
    <w:rsid w:val="00A257CF"/>
    <w:rsid w:val="00A3045B"/>
    <w:rsid w:val="00A31522"/>
    <w:rsid w:val="00A31AA1"/>
    <w:rsid w:val="00A33762"/>
    <w:rsid w:val="00A33C20"/>
    <w:rsid w:val="00A43667"/>
    <w:rsid w:val="00A43CAB"/>
    <w:rsid w:val="00A44212"/>
    <w:rsid w:val="00A44A71"/>
    <w:rsid w:val="00A45122"/>
    <w:rsid w:val="00A51835"/>
    <w:rsid w:val="00A51C79"/>
    <w:rsid w:val="00A52845"/>
    <w:rsid w:val="00A538BE"/>
    <w:rsid w:val="00A540D6"/>
    <w:rsid w:val="00A5429C"/>
    <w:rsid w:val="00A54899"/>
    <w:rsid w:val="00A56566"/>
    <w:rsid w:val="00A5685A"/>
    <w:rsid w:val="00A573BE"/>
    <w:rsid w:val="00A57F7B"/>
    <w:rsid w:val="00A611CE"/>
    <w:rsid w:val="00A61370"/>
    <w:rsid w:val="00A657D0"/>
    <w:rsid w:val="00A66190"/>
    <w:rsid w:val="00A70B61"/>
    <w:rsid w:val="00A70C72"/>
    <w:rsid w:val="00A717C9"/>
    <w:rsid w:val="00A72ACF"/>
    <w:rsid w:val="00A73B12"/>
    <w:rsid w:val="00A759BF"/>
    <w:rsid w:val="00A75EB6"/>
    <w:rsid w:val="00A80154"/>
    <w:rsid w:val="00A80E91"/>
    <w:rsid w:val="00A82234"/>
    <w:rsid w:val="00A8276A"/>
    <w:rsid w:val="00A84927"/>
    <w:rsid w:val="00A86D2E"/>
    <w:rsid w:val="00A91631"/>
    <w:rsid w:val="00A925E5"/>
    <w:rsid w:val="00A92A3F"/>
    <w:rsid w:val="00A93645"/>
    <w:rsid w:val="00A93BD3"/>
    <w:rsid w:val="00A94F25"/>
    <w:rsid w:val="00A95D8A"/>
    <w:rsid w:val="00A977ED"/>
    <w:rsid w:val="00AA1D24"/>
    <w:rsid w:val="00AA5BCA"/>
    <w:rsid w:val="00AA6FED"/>
    <w:rsid w:val="00AB3170"/>
    <w:rsid w:val="00AB59CF"/>
    <w:rsid w:val="00AB6079"/>
    <w:rsid w:val="00AB7ECB"/>
    <w:rsid w:val="00AC1757"/>
    <w:rsid w:val="00AC1DD9"/>
    <w:rsid w:val="00AC4C30"/>
    <w:rsid w:val="00AC62F3"/>
    <w:rsid w:val="00AC7D38"/>
    <w:rsid w:val="00AD44CA"/>
    <w:rsid w:val="00AD55C1"/>
    <w:rsid w:val="00AE5314"/>
    <w:rsid w:val="00AE7BDA"/>
    <w:rsid w:val="00AF5D48"/>
    <w:rsid w:val="00AF7590"/>
    <w:rsid w:val="00B02114"/>
    <w:rsid w:val="00B03E45"/>
    <w:rsid w:val="00B044B9"/>
    <w:rsid w:val="00B047A2"/>
    <w:rsid w:val="00B0497A"/>
    <w:rsid w:val="00B06C69"/>
    <w:rsid w:val="00B07161"/>
    <w:rsid w:val="00B07951"/>
    <w:rsid w:val="00B100C2"/>
    <w:rsid w:val="00B1012A"/>
    <w:rsid w:val="00B10522"/>
    <w:rsid w:val="00B10F75"/>
    <w:rsid w:val="00B112FC"/>
    <w:rsid w:val="00B12F9E"/>
    <w:rsid w:val="00B13C73"/>
    <w:rsid w:val="00B13E6E"/>
    <w:rsid w:val="00B140EA"/>
    <w:rsid w:val="00B1489F"/>
    <w:rsid w:val="00B1586B"/>
    <w:rsid w:val="00B15AE3"/>
    <w:rsid w:val="00B2073E"/>
    <w:rsid w:val="00B2159B"/>
    <w:rsid w:val="00B216D6"/>
    <w:rsid w:val="00B21B79"/>
    <w:rsid w:val="00B22AA0"/>
    <w:rsid w:val="00B22E3A"/>
    <w:rsid w:val="00B23C02"/>
    <w:rsid w:val="00B26D5D"/>
    <w:rsid w:val="00B32630"/>
    <w:rsid w:val="00B3319C"/>
    <w:rsid w:val="00B3354F"/>
    <w:rsid w:val="00B36693"/>
    <w:rsid w:val="00B44C9D"/>
    <w:rsid w:val="00B44D54"/>
    <w:rsid w:val="00B45914"/>
    <w:rsid w:val="00B53CA7"/>
    <w:rsid w:val="00B54B3C"/>
    <w:rsid w:val="00B5582C"/>
    <w:rsid w:val="00B55D7D"/>
    <w:rsid w:val="00B56115"/>
    <w:rsid w:val="00B627B5"/>
    <w:rsid w:val="00B62A0B"/>
    <w:rsid w:val="00B62FD1"/>
    <w:rsid w:val="00B6370A"/>
    <w:rsid w:val="00B64A55"/>
    <w:rsid w:val="00B67054"/>
    <w:rsid w:val="00B746A6"/>
    <w:rsid w:val="00B74D07"/>
    <w:rsid w:val="00B766CA"/>
    <w:rsid w:val="00B779AB"/>
    <w:rsid w:val="00B77CCC"/>
    <w:rsid w:val="00B77E8E"/>
    <w:rsid w:val="00B80C83"/>
    <w:rsid w:val="00B816DD"/>
    <w:rsid w:val="00B83665"/>
    <w:rsid w:val="00B84068"/>
    <w:rsid w:val="00B85A77"/>
    <w:rsid w:val="00B860EC"/>
    <w:rsid w:val="00B86891"/>
    <w:rsid w:val="00B906CA"/>
    <w:rsid w:val="00B90813"/>
    <w:rsid w:val="00B90D18"/>
    <w:rsid w:val="00B93578"/>
    <w:rsid w:val="00B95246"/>
    <w:rsid w:val="00B95F34"/>
    <w:rsid w:val="00B960C4"/>
    <w:rsid w:val="00B96E2D"/>
    <w:rsid w:val="00B978F7"/>
    <w:rsid w:val="00BA0F2E"/>
    <w:rsid w:val="00BA1364"/>
    <w:rsid w:val="00BA1390"/>
    <w:rsid w:val="00BA2605"/>
    <w:rsid w:val="00BA54CC"/>
    <w:rsid w:val="00BA5A5C"/>
    <w:rsid w:val="00BB242B"/>
    <w:rsid w:val="00BB2AEC"/>
    <w:rsid w:val="00BB501A"/>
    <w:rsid w:val="00BB6453"/>
    <w:rsid w:val="00BB768D"/>
    <w:rsid w:val="00BB7D69"/>
    <w:rsid w:val="00BC0255"/>
    <w:rsid w:val="00BC23F2"/>
    <w:rsid w:val="00BC2B11"/>
    <w:rsid w:val="00BC2DB9"/>
    <w:rsid w:val="00BC5AE5"/>
    <w:rsid w:val="00BC60E6"/>
    <w:rsid w:val="00BC638F"/>
    <w:rsid w:val="00BC7F76"/>
    <w:rsid w:val="00BD027B"/>
    <w:rsid w:val="00BD3848"/>
    <w:rsid w:val="00BD51D7"/>
    <w:rsid w:val="00BD7F94"/>
    <w:rsid w:val="00BE0013"/>
    <w:rsid w:val="00BE0F4E"/>
    <w:rsid w:val="00BE2302"/>
    <w:rsid w:val="00BE2801"/>
    <w:rsid w:val="00BE2D2F"/>
    <w:rsid w:val="00BE6D98"/>
    <w:rsid w:val="00BF150D"/>
    <w:rsid w:val="00BF3022"/>
    <w:rsid w:val="00BF5E2E"/>
    <w:rsid w:val="00BF67C7"/>
    <w:rsid w:val="00BF77BE"/>
    <w:rsid w:val="00C005AB"/>
    <w:rsid w:val="00C00E8F"/>
    <w:rsid w:val="00C03317"/>
    <w:rsid w:val="00C04357"/>
    <w:rsid w:val="00C049B4"/>
    <w:rsid w:val="00C06F0C"/>
    <w:rsid w:val="00C07AC5"/>
    <w:rsid w:val="00C106C8"/>
    <w:rsid w:val="00C11A86"/>
    <w:rsid w:val="00C12EAA"/>
    <w:rsid w:val="00C139A3"/>
    <w:rsid w:val="00C1458B"/>
    <w:rsid w:val="00C15987"/>
    <w:rsid w:val="00C17204"/>
    <w:rsid w:val="00C23309"/>
    <w:rsid w:val="00C24023"/>
    <w:rsid w:val="00C25819"/>
    <w:rsid w:val="00C30280"/>
    <w:rsid w:val="00C30D5F"/>
    <w:rsid w:val="00C3243C"/>
    <w:rsid w:val="00C341D5"/>
    <w:rsid w:val="00C41446"/>
    <w:rsid w:val="00C41A6F"/>
    <w:rsid w:val="00C44648"/>
    <w:rsid w:val="00C44F61"/>
    <w:rsid w:val="00C506D8"/>
    <w:rsid w:val="00C51704"/>
    <w:rsid w:val="00C517BA"/>
    <w:rsid w:val="00C54F07"/>
    <w:rsid w:val="00C5539D"/>
    <w:rsid w:val="00C56132"/>
    <w:rsid w:val="00C57BBB"/>
    <w:rsid w:val="00C57E9F"/>
    <w:rsid w:val="00C57FEB"/>
    <w:rsid w:val="00C603DF"/>
    <w:rsid w:val="00C60A93"/>
    <w:rsid w:val="00C610FA"/>
    <w:rsid w:val="00C62E77"/>
    <w:rsid w:val="00C63F5A"/>
    <w:rsid w:val="00C646AB"/>
    <w:rsid w:val="00C64B03"/>
    <w:rsid w:val="00C65D86"/>
    <w:rsid w:val="00C745B0"/>
    <w:rsid w:val="00C7473C"/>
    <w:rsid w:val="00C7493F"/>
    <w:rsid w:val="00C74AC7"/>
    <w:rsid w:val="00C74FE4"/>
    <w:rsid w:val="00C75BF9"/>
    <w:rsid w:val="00C76E37"/>
    <w:rsid w:val="00C801AF"/>
    <w:rsid w:val="00C801B9"/>
    <w:rsid w:val="00C81298"/>
    <w:rsid w:val="00C813E1"/>
    <w:rsid w:val="00C81B2C"/>
    <w:rsid w:val="00C8297E"/>
    <w:rsid w:val="00C82E46"/>
    <w:rsid w:val="00C8383D"/>
    <w:rsid w:val="00C85DA7"/>
    <w:rsid w:val="00C86503"/>
    <w:rsid w:val="00C871E3"/>
    <w:rsid w:val="00C87A4B"/>
    <w:rsid w:val="00C87BA8"/>
    <w:rsid w:val="00C87E10"/>
    <w:rsid w:val="00C922E1"/>
    <w:rsid w:val="00C93925"/>
    <w:rsid w:val="00C9495A"/>
    <w:rsid w:val="00C94ABE"/>
    <w:rsid w:val="00C959EA"/>
    <w:rsid w:val="00C97BC8"/>
    <w:rsid w:val="00CA1A4B"/>
    <w:rsid w:val="00CA26C0"/>
    <w:rsid w:val="00CA2732"/>
    <w:rsid w:val="00CA3425"/>
    <w:rsid w:val="00CA37E4"/>
    <w:rsid w:val="00CA41ED"/>
    <w:rsid w:val="00CA442C"/>
    <w:rsid w:val="00CB0BF8"/>
    <w:rsid w:val="00CB11BB"/>
    <w:rsid w:val="00CB1D20"/>
    <w:rsid w:val="00CB36F2"/>
    <w:rsid w:val="00CB7D55"/>
    <w:rsid w:val="00CC095E"/>
    <w:rsid w:val="00CC0BED"/>
    <w:rsid w:val="00CC35E2"/>
    <w:rsid w:val="00CC38D5"/>
    <w:rsid w:val="00CC3ACA"/>
    <w:rsid w:val="00CC4596"/>
    <w:rsid w:val="00CC4B88"/>
    <w:rsid w:val="00CC6A59"/>
    <w:rsid w:val="00CD0BA0"/>
    <w:rsid w:val="00CD1866"/>
    <w:rsid w:val="00CD1F36"/>
    <w:rsid w:val="00CD2155"/>
    <w:rsid w:val="00CD400A"/>
    <w:rsid w:val="00CD4A95"/>
    <w:rsid w:val="00CD4C37"/>
    <w:rsid w:val="00CD56FD"/>
    <w:rsid w:val="00CD5876"/>
    <w:rsid w:val="00CD60F5"/>
    <w:rsid w:val="00CD625B"/>
    <w:rsid w:val="00CE24F8"/>
    <w:rsid w:val="00CE24FC"/>
    <w:rsid w:val="00CE43A2"/>
    <w:rsid w:val="00CE5B46"/>
    <w:rsid w:val="00CE74C8"/>
    <w:rsid w:val="00CF1439"/>
    <w:rsid w:val="00CF2ECF"/>
    <w:rsid w:val="00CF34B7"/>
    <w:rsid w:val="00CF61A4"/>
    <w:rsid w:val="00D00590"/>
    <w:rsid w:val="00D00DCD"/>
    <w:rsid w:val="00D049C2"/>
    <w:rsid w:val="00D049D2"/>
    <w:rsid w:val="00D06E6C"/>
    <w:rsid w:val="00D07952"/>
    <w:rsid w:val="00D116EE"/>
    <w:rsid w:val="00D1399A"/>
    <w:rsid w:val="00D151C7"/>
    <w:rsid w:val="00D16896"/>
    <w:rsid w:val="00D17793"/>
    <w:rsid w:val="00D1788A"/>
    <w:rsid w:val="00D20BAD"/>
    <w:rsid w:val="00D210B3"/>
    <w:rsid w:val="00D213E0"/>
    <w:rsid w:val="00D21BF2"/>
    <w:rsid w:val="00D2543B"/>
    <w:rsid w:val="00D256ED"/>
    <w:rsid w:val="00D25DA5"/>
    <w:rsid w:val="00D32B43"/>
    <w:rsid w:val="00D33803"/>
    <w:rsid w:val="00D33962"/>
    <w:rsid w:val="00D34B3C"/>
    <w:rsid w:val="00D35D5E"/>
    <w:rsid w:val="00D425AE"/>
    <w:rsid w:val="00D42821"/>
    <w:rsid w:val="00D430D2"/>
    <w:rsid w:val="00D4389B"/>
    <w:rsid w:val="00D440A1"/>
    <w:rsid w:val="00D45B63"/>
    <w:rsid w:val="00D46378"/>
    <w:rsid w:val="00D470A3"/>
    <w:rsid w:val="00D47938"/>
    <w:rsid w:val="00D50CBE"/>
    <w:rsid w:val="00D51A96"/>
    <w:rsid w:val="00D52DF1"/>
    <w:rsid w:val="00D53528"/>
    <w:rsid w:val="00D5494D"/>
    <w:rsid w:val="00D54CBF"/>
    <w:rsid w:val="00D54D5F"/>
    <w:rsid w:val="00D55484"/>
    <w:rsid w:val="00D561EC"/>
    <w:rsid w:val="00D569CE"/>
    <w:rsid w:val="00D576E5"/>
    <w:rsid w:val="00D57F80"/>
    <w:rsid w:val="00D601EE"/>
    <w:rsid w:val="00D603E9"/>
    <w:rsid w:val="00D605E5"/>
    <w:rsid w:val="00D608F7"/>
    <w:rsid w:val="00D65BFC"/>
    <w:rsid w:val="00D65E05"/>
    <w:rsid w:val="00D66EE7"/>
    <w:rsid w:val="00D70D6C"/>
    <w:rsid w:val="00D70D8E"/>
    <w:rsid w:val="00D7100E"/>
    <w:rsid w:val="00D712D1"/>
    <w:rsid w:val="00D71681"/>
    <w:rsid w:val="00D729A4"/>
    <w:rsid w:val="00D734EC"/>
    <w:rsid w:val="00D7370D"/>
    <w:rsid w:val="00D7706C"/>
    <w:rsid w:val="00D77EF6"/>
    <w:rsid w:val="00D82BD5"/>
    <w:rsid w:val="00D85399"/>
    <w:rsid w:val="00D931BE"/>
    <w:rsid w:val="00D94674"/>
    <w:rsid w:val="00D95158"/>
    <w:rsid w:val="00DA1A95"/>
    <w:rsid w:val="00DA29C8"/>
    <w:rsid w:val="00DA31C0"/>
    <w:rsid w:val="00DB0BE8"/>
    <w:rsid w:val="00DB0C39"/>
    <w:rsid w:val="00DB1A38"/>
    <w:rsid w:val="00DB1A8B"/>
    <w:rsid w:val="00DB3603"/>
    <w:rsid w:val="00DB624E"/>
    <w:rsid w:val="00DC10F3"/>
    <w:rsid w:val="00DC121E"/>
    <w:rsid w:val="00DC1F40"/>
    <w:rsid w:val="00DC2FA2"/>
    <w:rsid w:val="00DC3D47"/>
    <w:rsid w:val="00DC411E"/>
    <w:rsid w:val="00DC502B"/>
    <w:rsid w:val="00DC5A0F"/>
    <w:rsid w:val="00DC627B"/>
    <w:rsid w:val="00DC7265"/>
    <w:rsid w:val="00DD0CC5"/>
    <w:rsid w:val="00DD1E45"/>
    <w:rsid w:val="00DD1E8B"/>
    <w:rsid w:val="00DD25C8"/>
    <w:rsid w:val="00DD3687"/>
    <w:rsid w:val="00DD37CF"/>
    <w:rsid w:val="00DD3BEB"/>
    <w:rsid w:val="00DD5B4B"/>
    <w:rsid w:val="00DE0376"/>
    <w:rsid w:val="00DE2111"/>
    <w:rsid w:val="00DE491A"/>
    <w:rsid w:val="00DE7E02"/>
    <w:rsid w:val="00DF102F"/>
    <w:rsid w:val="00DF2078"/>
    <w:rsid w:val="00DF2396"/>
    <w:rsid w:val="00DF4415"/>
    <w:rsid w:val="00DF56A0"/>
    <w:rsid w:val="00DF5FB3"/>
    <w:rsid w:val="00DF6247"/>
    <w:rsid w:val="00E006F0"/>
    <w:rsid w:val="00E032C2"/>
    <w:rsid w:val="00E0408F"/>
    <w:rsid w:val="00E056EA"/>
    <w:rsid w:val="00E06461"/>
    <w:rsid w:val="00E1094F"/>
    <w:rsid w:val="00E111EC"/>
    <w:rsid w:val="00E12237"/>
    <w:rsid w:val="00E12623"/>
    <w:rsid w:val="00E12EDA"/>
    <w:rsid w:val="00E14868"/>
    <w:rsid w:val="00E14913"/>
    <w:rsid w:val="00E178B9"/>
    <w:rsid w:val="00E17B05"/>
    <w:rsid w:val="00E21712"/>
    <w:rsid w:val="00E21771"/>
    <w:rsid w:val="00E22988"/>
    <w:rsid w:val="00E233DA"/>
    <w:rsid w:val="00E24635"/>
    <w:rsid w:val="00E25A31"/>
    <w:rsid w:val="00E26CDC"/>
    <w:rsid w:val="00E30F4C"/>
    <w:rsid w:val="00E31EAF"/>
    <w:rsid w:val="00E33481"/>
    <w:rsid w:val="00E365F0"/>
    <w:rsid w:val="00E40B4A"/>
    <w:rsid w:val="00E41779"/>
    <w:rsid w:val="00E450D3"/>
    <w:rsid w:val="00E45E5D"/>
    <w:rsid w:val="00E462D8"/>
    <w:rsid w:val="00E464AA"/>
    <w:rsid w:val="00E47A8B"/>
    <w:rsid w:val="00E50925"/>
    <w:rsid w:val="00E51423"/>
    <w:rsid w:val="00E51ABB"/>
    <w:rsid w:val="00E52CC6"/>
    <w:rsid w:val="00E52E67"/>
    <w:rsid w:val="00E53591"/>
    <w:rsid w:val="00E54379"/>
    <w:rsid w:val="00E569D1"/>
    <w:rsid w:val="00E56AC7"/>
    <w:rsid w:val="00E60FD4"/>
    <w:rsid w:val="00E611FB"/>
    <w:rsid w:val="00E61A59"/>
    <w:rsid w:val="00E61ED8"/>
    <w:rsid w:val="00E62E02"/>
    <w:rsid w:val="00E64912"/>
    <w:rsid w:val="00E65578"/>
    <w:rsid w:val="00E65C39"/>
    <w:rsid w:val="00E66077"/>
    <w:rsid w:val="00E6749F"/>
    <w:rsid w:val="00E7655B"/>
    <w:rsid w:val="00E76D04"/>
    <w:rsid w:val="00E802F5"/>
    <w:rsid w:val="00E806A6"/>
    <w:rsid w:val="00E81A7B"/>
    <w:rsid w:val="00E85F38"/>
    <w:rsid w:val="00E917A8"/>
    <w:rsid w:val="00E953B9"/>
    <w:rsid w:val="00E96FEC"/>
    <w:rsid w:val="00E97893"/>
    <w:rsid w:val="00EA0F78"/>
    <w:rsid w:val="00EA1E87"/>
    <w:rsid w:val="00EA28F0"/>
    <w:rsid w:val="00EA3303"/>
    <w:rsid w:val="00EA34A3"/>
    <w:rsid w:val="00EA4494"/>
    <w:rsid w:val="00EA64D5"/>
    <w:rsid w:val="00EA7978"/>
    <w:rsid w:val="00EB1654"/>
    <w:rsid w:val="00EC3E88"/>
    <w:rsid w:val="00EC6817"/>
    <w:rsid w:val="00EC7208"/>
    <w:rsid w:val="00EC7BB0"/>
    <w:rsid w:val="00EC7CA7"/>
    <w:rsid w:val="00ED1531"/>
    <w:rsid w:val="00ED1F4A"/>
    <w:rsid w:val="00ED20AA"/>
    <w:rsid w:val="00ED21D1"/>
    <w:rsid w:val="00ED7E80"/>
    <w:rsid w:val="00EE0896"/>
    <w:rsid w:val="00EE3078"/>
    <w:rsid w:val="00EE3EFF"/>
    <w:rsid w:val="00EE4227"/>
    <w:rsid w:val="00EE52F5"/>
    <w:rsid w:val="00EE63CD"/>
    <w:rsid w:val="00EF06B8"/>
    <w:rsid w:val="00EF111A"/>
    <w:rsid w:val="00EF1A88"/>
    <w:rsid w:val="00EF22EE"/>
    <w:rsid w:val="00EF353C"/>
    <w:rsid w:val="00EF5CAE"/>
    <w:rsid w:val="00EF6A7D"/>
    <w:rsid w:val="00EF72FA"/>
    <w:rsid w:val="00EF7304"/>
    <w:rsid w:val="00F001E0"/>
    <w:rsid w:val="00F0043A"/>
    <w:rsid w:val="00F014B8"/>
    <w:rsid w:val="00F01D00"/>
    <w:rsid w:val="00F02313"/>
    <w:rsid w:val="00F03D51"/>
    <w:rsid w:val="00F059DB"/>
    <w:rsid w:val="00F06E04"/>
    <w:rsid w:val="00F07FD4"/>
    <w:rsid w:val="00F10A38"/>
    <w:rsid w:val="00F140C0"/>
    <w:rsid w:val="00F14551"/>
    <w:rsid w:val="00F14B52"/>
    <w:rsid w:val="00F14E45"/>
    <w:rsid w:val="00F14F96"/>
    <w:rsid w:val="00F16ACF"/>
    <w:rsid w:val="00F1705B"/>
    <w:rsid w:val="00F17D0D"/>
    <w:rsid w:val="00F21D41"/>
    <w:rsid w:val="00F2295D"/>
    <w:rsid w:val="00F23C1B"/>
    <w:rsid w:val="00F23C4A"/>
    <w:rsid w:val="00F3206E"/>
    <w:rsid w:val="00F32091"/>
    <w:rsid w:val="00F32151"/>
    <w:rsid w:val="00F325A3"/>
    <w:rsid w:val="00F33FC5"/>
    <w:rsid w:val="00F351FE"/>
    <w:rsid w:val="00F36BD0"/>
    <w:rsid w:val="00F4011E"/>
    <w:rsid w:val="00F41D9B"/>
    <w:rsid w:val="00F42DE5"/>
    <w:rsid w:val="00F433A1"/>
    <w:rsid w:val="00F448FF"/>
    <w:rsid w:val="00F44AC2"/>
    <w:rsid w:val="00F4578D"/>
    <w:rsid w:val="00F45A5C"/>
    <w:rsid w:val="00F4709A"/>
    <w:rsid w:val="00F47A26"/>
    <w:rsid w:val="00F50A3D"/>
    <w:rsid w:val="00F520DE"/>
    <w:rsid w:val="00F5234B"/>
    <w:rsid w:val="00F555FE"/>
    <w:rsid w:val="00F563C1"/>
    <w:rsid w:val="00F5708D"/>
    <w:rsid w:val="00F57513"/>
    <w:rsid w:val="00F5779B"/>
    <w:rsid w:val="00F57ACA"/>
    <w:rsid w:val="00F60358"/>
    <w:rsid w:val="00F61272"/>
    <w:rsid w:val="00F6191D"/>
    <w:rsid w:val="00F61F53"/>
    <w:rsid w:val="00F621C3"/>
    <w:rsid w:val="00F621DA"/>
    <w:rsid w:val="00F62479"/>
    <w:rsid w:val="00F63216"/>
    <w:rsid w:val="00F6559D"/>
    <w:rsid w:val="00F71F94"/>
    <w:rsid w:val="00F72FDA"/>
    <w:rsid w:val="00F73AD9"/>
    <w:rsid w:val="00F74F50"/>
    <w:rsid w:val="00F7515B"/>
    <w:rsid w:val="00F7539E"/>
    <w:rsid w:val="00F770DD"/>
    <w:rsid w:val="00F80893"/>
    <w:rsid w:val="00F8096F"/>
    <w:rsid w:val="00F82BAD"/>
    <w:rsid w:val="00F85C03"/>
    <w:rsid w:val="00F86984"/>
    <w:rsid w:val="00F86D53"/>
    <w:rsid w:val="00F90914"/>
    <w:rsid w:val="00F90950"/>
    <w:rsid w:val="00F90B69"/>
    <w:rsid w:val="00F91AFB"/>
    <w:rsid w:val="00F9469A"/>
    <w:rsid w:val="00F95531"/>
    <w:rsid w:val="00F9592D"/>
    <w:rsid w:val="00FA0416"/>
    <w:rsid w:val="00FA13F0"/>
    <w:rsid w:val="00FA2BAC"/>
    <w:rsid w:val="00FA36EF"/>
    <w:rsid w:val="00FA54E9"/>
    <w:rsid w:val="00FA74D6"/>
    <w:rsid w:val="00FB085D"/>
    <w:rsid w:val="00FB2439"/>
    <w:rsid w:val="00FB290F"/>
    <w:rsid w:val="00FB3EA7"/>
    <w:rsid w:val="00FB437F"/>
    <w:rsid w:val="00FB509C"/>
    <w:rsid w:val="00FB56BC"/>
    <w:rsid w:val="00FB7244"/>
    <w:rsid w:val="00FB7F5C"/>
    <w:rsid w:val="00FC50DF"/>
    <w:rsid w:val="00FC54E2"/>
    <w:rsid w:val="00FC71F3"/>
    <w:rsid w:val="00FD234C"/>
    <w:rsid w:val="00FD2C91"/>
    <w:rsid w:val="00FD3C5B"/>
    <w:rsid w:val="00FD571C"/>
    <w:rsid w:val="00FE078F"/>
    <w:rsid w:val="00FE240D"/>
    <w:rsid w:val="00FE2CDC"/>
    <w:rsid w:val="00FE2FA3"/>
    <w:rsid w:val="00FE4118"/>
    <w:rsid w:val="00FE5495"/>
    <w:rsid w:val="00FE5A9B"/>
    <w:rsid w:val="00FE69C8"/>
    <w:rsid w:val="00FE76D8"/>
    <w:rsid w:val="00FF1135"/>
    <w:rsid w:val="00FF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Date" w:semiHidden="1"/>
    <w:lsdException w:name="Block Text" w:semiHidden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uiPriority="10" w:qFormat="1"/>
    <w:lsdException w:name="Date" w:semiHidden="1"/>
    <w:lsdException w:name="Block Text" w:semiHidden="1"/>
    <w:lsdException w:name="Hyperlink" w:uiPriority="99"/>
    <w:lsdException w:name="Strong" w:uiPriority="22" w:qFormat="1"/>
    <w:lsdException w:name="HTML Preformatted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F4011E"/>
    <w:pPr>
      <w:widowControl w:val="0"/>
      <w:spacing w:line="280" w:lineRule="exact"/>
      <w:jc w:val="both"/>
    </w:pPr>
    <w:rPr>
      <w:rFonts w:ascii="Garamond" w:hAnsi="Garamond"/>
      <w:szCs w:val="22"/>
    </w:rPr>
  </w:style>
  <w:style w:type="paragraph" w:styleId="berschrift1">
    <w:name w:val="heading 1"/>
    <w:basedOn w:val="Standard"/>
    <w:next w:val="Standard"/>
    <w:qFormat/>
    <w:rsid w:val="00325D4C"/>
    <w:pPr>
      <w:numPr>
        <w:numId w:val="11"/>
      </w:numPr>
      <w:spacing w:line="264" w:lineRule="auto"/>
      <w:jc w:val="left"/>
      <w:outlineLvl w:val="0"/>
    </w:pPr>
    <w:rPr>
      <w:rFonts w:ascii="Arial" w:hAnsi="Arial" w:cs="Arial"/>
      <w:b/>
      <w:bCs/>
      <w:caps/>
      <w:color w:val="C6562C" w:themeColor="text2"/>
      <w:spacing w:val="1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763607"/>
    <w:pPr>
      <w:spacing w:before="120" w:after="120"/>
      <w:outlineLvl w:val="1"/>
    </w:pPr>
    <w:rPr>
      <w:rFonts w:ascii="Arial" w:hAnsi="Arial"/>
      <w:iCs/>
      <w:color w:val="C6562C" w:themeColor="text2"/>
      <w:sz w:val="28"/>
    </w:rPr>
  </w:style>
  <w:style w:type="paragraph" w:styleId="berschrift3">
    <w:name w:val="heading 3"/>
    <w:basedOn w:val="Standard"/>
    <w:next w:val="Standard"/>
    <w:semiHidden/>
    <w:rsid w:val="000172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763607"/>
    <w:rPr>
      <w:rFonts w:ascii="Arial" w:hAnsi="Arial"/>
      <w:iCs/>
      <w:color w:val="C6562C" w:themeColor="text2"/>
      <w:sz w:val="28"/>
      <w:szCs w:val="22"/>
    </w:rPr>
  </w:style>
  <w:style w:type="paragraph" w:styleId="Kopfzeile">
    <w:name w:val="header"/>
    <w:link w:val="KopfzeileZchn"/>
    <w:uiPriority w:val="99"/>
    <w:rsid w:val="006B51F0"/>
    <w:pPr>
      <w:spacing w:after="240" w:line="288" w:lineRule="auto"/>
    </w:pPr>
    <w:rPr>
      <w:rFonts w:ascii="Garamond" w:hAnsi="Garamond"/>
      <w:noProof/>
      <w:sz w:val="24"/>
      <w:szCs w:val="2"/>
    </w:rPr>
  </w:style>
  <w:style w:type="character" w:customStyle="1" w:styleId="KopfzeileZchn">
    <w:name w:val="Kopfzeile Zchn"/>
    <w:basedOn w:val="Absatz-Standardschriftart"/>
    <w:link w:val="Kopfzeile"/>
    <w:uiPriority w:val="99"/>
    <w:rsid w:val="00E61ED8"/>
    <w:rPr>
      <w:rFonts w:ascii="Garamond" w:hAnsi="Garamond"/>
      <w:noProof/>
      <w:sz w:val="24"/>
      <w:szCs w:val="2"/>
    </w:rPr>
  </w:style>
  <w:style w:type="paragraph" w:styleId="Fuzeile">
    <w:name w:val="footer"/>
    <w:basedOn w:val="Standard"/>
    <w:link w:val="FuzeileZchn"/>
    <w:uiPriority w:val="99"/>
    <w:rsid w:val="00B100C2"/>
    <w:pPr>
      <w:tabs>
        <w:tab w:val="left" w:pos="567"/>
      </w:tabs>
      <w:spacing w:line="180" w:lineRule="exact"/>
      <w:ind w:right="-2"/>
      <w:jc w:val="left"/>
    </w:pPr>
    <w:rPr>
      <w:rFonts w:ascii="Trebuchet MS" w:hAnsi="Trebuchet MS"/>
      <w:color w:val="000000"/>
      <w:sz w:val="12"/>
      <w:szCs w:val="12"/>
    </w:rPr>
  </w:style>
  <w:style w:type="character" w:customStyle="1" w:styleId="FuzeileZchn">
    <w:name w:val="Fußzeile Zchn"/>
    <w:basedOn w:val="Absatz-Standardschriftart"/>
    <w:link w:val="Fuzeile"/>
    <w:uiPriority w:val="99"/>
    <w:rsid w:val="00B100C2"/>
    <w:rPr>
      <w:rFonts w:ascii="Trebuchet MS" w:hAnsi="Trebuchet MS"/>
      <w:color w:val="000000"/>
      <w:sz w:val="12"/>
      <w:szCs w:val="12"/>
    </w:rPr>
  </w:style>
  <w:style w:type="paragraph" w:customStyle="1" w:styleId="Hintergrund">
    <w:name w:val="Hintergrund"/>
    <w:semiHidden/>
    <w:rPr>
      <w:vanish/>
      <w:sz w:val="24"/>
      <w:szCs w:val="24"/>
    </w:rPr>
  </w:style>
  <w:style w:type="paragraph" w:styleId="Sprechblasentext">
    <w:name w:val="Balloon Text"/>
    <w:basedOn w:val="Standard"/>
    <w:semiHidden/>
    <w:rPr>
      <w:rFonts w:ascii="Tahoma" w:hAnsi="Tahoma" w:cs="Tahoma"/>
      <w:sz w:val="16"/>
      <w:szCs w:val="16"/>
    </w:rPr>
  </w:style>
  <w:style w:type="paragraph" w:customStyle="1" w:styleId="berschriftAutor">
    <w:name w:val="Überschrift Autor"/>
    <w:basedOn w:val="Standard"/>
    <w:semiHidden/>
    <w:rsid w:val="00D94674"/>
    <w:pPr>
      <w:spacing w:line="240" w:lineRule="auto"/>
      <w:ind w:left="142"/>
      <w:jc w:val="left"/>
    </w:pPr>
    <w:rPr>
      <w:b/>
      <w:bCs/>
      <w:color w:val="FFFFFF"/>
      <w:sz w:val="24"/>
    </w:rPr>
  </w:style>
  <w:style w:type="paragraph" w:customStyle="1" w:styleId="NummerierungABC">
    <w:name w:val="Nummerierung_ABC"/>
    <w:basedOn w:val="Standard"/>
    <w:qFormat/>
    <w:pPr>
      <w:numPr>
        <w:numId w:val="1"/>
      </w:numPr>
    </w:pPr>
    <w:rPr>
      <w:b/>
    </w:rPr>
  </w:style>
  <w:style w:type="paragraph" w:customStyle="1" w:styleId="Nummerierung123">
    <w:name w:val="Nummerierung_123"/>
    <w:basedOn w:val="Standard"/>
    <w:qFormat/>
    <w:rsid w:val="006B5AA7"/>
    <w:pPr>
      <w:numPr>
        <w:numId w:val="2"/>
      </w:numPr>
      <w:tabs>
        <w:tab w:val="clear" w:pos="511"/>
        <w:tab w:val="num" w:pos="252"/>
      </w:tabs>
      <w:ind w:hanging="511"/>
    </w:pPr>
  </w:style>
  <w:style w:type="paragraph" w:customStyle="1" w:styleId="VerzeichnisZahl">
    <w:name w:val="Verzeichnis Zahl"/>
    <w:basedOn w:val="Standard"/>
    <w:rsid w:val="00235B8F"/>
    <w:pPr>
      <w:framePr w:hSpace="142" w:wrap="around" w:vAnchor="text" w:hAnchor="text" w:xAlign="right" w:y="1"/>
      <w:suppressOverlap/>
      <w:jc w:val="right"/>
    </w:pPr>
  </w:style>
  <w:style w:type="paragraph" w:customStyle="1" w:styleId="Standardfett">
    <w:name w:val="Standard_fett"/>
    <w:basedOn w:val="Standard"/>
    <w:qFormat/>
    <w:rPr>
      <w:b/>
    </w:rPr>
  </w:style>
  <w:style w:type="paragraph" w:customStyle="1" w:styleId="NummerierungBullet">
    <w:name w:val="Nummerierung_Bullet"/>
    <w:basedOn w:val="Standard"/>
    <w:qFormat/>
    <w:rsid w:val="00324411"/>
    <w:pPr>
      <w:numPr>
        <w:numId w:val="3"/>
      </w:numPr>
      <w:ind w:left="227"/>
    </w:pPr>
  </w:style>
  <w:style w:type="paragraph" w:customStyle="1" w:styleId="Quellangaben">
    <w:name w:val="Quellangaben"/>
    <w:basedOn w:val="Standard"/>
    <w:qFormat/>
    <w:rsid w:val="002A02F8"/>
    <w:pPr>
      <w:spacing w:line="140" w:lineRule="exact"/>
    </w:pPr>
    <w:rPr>
      <w:rFonts w:asciiTheme="majorHAnsi" w:hAnsiTheme="majorHAnsi"/>
      <w:sz w:val="12"/>
      <w:szCs w:val="12"/>
    </w:rPr>
  </w:style>
  <w:style w:type="paragraph" w:customStyle="1" w:styleId="AutordesArtikels">
    <w:name w:val="Autor des Artikels"/>
    <w:basedOn w:val="Quellangaben"/>
    <w:qFormat/>
    <w:rsid w:val="00DA29C8"/>
    <w:pPr>
      <w:spacing w:line="280" w:lineRule="exact"/>
      <w:jc w:val="right"/>
    </w:pPr>
    <w:rPr>
      <w:b/>
    </w:rPr>
  </w:style>
  <w:style w:type="paragraph" w:customStyle="1" w:styleId="leerzeile">
    <w:name w:val="leerzeile"/>
    <w:basedOn w:val="Standard"/>
    <w:semiHidden/>
    <w:rsid w:val="00D94674"/>
    <w:pPr>
      <w:spacing w:line="240" w:lineRule="auto"/>
    </w:pPr>
    <w:rPr>
      <w:sz w:val="12"/>
      <w:szCs w:val="14"/>
    </w:rPr>
  </w:style>
  <w:style w:type="table" w:styleId="Tabellenraster">
    <w:name w:val="Table Grid"/>
    <w:basedOn w:val="NormaleTabelle"/>
    <w:uiPriority w:val="59"/>
    <w:rsid w:val="000B2144"/>
    <w:pPr>
      <w:widowControl w:val="0"/>
      <w:jc w:val="both"/>
    </w:p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</w:style>
  <w:style w:type="paragraph" w:customStyle="1" w:styleId="AutorZusatz">
    <w:name w:val="Autor Zusatz"/>
    <w:basedOn w:val="AutordesArtikels"/>
    <w:semiHidden/>
    <w:rsid w:val="00D94674"/>
    <w:pPr>
      <w:framePr w:wrap="around" w:hAnchor="text"/>
      <w:spacing w:after="160"/>
    </w:pPr>
    <w:rPr>
      <w:b w:val="0"/>
    </w:rPr>
  </w:style>
  <w:style w:type="character" w:styleId="Hyperlink">
    <w:name w:val="Hyperlink"/>
    <w:uiPriority w:val="99"/>
    <w:rsid w:val="00D94674"/>
    <w:rPr>
      <w:color w:val="0000FF"/>
      <w:u w:val="single"/>
    </w:rPr>
  </w:style>
  <w:style w:type="paragraph" w:customStyle="1" w:styleId="2Abschnitt">
    <w:name w:val="2. Abschnitt"/>
    <w:basedOn w:val="leerzeile"/>
    <w:semiHidden/>
    <w:rsid w:val="00207E3D"/>
    <w:rPr>
      <w:sz w:val="2"/>
      <w:szCs w:val="2"/>
    </w:rPr>
  </w:style>
  <w:style w:type="character" w:customStyle="1" w:styleId="DatumabSeite2">
    <w:name w:val="Datum ab Seite 2"/>
    <w:basedOn w:val="Absatz-Standardschriftart"/>
    <w:uiPriority w:val="1"/>
    <w:semiHidden/>
    <w:rsid w:val="00235B8F"/>
    <w:rPr>
      <w:color w:val="000000" w:themeColor="text1"/>
      <w:spacing w:val="40"/>
      <w:sz w:val="20"/>
    </w:rPr>
  </w:style>
  <w:style w:type="paragraph" w:customStyle="1" w:styleId="berschrift1Zusatz">
    <w:name w:val="Überschrift 1 Zusatz"/>
    <w:qFormat/>
    <w:rsid w:val="000627BD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Adresse">
    <w:name w:val="Adresse"/>
    <w:semiHidden/>
    <w:rsid w:val="001E4986"/>
    <w:pPr>
      <w:framePr w:w="2835" w:wrap="around" w:vAnchor="page" w:hAnchor="page" w:x="8223" w:y="14930" w:anchorLock="1"/>
      <w:widowControl w:val="0"/>
      <w:spacing w:after="100" w:line="288" w:lineRule="auto"/>
    </w:pPr>
    <w:rPr>
      <w:rFonts w:ascii="Garamond" w:hAnsi="Garamond"/>
      <w:caps/>
      <w:color w:val="000000"/>
      <w:sz w:val="12"/>
      <w:szCs w:val="12"/>
    </w:rPr>
  </w:style>
  <w:style w:type="paragraph" w:customStyle="1" w:styleId="Feldberschrift">
    <w:name w:val="Feld Überschrift"/>
    <w:basedOn w:val="Standard"/>
    <w:semiHidden/>
    <w:rsid w:val="00B100C2"/>
    <w:pPr>
      <w:spacing w:before="100"/>
    </w:pPr>
  </w:style>
  <w:style w:type="character" w:styleId="Seitenzahl">
    <w:name w:val="page number"/>
    <w:semiHidden/>
    <w:rsid w:val="000627BD"/>
    <w:rPr>
      <w:sz w:val="16"/>
    </w:rPr>
  </w:style>
  <w:style w:type="character" w:styleId="Platzhaltertext">
    <w:name w:val="Placeholder Text"/>
    <w:basedOn w:val="Absatz-Standardschriftart"/>
    <w:uiPriority w:val="99"/>
    <w:semiHidden/>
    <w:rsid w:val="008A7D8D"/>
    <w:rPr>
      <w:color w:val="808080"/>
    </w:rPr>
  </w:style>
  <w:style w:type="paragraph" w:styleId="Titel">
    <w:name w:val="Title"/>
    <w:basedOn w:val="Kopfzeile"/>
    <w:next w:val="Standard"/>
    <w:link w:val="TitelZchn"/>
    <w:uiPriority w:val="10"/>
    <w:qFormat/>
    <w:rsid w:val="005F3FB7"/>
    <w:pPr>
      <w:framePr w:w="10461" w:wrap="notBeside" w:vAnchor="page" w:hAnchor="page" w:x="738" w:y="2093" w:anchorLock="1"/>
      <w:tabs>
        <w:tab w:val="right" w:pos="10490"/>
      </w:tabs>
      <w:spacing w:after="0"/>
    </w:pPr>
    <w:rPr>
      <w:rFonts w:asciiTheme="minorHAnsi" w:hAnsiTheme="minorHAnsi"/>
      <w:caps/>
      <w:color w:val="FFFFFF" w:themeColor="background1"/>
      <w:spacing w:val="60"/>
      <w:sz w:val="33"/>
      <w:szCs w:val="33"/>
    </w:rPr>
  </w:style>
  <w:style w:type="character" w:customStyle="1" w:styleId="TitelZchn">
    <w:name w:val="Titel Zchn"/>
    <w:basedOn w:val="Absatz-Standardschriftart"/>
    <w:link w:val="Titel"/>
    <w:uiPriority w:val="10"/>
    <w:rsid w:val="005F3FB7"/>
    <w:rPr>
      <w:rFonts w:asciiTheme="minorHAnsi" w:hAnsiTheme="minorHAnsi"/>
      <w:caps/>
      <w:noProof/>
      <w:color w:val="FFFFFF" w:themeColor="background1"/>
      <w:spacing w:val="60"/>
      <w:sz w:val="33"/>
      <w:szCs w:val="33"/>
    </w:rPr>
  </w:style>
  <w:style w:type="paragraph" w:customStyle="1" w:styleId="Disclaimer">
    <w:name w:val="Disclaimer"/>
    <w:basedOn w:val="Standard"/>
    <w:semiHidden/>
    <w:rsid w:val="00CB7D55"/>
    <w:pPr>
      <w:spacing w:line="220" w:lineRule="atLeast"/>
    </w:pPr>
    <w:rPr>
      <w:sz w:val="15"/>
      <w:szCs w:val="15"/>
    </w:rPr>
  </w:style>
  <w:style w:type="paragraph" w:customStyle="1" w:styleId="Date">
    <w:name w:val="Date_"/>
    <w:basedOn w:val="Standard"/>
    <w:semiHidden/>
    <w:rsid w:val="005F3FB7"/>
    <w:pPr>
      <w:framePr w:w="2580" w:wrap="notBeside" w:vAnchor="page" w:hAnchor="page" w:x="8608" w:y="2133" w:anchorLock="1"/>
      <w:jc w:val="right"/>
    </w:pPr>
    <w:rPr>
      <w:color w:val="FFFFFF" w:themeColor="background1"/>
      <w:spacing w:val="30"/>
      <w:szCs w:val="31"/>
    </w:rPr>
  </w:style>
  <w:style w:type="paragraph" w:customStyle="1" w:styleId="TabellenzwischenzeileAbstandshalter">
    <w:name w:val="Tabellenzwischenzeile (Abstandshalter)"/>
    <w:basedOn w:val="Standard"/>
    <w:rsid w:val="00235B8F"/>
    <w:pPr>
      <w:framePr w:hSpace="142" w:wrap="around" w:hAnchor="margin" w:xAlign="right" w:yAlign="bottom"/>
      <w:spacing w:line="160" w:lineRule="atLeast"/>
      <w:contextualSpacing/>
      <w:suppressOverlap/>
    </w:pPr>
    <w:rPr>
      <w:noProof/>
      <w:color w:val="000000"/>
      <w:sz w:val="15"/>
      <w:szCs w:val="15"/>
    </w:rPr>
  </w:style>
  <w:style w:type="paragraph" w:customStyle="1" w:styleId="StandardEinzug">
    <w:name w:val="Standard Einzug"/>
    <w:basedOn w:val="Nummerierung123"/>
    <w:qFormat/>
    <w:rsid w:val="00601B84"/>
    <w:pPr>
      <w:numPr>
        <w:numId w:val="0"/>
      </w:numPr>
      <w:ind w:left="227"/>
    </w:pPr>
    <w:rPr>
      <w:rFonts w:ascii="Arial" w:hAnsi="Arial"/>
      <w:sz w:val="22"/>
    </w:rPr>
  </w:style>
  <w:style w:type="paragraph" w:customStyle="1" w:styleId="Impressumsdaten">
    <w:name w:val="Impressumsdaten"/>
    <w:basedOn w:val="StandardEinzug"/>
    <w:qFormat/>
    <w:rsid w:val="00B100C2"/>
    <w:pPr>
      <w:ind w:left="0"/>
    </w:pPr>
    <w:rPr>
      <w:rFonts w:ascii="Trebuchet MS" w:hAnsi="Trebuchet MS"/>
      <w:sz w:val="16"/>
      <w:szCs w:val="16"/>
    </w:rPr>
  </w:style>
  <w:style w:type="paragraph" w:customStyle="1" w:styleId="Personenbezeichnung">
    <w:name w:val="Personenbezeichnung"/>
    <w:basedOn w:val="Standard"/>
    <w:qFormat/>
    <w:rsid w:val="00B100C2"/>
    <w:rPr>
      <w:i/>
      <w:color w:val="000000" w:themeColor="text1"/>
    </w:rPr>
  </w:style>
  <w:style w:type="paragraph" w:customStyle="1" w:styleId="Vorwort">
    <w:name w:val="Vorwort"/>
    <w:basedOn w:val="berschrift1"/>
    <w:qFormat/>
    <w:rsid w:val="0033543E"/>
    <w:pPr>
      <w:framePr w:w="10490" w:h="1366" w:hRule="exact" w:wrap="notBeside" w:vAnchor="page" w:hAnchor="text" w:y="2581" w:anchorLock="1"/>
      <w:spacing w:before="680"/>
    </w:pPr>
  </w:style>
  <w:style w:type="paragraph" w:customStyle="1" w:styleId="Zwischenberschrift">
    <w:name w:val="Zwischenüberschrift"/>
    <w:basedOn w:val="Standard"/>
    <w:qFormat/>
    <w:rsid w:val="00BB2AEC"/>
    <w:rPr>
      <w:b/>
      <w:iCs/>
    </w:rPr>
  </w:style>
  <w:style w:type="character" w:styleId="Kommentarzeichen">
    <w:name w:val="annotation reference"/>
    <w:basedOn w:val="Absatz-Standardschriftart"/>
    <w:semiHidden/>
    <w:rsid w:val="00A1777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A1777C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F4011E"/>
    <w:rPr>
      <w:rFonts w:ascii="Garamond" w:hAnsi="Garamond"/>
    </w:rPr>
  </w:style>
  <w:style w:type="paragraph" w:styleId="Kommentarthema">
    <w:name w:val="annotation subject"/>
    <w:basedOn w:val="Kommentartext"/>
    <w:next w:val="Kommentartext"/>
    <w:link w:val="KommentarthemaZchn"/>
    <w:semiHidden/>
    <w:rsid w:val="00A1777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F4011E"/>
    <w:rPr>
      <w:rFonts w:ascii="Garamond" w:hAnsi="Garamond"/>
      <w:b/>
      <w:bCs/>
    </w:rPr>
  </w:style>
  <w:style w:type="paragraph" w:styleId="berarbeitung">
    <w:name w:val="Revision"/>
    <w:hidden/>
    <w:uiPriority w:val="99"/>
    <w:semiHidden/>
    <w:rsid w:val="00402088"/>
    <w:rPr>
      <w:rFonts w:ascii="Garamond" w:hAnsi="Garamond"/>
      <w:szCs w:val="22"/>
    </w:rPr>
  </w:style>
  <w:style w:type="character" w:styleId="Fett">
    <w:name w:val="Strong"/>
    <w:basedOn w:val="Absatz-Standardschriftart"/>
    <w:uiPriority w:val="22"/>
    <w:qFormat/>
    <w:rsid w:val="00FC71F3"/>
    <w:rPr>
      <w:b/>
      <w:bCs/>
    </w:rPr>
  </w:style>
  <w:style w:type="paragraph" w:styleId="Beschriftung">
    <w:name w:val="caption"/>
    <w:basedOn w:val="Quellangaben"/>
    <w:next w:val="Standard"/>
    <w:qFormat/>
    <w:rsid w:val="00B13E6E"/>
    <w:pPr>
      <w:jc w:val="left"/>
    </w:pPr>
  </w:style>
  <w:style w:type="paragraph" w:customStyle="1" w:styleId="Bild">
    <w:name w:val="Bild"/>
    <w:basedOn w:val="Standard"/>
    <w:qFormat/>
    <w:rsid w:val="00DA29C8"/>
    <w:pPr>
      <w:spacing w:line="280" w:lineRule="atLeast"/>
    </w:pPr>
    <w:rPr>
      <w:noProof/>
    </w:rPr>
  </w:style>
  <w:style w:type="paragraph" w:customStyle="1" w:styleId="Fazitberschrift">
    <w:name w:val="Fazit Überschrift"/>
    <w:basedOn w:val="berschrift2"/>
    <w:qFormat/>
    <w:rsid w:val="000E3DB7"/>
    <w:rPr>
      <w:color w:val="C6562C"/>
    </w:rPr>
  </w:style>
  <w:style w:type="paragraph" w:customStyle="1" w:styleId="FazitBullet">
    <w:name w:val="Fazit Bullet"/>
    <w:basedOn w:val="NummerierungBullet"/>
    <w:qFormat/>
    <w:rsid w:val="00385C9E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83365"/>
    <w:pPr>
      <w:keepNext/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caps w:val="0"/>
      <w:color w:val="414F63" w:themeColor="accent1" w:themeShade="BF"/>
      <w:spacing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rsid w:val="0028336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283365"/>
    <w:pPr>
      <w:spacing w:after="100"/>
      <w:ind w:left="200"/>
    </w:pPr>
  </w:style>
  <w:style w:type="paragraph" w:styleId="Textkrper">
    <w:name w:val="Body Text"/>
    <w:basedOn w:val="Standard"/>
    <w:link w:val="TextkrperZchn"/>
    <w:rsid w:val="006E4735"/>
    <w:pPr>
      <w:widowControl/>
      <w:spacing w:after="120" w:line="240" w:lineRule="auto"/>
      <w:jc w:val="left"/>
    </w:pPr>
    <w:rPr>
      <w:rFonts w:ascii="Times New Roman" w:hAnsi="Times New Roman"/>
      <w:sz w:val="24"/>
      <w:szCs w:val="24"/>
    </w:rPr>
  </w:style>
  <w:style w:type="character" w:customStyle="1" w:styleId="TextkrperZchn">
    <w:name w:val="Textkörper Zchn"/>
    <w:basedOn w:val="Absatz-Standardschriftart"/>
    <w:link w:val="Textkrper"/>
    <w:rsid w:val="006E4735"/>
    <w:rPr>
      <w:sz w:val="24"/>
      <w:szCs w:val="24"/>
    </w:rPr>
  </w:style>
  <w:style w:type="table" w:styleId="MittleresRaster3-Akzent6">
    <w:name w:val="Medium Grid 3 Accent 6"/>
    <w:basedOn w:val="NormaleTabelle"/>
    <w:uiPriority w:val="69"/>
    <w:rsid w:val="00BC2B11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5E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A9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A9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A9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CCB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CCB" w:themeFill="accent6" w:themeFillTint="7F"/>
      </w:tcPr>
    </w:tblStylePr>
  </w:style>
  <w:style w:type="table" w:styleId="MittleresRaster3-Akzent4">
    <w:name w:val="Medium Grid 3 Accent 4"/>
    <w:basedOn w:val="NormaleTabelle"/>
    <w:uiPriority w:val="69"/>
    <w:rsid w:val="004C16E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3F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D3D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D3D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D3D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E8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E8EE" w:themeFill="accent4" w:themeFillTint="7F"/>
      </w:tcPr>
    </w:tblStylePr>
  </w:style>
  <w:style w:type="paragraph" w:styleId="Listenabsatz">
    <w:name w:val="List Paragraph"/>
    <w:basedOn w:val="Standard"/>
    <w:uiPriority w:val="34"/>
    <w:qFormat/>
    <w:rsid w:val="0072059C"/>
    <w:pPr>
      <w:ind w:left="720"/>
      <w:contextualSpacing/>
    </w:pPr>
  </w:style>
  <w:style w:type="paragraph" w:customStyle="1" w:styleId="Tabelle">
    <w:name w:val="Tabelle"/>
    <w:basedOn w:val="Standard"/>
    <w:rsid w:val="00D430D2"/>
    <w:pPr>
      <w:widowControl/>
      <w:spacing w:before="40" w:after="40" w:line="240" w:lineRule="auto"/>
      <w:jc w:val="left"/>
    </w:pPr>
    <w:rPr>
      <w:rFonts w:ascii="Tahoma" w:hAnsi="Tahoma"/>
      <w:sz w:val="18"/>
      <w:szCs w:val="18"/>
    </w:rPr>
  </w:style>
  <w:style w:type="paragraph" w:customStyle="1" w:styleId="Tabellenkopf">
    <w:name w:val="Tabellenkopf"/>
    <w:basedOn w:val="Tabelle"/>
    <w:rsid w:val="00D430D2"/>
    <w:rPr>
      <w:b/>
    </w:rPr>
  </w:style>
  <w:style w:type="table" w:styleId="MittleresRaster3-Akzent2">
    <w:name w:val="Medium Grid 3 Accent 2"/>
    <w:basedOn w:val="NormaleTabelle"/>
    <w:uiPriority w:val="69"/>
    <w:rsid w:val="007240C0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E1E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78AA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78AA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78AA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BC4D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BC4D3" w:themeFill="accent2" w:themeFillTint="7F"/>
      </w:tcPr>
    </w:tblStylePr>
  </w:style>
  <w:style w:type="character" w:styleId="SchwacherVerweis">
    <w:name w:val="Subtle Reference"/>
    <w:basedOn w:val="Absatz-Standardschriftart"/>
    <w:uiPriority w:val="31"/>
    <w:qFormat/>
    <w:rsid w:val="007240C0"/>
    <w:rPr>
      <w:smallCaps/>
      <w:color w:val="778AA7" w:themeColor="accent2"/>
      <w:u w:val="single"/>
    </w:rPr>
  </w:style>
  <w:style w:type="paragraph" w:customStyle="1" w:styleId="TabText">
    <w:name w:val="Tab Text"/>
    <w:qFormat/>
    <w:rsid w:val="00EA0F78"/>
    <w:pPr>
      <w:widowControl w:val="0"/>
      <w:spacing w:before="40" w:after="40"/>
      <w:jc w:val="both"/>
    </w:pPr>
    <w:rPr>
      <w:rFonts w:asciiTheme="majorHAnsi" w:hAnsiTheme="majorHAnsi"/>
      <w:sz w:val="15"/>
      <w:szCs w:val="15"/>
    </w:rPr>
  </w:style>
  <w:style w:type="paragraph" w:customStyle="1" w:styleId="CF9C2044D4494D0EAA072D58D6A3B81010">
    <w:name w:val="CF9C2044D4494D0EAA072D58D6A3B81010"/>
    <w:rsid w:val="0052010A"/>
    <w:rPr>
      <w:rFonts w:asciiTheme="minorHAnsi" w:hAnsiTheme="minorHAnsi"/>
      <w:iCs/>
      <w:color w:val="000000" w:themeColor="text1"/>
      <w:sz w:val="24"/>
      <w:szCs w:val="22"/>
    </w:rPr>
  </w:style>
  <w:style w:type="character" w:styleId="BesuchterHyperlink">
    <w:name w:val="FollowedHyperlink"/>
    <w:basedOn w:val="Absatz-Standardschriftart"/>
    <w:rsid w:val="0052010A"/>
    <w:rPr>
      <w:color w:val="9D9A97" w:themeColor="followedHyperlink"/>
      <w:u w:val="single"/>
    </w:rPr>
  </w:style>
  <w:style w:type="paragraph" w:styleId="KeinLeerraum">
    <w:name w:val="No Spacing"/>
    <w:uiPriority w:val="1"/>
    <w:qFormat/>
    <w:rsid w:val="00511D1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HelleSchattierung">
    <w:name w:val="Light Shading"/>
    <w:basedOn w:val="NormaleTabelle"/>
    <w:uiPriority w:val="60"/>
    <w:rsid w:val="001C7BF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735758A11F284EA0A8531867D9F0535E">
    <w:name w:val="735758A11F284EA0A8531867D9F0535E"/>
    <w:rsid w:val="00BE6D98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FormatvorlageTabellenberschrift">
    <w:name w:val="FormatvorlageTabellenüberschrift"/>
    <w:basedOn w:val="Standard"/>
    <w:link w:val="FormatvorlageTabellenberschriftZchn"/>
    <w:autoRedefine/>
    <w:qFormat/>
    <w:rsid w:val="00E12EDA"/>
    <w:pPr>
      <w:spacing w:before="20" w:after="20" w:line="240" w:lineRule="auto"/>
    </w:pPr>
    <w:rPr>
      <w:rFonts w:asciiTheme="minorHAnsi" w:hAnsiTheme="minorHAnsi"/>
      <w:b/>
      <w:color w:val="000000" w:themeColor="text1"/>
      <w:sz w:val="24"/>
    </w:rPr>
  </w:style>
  <w:style w:type="character" w:customStyle="1" w:styleId="FormatvorlageTabellenberschriftZchn">
    <w:name w:val="FormatvorlageTabellenüberschrift Zchn"/>
    <w:basedOn w:val="Absatz-Standardschriftart"/>
    <w:link w:val="FormatvorlageTabellenberschrift"/>
    <w:rsid w:val="00E12EDA"/>
    <w:rPr>
      <w:rFonts w:asciiTheme="minorHAnsi" w:hAnsiTheme="minorHAnsi"/>
      <w:b/>
      <w:color w:val="000000" w:themeColor="text1"/>
      <w:sz w:val="24"/>
      <w:szCs w:val="22"/>
    </w:rPr>
  </w:style>
  <w:style w:type="paragraph" w:customStyle="1" w:styleId="E9F5EF022C55434CB4DAC1D1F4C41E1F10">
    <w:name w:val="E9F5EF022C55434CB4DAC1D1F4C41E1F10"/>
    <w:rsid w:val="005144A4"/>
    <w:rPr>
      <w:rFonts w:asciiTheme="minorHAnsi" w:hAnsiTheme="minorHAnsi"/>
      <w:iCs/>
      <w:color w:val="000000" w:themeColor="text1"/>
      <w:sz w:val="24"/>
      <w:szCs w:val="22"/>
    </w:rPr>
  </w:style>
  <w:style w:type="paragraph" w:customStyle="1" w:styleId="bodytext">
    <w:name w:val="bodytext"/>
    <w:basedOn w:val="Standard"/>
    <w:rsid w:val="00E0408F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Absatz-Standardschriftart"/>
    <w:rsid w:val="00E0408F"/>
  </w:style>
  <w:style w:type="table" w:styleId="HelleSchattierung-Akzent5">
    <w:name w:val="Light Shading Accent 5"/>
    <w:basedOn w:val="NormaleTabelle"/>
    <w:uiPriority w:val="60"/>
    <w:rsid w:val="002A319C"/>
    <w:rPr>
      <w:color w:val="575553" w:themeColor="accent5" w:themeShade="BF"/>
    </w:rPr>
    <w:tblPr>
      <w:tblStyleRowBandSize w:val="1"/>
      <w:tblStyleColBandSize w:val="1"/>
      <w:tblInd w:w="0" w:type="dxa"/>
      <w:tblBorders>
        <w:top w:val="single" w:sz="8" w:space="0" w:color="75726F" w:themeColor="accent5"/>
        <w:bottom w:val="single" w:sz="8" w:space="0" w:color="75726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726F" w:themeColor="accent5"/>
          <w:left w:val="nil"/>
          <w:bottom w:val="single" w:sz="8" w:space="0" w:color="75726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BDB" w:themeFill="accent5" w:themeFillTint="3F"/>
      </w:tcPr>
    </w:tblStylePr>
  </w:style>
  <w:style w:type="paragraph" w:styleId="HTMLVorformatiert">
    <w:name w:val="HTML Preformatted"/>
    <w:basedOn w:val="Standard"/>
    <w:link w:val="HTMLVorformatiertZchn"/>
    <w:uiPriority w:val="99"/>
    <w:unhideWhenUsed/>
    <w:rsid w:val="00C74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C745B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173">
          <w:marLeft w:val="-5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743">
              <w:marLeft w:val="615"/>
              <w:marRight w:val="0"/>
              <w:marTop w:val="35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://www.codemag.com/Article/1210071" TargetMode="External"/><Relationship Id="rId26" Type="http://schemas.openxmlformats.org/officeDocument/2006/relationships/image" Target="media/image7.png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http://www.stackoverflow.com/" TargetMode="External"/><Relationship Id="rId34" Type="http://schemas.openxmlformats.org/officeDocument/2006/relationships/image" Target="media/image15.png"/><Relationship Id="rId42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dotnetawesome.com/2016/05/push-notification-system-with-signalr.html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en-us/aspnet/signalr/overview/getting-started/introduction-to-signalr" TargetMode="External"/><Relationship Id="rId20" Type="http://schemas.openxmlformats.org/officeDocument/2006/relationships/hyperlink" Target="https://www.codeproject.com/" TargetMode="External"/><Relationship Id="rId29" Type="http://schemas.openxmlformats.org/officeDocument/2006/relationships/image" Target="media/image10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header" Target="header3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sdn.microsoft.com/en-us/library/jj193542(v=vs.113).asp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2.jpeg"/><Relationship Id="rId19" Type="http://schemas.openxmlformats.org/officeDocument/2006/relationships/hyperlink" Target="https://docs.microsoft.com/en-us/aspnet/signalr/overview/security/introduction-to-security%23authentication" TargetMode="External"/><Relationship Id="rId31" Type="http://schemas.openxmlformats.org/officeDocument/2006/relationships/image" Target="media/image12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www.draw.io" TargetMode="External"/><Relationship Id="rId22" Type="http://schemas.openxmlformats.org/officeDocument/2006/relationships/hyperlink" Target="http://www.google.de/" TargetMode="External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Berenberg">
      <a:dk1>
        <a:sysClr val="windowText" lastClr="000000"/>
      </a:dk1>
      <a:lt1>
        <a:sysClr val="window" lastClr="FFFFFF"/>
      </a:lt1>
      <a:dk2>
        <a:srgbClr val="C6562C"/>
      </a:dk2>
      <a:lt2>
        <a:srgbClr val="893B1F"/>
      </a:lt2>
      <a:accent1>
        <a:srgbClr val="576A85"/>
      </a:accent1>
      <a:accent2>
        <a:srgbClr val="778AA7"/>
      </a:accent2>
      <a:accent3>
        <a:srgbClr val="A9B5C7"/>
      </a:accent3>
      <a:accent4>
        <a:srgbClr val="CCD3DE"/>
      </a:accent4>
      <a:accent5>
        <a:srgbClr val="75726F"/>
      </a:accent5>
      <a:accent6>
        <a:srgbClr val="9D9A97"/>
      </a:accent6>
      <a:hlink>
        <a:srgbClr val="75726F"/>
      </a:hlink>
      <a:folHlink>
        <a:srgbClr val="9D9A97"/>
      </a:folHlink>
    </a:clrScheme>
    <a:fontScheme name="Berenberg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C6CC3E-6C02-4FF5-A302-529A49E9A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DBD52DC9.dotm</Template>
  <TotalTime>0</TotalTime>
  <Pages>58</Pages>
  <Words>6887</Words>
  <Characters>62454</Characters>
  <Application>Microsoft Office Word</Application>
  <DocSecurity>0</DocSecurity>
  <Lines>520</Lines>
  <Paragraphs>138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LSC - Live Support Chat</vt:lpstr>
    </vt:vector>
  </TitlesOfParts>
  <Company>Berenberg</Company>
  <LinksUpToDate>false</LinksUpToDate>
  <CharactersWithSpaces>69203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LSC - Live Support Chat</dc:title>
  <dc:subject>Thema</dc:subject>
  <dc:creator>Autor</dc:creator>
  <cp:lastModifiedBy>Grieger, Niklas</cp:lastModifiedBy>
  <cp:revision>269</cp:revision>
  <cp:lastPrinted>2015-05-27T09:31:00Z</cp:lastPrinted>
  <dcterms:created xsi:type="dcterms:W3CDTF">2017-03-13T08:28:00Z</dcterms:created>
  <dcterms:modified xsi:type="dcterms:W3CDTF">2017-05-18T13:23:00Z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-1024808988</vt:i4>
  </property>
</Properties>
</file>