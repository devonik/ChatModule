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27" w:rsidRPr="007D712B" w:rsidRDefault="007D712B">
      <w:bookmarkStart w:id="0" w:name="Versandhinweis"/>
      <w:bookmarkEnd w:id="0"/>
      <w:r>
        <w:t>Persönlich</w:t>
      </w:r>
    </w:p>
    <w:p w:rsidR="00D77927" w:rsidRPr="007D712B" w:rsidRDefault="00D77927">
      <w:pPr>
        <w:ind w:right="17"/>
      </w:pPr>
      <w:bookmarkStart w:id="1" w:name="MitarbeiterTabelle"/>
      <w:bookmarkEnd w:id="1"/>
    </w:p>
    <w:p w:rsidR="00D77927" w:rsidRPr="007D712B" w:rsidRDefault="007D712B">
      <w:pPr>
        <w:ind w:right="17"/>
      </w:pPr>
      <w:bookmarkStart w:id="2" w:name="Anrede"/>
      <w:bookmarkEnd w:id="2"/>
      <w:r>
        <w:t>Herrn</w:t>
      </w:r>
    </w:p>
    <w:p w:rsidR="00D77927" w:rsidRPr="007D712B" w:rsidRDefault="007D712B">
      <w:pPr>
        <w:ind w:right="17"/>
      </w:pPr>
      <w:bookmarkStart w:id="3" w:name="Empfängerzeile_1"/>
      <w:bookmarkEnd w:id="3"/>
      <w:proofErr w:type="spellStart"/>
      <w:r>
        <w:t>Generali</w:t>
      </w:r>
      <w:proofErr w:type="spellEnd"/>
      <w:r>
        <w:t xml:space="preserve"> Deutschland Informatik Services GmbH</w:t>
      </w:r>
    </w:p>
    <w:p w:rsidR="00D77927" w:rsidRPr="007D712B" w:rsidRDefault="007D712B">
      <w:pPr>
        <w:ind w:right="17"/>
      </w:pPr>
      <w:bookmarkStart w:id="4" w:name="Empfängerzeile_2"/>
      <w:bookmarkEnd w:id="4"/>
      <w:r>
        <w:t xml:space="preserve">z.Hd. Herrn Richard </w:t>
      </w:r>
      <w:proofErr w:type="spellStart"/>
      <w:r>
        <w:t>Hooper</w:t>
      </w:r>
      <w:proofErr w:type="spellEnd"/>
    </w:p>
    <w:p w:rsidR="00D77927" w:rsidRPr="007D712B" w:rsidRDefault="007D712B">
      <w:pPr>
        <w:ind w:right="17"/>
      </w:pPr>
      <w:bookmarkStart w:id="5" w:name="Anschrift"/>
      <w:bookmarkEnd w:id="5"/>
      <w:proofErr w:type="spellStart"/>
      <w:r>
        <w:t>Norderstraße</w:t>
      </w:r>
      <w:proofErr w:type="spellEnd"/>
      <w:r>
        <w:t xml:space="preserve"> 101</w:t>
      </w:r>
    </w:p>
    <w:p w:rsidR="00D77927" w:rsidRPr="007D712B" w:rsidRDefault="007D712B">
      <w:pPr>
        <w:ind w:right="17"/>
      </w:pPr>
      <w:bookmarkStart w:id="6" w:name="PLZ_Ort"/>
      <w:bookmarkEnd w:id="6"/>
      <w:r>
        <w:t>20097 Hamburg</w:t>
      </w:r>
    </w:p>
    <w:p w:rsidR="00D77927" w:rsidRDefault="007D712B">
      <w:pPr>
        <w:ind w:right="17"/>
      </w:pPr>
      <w:bookmarkStart w:id="7" w:name="Land"/>
      <w:bookmarkEnd w:id="7"/>
      <w:r>
        <w:t>Deutschland</w:t>
      </w:r>
    </w:p>
    <w:p w:rsidR="007D712B" w:rsidRPr="007D712B" w:rsidRDefault="007D712B">
      <w:pPr>
        <w:ind w:right="17"/>
      </w:pPr>
    </w:p>
    <w:p w:rsidR="00D77927" w:rsidRPr="007D712B" w:rsidRDefault="00D77927">
      <w:pPr>
        <w:ind w:right="17"/>
      </w:pPr>
    </w:p>
    <w:p w:rsidR="00D77927" w:rsidRPr="007D712B" w:rsidRDefault="00D77927">
      <w:pPr>
        <w:ind w:right="17"/>
      </w:pPr>
      <w:bookmarkStart w:id="8" w:name="FaxSeitenanzahlHinweis1"/>
      <w:bookmarkEnd w:id="8"/>
    </w:p>
    <w:p w:rsidR="00D77927" w:rsidRPr="007D712B" w:rsidRDefault="00D77927">
      <w:pPr>
        <w:ind w:right="17"/>
      </w:pPr>
    </w:p>
    <w:p w:rsidR="00D77927" w:rsidRPr="007D712B" w:rsidRDefault="00D77927">
      <w:pPr>
        <w:ind w:right="17"/>
      </w:pPr>
    </w:p>
    <w:p w:rsidR="00D77927" w:rsidRPr="007D712B" w:rsidRDefault="00D77927">
      <w:pPr>
        <w:tabs>
          <w:tab w:val="left" w:pos="284"/>
        </w:tabs>
        <w:ind w:right="17"/>
      </w:pPr>
      <w:bookmarkStart w:id="9" w:name="Absenderinformation"/>
    </w:p>
    <w:p w:rsidR="00D77927" w:rsidRPr="007D712B" w:rsidRDefault="007D712B">
      <w:pPr>
        <w:tabs>
          <w:tab w:val="left" w:pos="2410"/>
          <w:tab w:val="right" w:pos="8505"/>
        </w:tabs>
        <w:ind w:right="17"/>
        <w:rPr>
          <w:sz w:val="18"/>
        </w:rPr>
      </w:pPr>
      <w:bookmarkStart w:id="10" w:name="Mitarbeiter"/>
      <w:bookmarkEnd w:id="10"/>
      <w:r>
        <w:rPr>
          <w:b/>
          <w:sz w:val="18"/>
        </w:rPr>
        <w:t>Niklas Grieger</w:t>
      </w:r>
      <w:r w:rsidR="00D77927" w:rsidRPr="007D712B">
        <w:rPr>
          <w:sz w:val="18"/>
        </w:rPr>
        <w:tab/>
      </w:r>
      <w:bookmarkStart w:id="11" w:name="TextTelefon"/>
      <w:bookmarkEnd w:id="11"/>
      <w:r>
        <w:rPr>
          <w:sz w:val="18"/>
        </w:rPr>
        <w:t>Telefon</w:t>
      </w:r>
      <w:r w:rsidR="00D77927" w:rsidRPr="007D712B">
        <w:rPr>
          <w:sz w:val="18"/>
        </w:rPr>
        <w:t xml:space="preserve"> </w:t>
      </w:r>
      <w:bookmarkStart w:id="12" w:name="Telefon"/>
      <w:bookmarkEnd w:id="12"/>
      <w:r>
        <w:rPr>
          <w:sz w:val="18"/>
        </w:rPr>
        <w:t>+49 649 40 613</w:t>
      </w:r>
      <w:r w:rsidR="00D77927" w:rsidRPr="007D712B">
        <w:rPr>
          <w:sz w:val="18"/>
        </w:rPr>
        <w:tab/>
      </w:r>
      <w:bookmarkStart w:id="13" w:name="Datum"/>
      <w:bookmarkEnd w:id="13"/>
      <w:r>
        <w:rPr>
          <w:sz w:val="18"/>
        </w:rPr>
        <w:fldChar w:fldCharType="begin"/>
      </w:r>
      <w:r>
        <w:rPr>
          <w:sz w:val="18"/>
        </w:rPr>
        <w:instrText xml:space="preserve"> CREATEDATE \@ "d. MMMM yyyy" \* MERGEFORMAT </w:instrText>
      </w:r>
      <w:r>
        <w:rPr>
          <w:sz w:val="18"/>
        </w:rPr>
        <w:fldChar w:fldCharType="separate"/>
      </w:r>
      <w:r>
        <w:rPr>
          <w:noProof/>
          <w:sz w:val="18"/>
        </w:rPr>
        <w:t>22. Mai 2017</w:t>
      </w:r>
      <w:r>
        <w:rPr>
          <w:sz w:val="18"/>
        </w:rPr>
        <w:fldChar w:fldCharType="end"/>
      </w:r>
    </w:p>
    <w:p w:rsidR="00D77927" w:rsidRPr="007D712B" w:rsidRDefault="007D712B">
      <w:pPr>
        <w:tabs>
          <w:tab w:val="left" w:pos="-3544"/>
          <w:tab w:val="left" w:pos="2410"/>
          <w:tab w:val="left" w:pos="6237"/>
          <w:tab w:val="right" w:pos="8505"/>
        </w:tabs>
        <w:ind w:left="6237" w:right="17" w:hanging="6237"/>
        <w:rPr>
          <w:sz w:val="18"/>
        </w:rPr>
      </w:pPr>
      <w:bookmarkStart w:id="14" w:name="Abteilung1"/>
      <w:bookmarkEnd w:id="14"/>
      <w:r>
        <w:rPr>
          <w:sz w:val="18"/>
        </w:rPr>
        <w:t>Carsten-Reimers-Ring 120</w:t>
      </w:r>
      <w:r w:rsidR="00D77927" w:rsidRPr="007D712B">
        <w:rPr>
          <w:sz w:val="18"/>
        </w:rPr>
        <w:tab/>
      </w:r>
      <w:bookmarkStart w:id="15" w:name="TextFax"/>
      <w:bookmarkEnd w:id="15"/>
      <w:r>
        <w:rPr>
          <w:sz w:val="18"/>
        </w:rPr>
        <w:t>Telefax</w:t>
      </w:r>
      <w:r w:rsidR="00D77927" w:rsidRPr="007D712B">
        <w:rPr>
          <w:sz w:val="18"/>
        </w:rPr>
        <w:t xml:space="preserve"> </w:t>
      </w:r>
      <w:bookmarkStart w:id="16" w:name="Fax"/>
      <w:bookmarkEnd w:id="16"/>
      <w:r>
        <w:rPr>
          <w:sz w:val="18"/>
        </w:rPr>
        <w:t xml:space="preserve">+49 649 40 </w:t>
      </w:r>
      <w:r w:rsidR="00AA4382">
        <w:rPr>
          <w:sz w:val="18"/>
        </w:rPr>
        <w:t>615</w:t>
      </w:r>
    </w:p>
    <w:p w:rsidR="00D77927" w:rsidRPr="007D712B" w:rsidRDefault="00D77927">
      <w:pPr>
        <w:tabs>
          <w:tab w:val="left" w:pos="-3544"/>
          <w:tab w:val="left" w:pos="2410"/>
          <w:tab w:val="left" w:pos="6379"/>
          <w:tab w:val="right" w:pos="8505"/>
        </w:tabs>
        <w:ind w:right="17"/>
        <w:rPr>
          <w:sz w:val="18"/>
        </w:rPr>
      </w:pPr>
      <w:bookmarkStart w:id="17" w:name="Abteilung2"/>
      <w:bookmarkEnd w:id="17"/>
      <w:r w:rsidRPr="007D712B">
        <w:rPr>
          <w:sz w:val="18"/>
        </w:rPr>
        <w:tab/>
      </w:r>
      <w:bookmarkStart w:id="18" w:name="eMail"/>
      <w:bookmarkEnd w:id="18"/>
      <w:r w:rsidR="007D712B">
        <w:rPr>
          <w:sz w:val="18"/>
        </w:rPr>
        <w:t>E-Mail niklas.grieger1@gmail.com</w:t>
      </w:r>
    </w:p>
    <w:p w:rsidR="00D77927" w:rsidRPr="007D712B" w:rsidRDefault="00D77927"/>
    <w:bookmarkEnd w:id="9"/>
    <w:p w:rsidR="00D77927" w:rsidRPr="007D712B" w:rsidRDefault="00D77927"/>
    <w:p w:rsidR="00D77927" w:rsidRPr="007D712B" w:rsidRDefault="00D77927"/>
    <w:p w:rsidR="00D77927" w:rsidRPr="007D712B" w:rsidRDefault="007D712B">
      <w:pPr>
        <w:ind w:right="17"/>
        <w:rPr>
          <w:b/>
        </w:rPr>
      </w:pPr>
      <w:bookmarkStart w:id="19" w:name="Betreff"/>
      <w:bookmarkEnd w:id="19"/>
      <w:r>
        <w:rPr>
          <w:b/>
        </w:rPr>
        <w:t>Projektdokumentation</w:t>
      </w:r>
    </w:p>
    <w:p w:rsidR="00D77927" w:rsidRPr="007D712B" w:rsidRDefault="00D77927"/>
    <w:p w:rsidR="00D77927" w:rsidRPr="007D712B" w:rsidRDefault="00D77927"/>
    <w:p w:rsidR="00D77927" w:rsidRDefault="007D712B">
      <w:bookmarkStart w:id="20" w:name="Briefanrede"/>
      <w:bookmarkEnd w:id="20"/>
      <w:r>
        <w:t xml:space="preserve">Sehr geehrter Herr Richard </w:t>
      </w:r>
      <w:proofErr w:type="spellStart"/>
      <w:r>
        <w:t>Hooper</w:t>
      </w:r>
      <w:proofErr w:type="spellEnd"/>
      <w:r>
        <w:t>,</w:t>
      </w:r>
    </w:p>
    <w:p w:rsidR="007D712B" w:rsidRDefault="007D712B"/>
    <w:p w:rsidR="007D712B" w:rsidRPr="00877C7B" w:rsidRDefault="007D712B" w:rsidP="007D712B">
      <w:r>
        <w:t>wie von Ihnen gewünscht, schicke ich Ihnen hiermit meine komplette Projektdok</w:t>
      </w:r>
      <w:r>
        <w:t>u</w:t>
      </w:r>
      <w:r>
        <w:t>mentation in schriftlicher Form.</w:t>
      </w:r>
    </w:p>
    <w:p w:rsidR="007D712B" w:rsidRPr="007D712B" w:rsidRDefault="007D712B"/>
    <w:p w:rsidR="00D77927" w:rsidRPr="007D712B" w:rsidRDefault="00D77927"/>
    <w:p w:rsidR="00D77927" w:rsidRPr="007D712B" w:rsidRDefault="00D77927"/>
    <w:p w:rsidR="00D77927" w:rsidRPr="007D712B" w:rsidRDefault="00D77927"/>
    <w:p w:rsidR="00D77927" w:rsidRPr="007D712B" w:rsidRDefault="00D77927"/>
    <w:p w:rsidR="00D77927" w:rsidRPr="007D712B" w:rsidRDefault="00D77927"/>
    <w:p w:rsidR="00D77927" w:rsidRPr="007D712B" w:rsidRDefault="00D77927"/>
    <w:p w:rsidR="00D77927" w:rsidRPr="007D712B" w:rsidRDefault="00D77927"/>
    <w:p w:rsidR="00D77927" w:rsidRPr="007D712B" w:rsidRDefault="00D77927"/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</w:tblGrid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7D712B" w:rsidP="00264A15">
            <w:pPr>
              <w:tabs>
                <w:tab w:val="center" w:pos="6237"/>
              </w:tabs>
              <w:jc w:val="center"/>
            </w:pPr>
            <w:bookmarkStart w:id="21" w:name="Gruß"/>
            <w:bookmarkEnd w:id="21"/>
            <w:r>
              <w:t>Mit freundlichen Grüßen</w:t>
            </w:r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AB7BB0" w:rsidP="00264A15">
            <w:pPr>
              <w:tabs>
                <w:tab w:val="center" w:pos="6237"/>
              </w:tabs>
              <w:jc w:val="center"/>
            </w:pPr>
            <w:bookmarkStart w:id="22" w:name="UnterschriftFirma"/>
            <w:bookmarkStart w:id="23" w:name="Unterschriften"/>
            <w:bookmarkEnd w:id="22"/>
            <w:r>
              <w:t>Niklas Grieger</w:t>
            </w:r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7D712B" w:rsidTr="00264A15">
        <w:trPr>
          <w:jc w:val="right"/>
        </w:trPr>
        <w:tc>
          <w:tcPr>
            <w:tcW w:w="0" w:type="auto"/>
          </w:tcPr>
          <w:p w:rsidR="00405435" w:rsidRPr="007D712B" w:rsidRDefault="00405435" w:rsidP="00264A15">
            <w:pPr>
              <w:tabs>
                <w:tab w:val="center" w:pos="6237"/>
              </w:tabs>
              <w:jc w:val="center"/>
            </w:pPr>
          </w:p>
        </w:tc>
      </w:tr>
    </w:tbl>
    <w:p w:rsidR="00D77927" w:rsidRPr="007D712B" w:rsidRDefault="00D77927">
      <w:bookmarkStart w:id="24" w:name="_GoBack"/>
      <w:bookmarkEnd w:id="23"/>
      <w:bookmarkEnd w:id="24"/>
    </w:p>
    <w:sectPr w:rsidR="00D77927" w:rsidRPr="007D712B" w:rsidSect="007D712B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835" w:right="1701" w:bottom="1247" w:left="1701" w:header="2580" w:footer="567" w:gutter="0"/>
      <w:cols w:space="720"/>
      <w:noEndnote/>
      <w:titlePg/>
      <w:docGrid w:linePitch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12B" w:rsidRDefault="007D712B">
      <w:r>
        <w:separator/>
      </w:r>
    </w:p>
  </w:endnote>
  <w:endnote w:type="continuationSeparator" w:id="0">
    <w:p w:rsidR="007D712B" w:rsidRDefault="007D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Fuzeile"/>
      <w:tabs>
        <w:tab w:val="clear" w:pos="4536"/>
        <w:tab w:val="clear" w:pos="9072"/>
        <w:tab w:val="center" w:pos="4253"/>
        <w:tab w:val="right" w:pos="850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Fuzeile"/>
      <w:tabs>
        <w:tab w:val="clear" w:pos="4536"/>
        <w:tab w:val="clear" w:pos="9072"/>
        <w:tab w:val="center" w:pos="4253"/>
        <w:tab w:val="right" w:pos="850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12B" w:rsidRDefault="007D712B">
      <w:r>
        <w:separator/>
      </w:r>
    </w:p>
  </w:footnote>
  <w:footnote w:type="continuationSeparator" w:id="0">
    <w:p w:rsidR="007D712B" w:rsidRDefault="007D7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7D712B">
    <w:pPr>
      <w:pStyle w:val="Kopfzeile"/>
      <w:tabs>
        <w:tab w:val="clear" w:pos="4536"/>
        <w:tab w:val="clear" w:pos="9072"/>
        <w:tab w:val="right" w:pos="8505"/>
      </w:tabs>
      <w:rPr>
        <w:rStyle w:val="Seitenzahl"/>
      </w:rPr>
    </w:pPr>
    <w:r>
      <w:t xml:space="preserve">Schreiben an Herrn </w:t>
    </w:r>
    <w:proofErr w:type="spellStart"/>
    <w:r>
      <w:t>Generali</w:t>
    </w:r>
    <w:proofErr w:type="spellEnd"/>
    <w:r>
      <w:t xml:space="preserve"> Deutschland Informatik Services GmbH</w:t>
    </w:r>
    <w:r w:rsidR="00C771B4">
      <w:tab/>
    </w:r>
    <w:r>
      <w:t>Seite</w:t>
    </w:r>
    <w:r w:rsidR="00C771B4">
      <w:t xml:space="preserve"> </w:t>
    </w:r>
    <w:r w:rsidR="00C771B4">
      <w:rPr>
        <w:rStyle w:val="Seitenzahl"/>
      </w:rPr>
      <w:fldChar w:fldCharType="begin"/>
    </w:r>
    <w:r w:rsidR="00C771B4">
      <w:rPr>
        <w:rStyle w:val="Seitenzahl"/>
      </w:rPr>
      <w:instrText xml:space="preserve"> PAGE </w:instrText>
    </w:r>
    <w:r w:rsidR="00C771B4">
      <w:rPr>
        <w:rStyle w:val="Seitenzahl"/>
      </w:rPr>
      <w:fldChar w:fldCharType="separate"/>
    </w:r>
    <w:r>
      <w:rPr>
        <w:rStyle w:val="Seitenzahl"/>
        <w:noProof/>
      </w:rPr>
      <w:t>5</w:t>
    </w:r>
    <w:r w:rsidR="00C771B4">
      <w:rPr>
        <w:rStyle w:val="Seitenzahl"/>
      </w:rPr>
      <w:fldChar w:fldCharType="end"/>
    </w:r>
  </w:p>
  <w:p w:rsidR="00C771B4" w:rsidRPr="007D712B" w:rsidRDefault="00C771B4">
    <w:pPr>
      <w:pStyle w:val="Kopfzeile"/>
      <w:tabs>
        <w:tab w:val="clear" w:pos="4536"/>
        <w:tab w:val="clear" w:pos="9072"/>
        <w:tab w:val="right" w:pos="8505"/>
      </w:tabs>
      <w:rPr>
        <w:rStyle w:val="Seitenzahl"/>
      </w:rPr>
    </w:pPr>
    <w:r>
      <w:rPr>
        <w:rStyle w:val="Seitenzahl"/>
      </w:rPr>
      <w:tab/>
    </w:r>
    <w:r w:rsidR="007D712B">
      <w:rPr>
        <w:rStyle w:val="Seitenzahl"/>
      </w:rPr>
      <w:fldChar w:fldCharType="begin"/>
    </w:r>
    <w:r w:rsidR="007D712B">
      <w:rPr>
        <w:rStyle w:val="Seitenzahl"/>
      </w:rPr>
      <w:instrText xml:space="preserve"> CREATEDATE \@ "d. MMMM yyyy" \* MERGEFORMAT </w:instrText>
    </w:r>
    <w:r w:rsidR="007D712B">
      <w:rPr>
        <w:rStyle w:val="Seitenzahl"/>
      </w:rPr>
      <w:fldChar w:fldCharType="separate"/>
    </w:r>
    <w:r w:rsidR="007D712B">
      <w:rPr>
        <w:rStyle w:val="Seitenzahl"/>
        <w:noProof/>
      </w:rPr>
      <w:t>19. Mai 2017</w:t>
    </w:r>
    <w:r w:rsidR="007D712B">
      <w:rPr>
        <w:rStyle w:val="Seitenzahl"/>
      </w:rPr>
      <w:fldChar w:fldCharType="end"/>
    </w:r>
  </w:p>
  <w:p w:rsidR="00C771B4" w:rsidRDefault="00C771B4">
    <w:pPr>
      <w:pStyle w:val="Kopfzeile"/>
      <w:tabs>
        <w:tab w:val="clear" w:pos="4536"/>
        <w:tab w:val="clear" w:pos="9072"/>
        <w:tab w:val="right" w:pos="85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Kopfzeile"/>
      <w:tabs>
        <w:tab w:val="clear" w:pos="4536"/>
        <w:tab w:val="clear" w:pos="9072"/>
        <w:tab w:val="center" w:pos="4253"/>
        <w:tab w:val="right" w:pos="85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2B"/>
    <w:rsid w:val="00004872"/>
    <w:rsid w:val="00007ECE"/>
    <w:rsid w:val="000100E0"/>
    <w:rsid w:val="00011DD6"/>
    <w:rsid w:val="00015E04"/>
    <w:rsid w:val="00017A8A"/>
    <w:rsid w:val="00020165"/>
    <w:rsid w:val="0002512C"/>
    <w:rsid w:val="000257B0"/>
    <w:rsid w:val="00026C7B"/>
    <w:rsid w:val="000359BE"/>
    <w:rsid w:val="00035B12"/>
    <w:rsid w:val="00051A2A"/>
    <w:rsid w:val="00051A7D"/>
    <w:rsid w:val="0005422A"/>
    <w:rsid w:val="000542F3"/>
    <w:rsid w:val="000569EE"/>
    <w:rsid w:val="00070E10"/>
    <w:rsid w:val="00071CCA"/>
    <w:rsid w:val="00072564"/>
    <w:rsid w:val="000772F3"/>
    <w:rsid w:val="0008065F"/>
    <w:rsid w:val="00080B4D"/>
    <w:rsid w:val="00083354"/>
    <w:rsid w:val="0009031F"/>
    <w:rsid w:val="000A7A8C"/>
    <w:rsid w:val="000B513E"/>
    <w:rsid w:val="000C6916"/>
    <w:rsid w:val="000D25A5"/>
    <w:rsid w:val="000D485B"/>
    <w:rsid w:val="000D4E1C"/>
    <w:rsid w:val="000D6DDD"/>
    <w:rsid w:val="000E12B6"/>
    <w:rsid w:val="000F068F"/>
    <w:rsid w:val="000F2E71"/>
    <w:rsid w:val="00105511"/>
    <w:rsid w:val="00111F34"/>
    <w:rsid w:val="00131E66"/>
    <w:rsid w:val="00133529"/>
    <w:rsid w:val="001370FA"/>
    <w:rsid w:val="0013757F"/>
    <w:rsid w:val="00142317"/>
    <w:rsid w:val="001459D6"/>
    <w:rsid w:val="00146E80"/>
    <w:rsid w:val="00154153"/>
    <w:rsid w:val="0015665B"/>
    <w:rsid w:val="00160D26"/>
    <w:rsid w:val="001725D5"/>
    <w:rsid w:val="001773EB"/>
    <w:rsid w:val="00180384"/>
    <w:rsid w:val="00184C54"/>
    <w:rsid w:val="001908D3"/>
    <w:rsid w:val="00190F49"/>
    <w:rsid w:val="00191FA7"/>
    <w:rsid w:val="00193CB5"/>
    <w:rsid w:val="00196CA3"/>
    <w:rsid w:val="001A10FC"/>
    <w:rsid w:val="001A464F"/>
    <w:rsid w:val="001A46CE"/>
    <w:rsid w:val="001A6D40"/>
    <w:rsid w:val="001C00C3"/>
    <w:rsid w:val="001C58FF"/>
    <w:rsid w:val="001C786D"/>
    <w:rsid w:val="001D15BF"/>
    <w:rsid w:val="001D738A"/>
    <w:rsid w:val="001E5592"/>
    <w:rsid w:val="001E6774"/>
    <w:rsid w:val="001E6A38"/>
    <w:rsid w:val="001F78E3"/>
    <w:rsid w:val="001F79C2"/>
    <w:rsid w:val="00200AF6"/>
    <w:rsid w:val="00200EFC"/>
    <w:rsid w:val="00202BFE"/>
    <w:rsid w:val="002071F8"/>
    <w:rsid w:val="0020770E"/>
    <w:rsid w:val="00210E81"/>
    <w:rsid w:val="00211E2B"/>
    <w:rsid w:val="00212BA2"/>
    <w:rsid w:val="00213103"/>
    <w:rsid w:val="00215F33"/>
    <w:rsid w:val="002219E3"/>
    <w:rsid w:val="002227E1"/>
    <w:rsid w:val="00236D41"/>
    <w:rsid w:val="00260418"/>
    <w:rsid w:val="00264A15"/>
    <w:rsid w:val="00264BB7"/>
    <w:rsid w:val="0026585B"/>
    <w:rsid w:val="002678FD"/>
    <w:rsid w:val="00271901"/>
    <w:rsid w:val="002863D4"/>
    <w:rsid w:val="00293CC9"/>
    <w:rsid w:val="002969A2"/>
    <w:rsid w:val="002A2826"/>
    <w:rsid w:val="002A3054"/>
    <w:rsid w:val="002B0083"/>
    <w:rsid w:val="002B3995"/>
    <w:rsid w:val="002B44C0"/>
    <w:rsid w:val="002C5272"/>
    <w:rsid w:val="002C7DA3"/>
    <w:rsid w:val="002D2129"/>
    <w:rsid w:val="002D2F36"/>
    <w:rsid w:val="002D5317"/>
    <w:rsid w:val="002D7F0C"/>
    <w:rsid w:val="002E4E23"/>
    <w:rsid w:val="002F2E8C"/>
    <w:rsid w:val="002F586B"/>
    <w:rsid w:val="00307BFA"/>
    <w:rsid w:val="00324126"/>
    <w:rsid w:val="0032614E"/>
    <w:rsid w:val="00326977"/>
    <w:rsid w:val="00327B7B"/>
    <w:rsid w:val="003308ED"/>
    <w:rsid w:val="003456FA"/>
    <w:rsid w:val="00347BAA"/>
    <w:rsid w:val="00350447"/>
    <w:rsid w:val="00353D9F"/>
    <w:rsid w:val="00356ED4"/>
    <w:rsid w:val="00357B23"/>
    <w:rsid w:val="00361700"/>
    <w:rsid w:val="00362876"/>
    <w:rsid w:val="00365723"/>
    <w:rsid w:val="003946EB"/>
    <w:rsid w:val="00395829"/>
    <w:rsid w:val="003A0161"/>
    <w:rsid w:val="003A0570"/>
    <w:rsid w:val="003A4502"/>
    <w:rsid w:val="003B5EDF"/>
    <w:rsid w:val="003B6183"/>
    <w:rsid w:val="003B6B87"/>
    <w:rsid w:val="003C502B"/>
    <w:rsid w:val="003C5F72"/>
    <w:rsid w:val="003D12A9"/>
    <w:rsid w:val="003D1BE8"/>
    <w:rsid w:val="003D3D1E"/>
    <w:rsid w:val="003E1AFC"/>
    <w:rsid w:val="003E2A94"/>
    <w:rsid w:val="003F30E0"/>
    <w:rsid w:val="00405435"/>
    <w:rsid w:val="00405BB4"/>
    <w:rsid w:val="00406562"/>
    <w:rsid w:val="00406BE3"/>
    <w:rsid w:val="00412B31"/>
    <w:rsid w:val="00422E73"/>
    <w:rsid w:val="004231C3"/>
    <w:rsid w:val="004317AF"/>
    <w:rsid w:val="00443179"/>
    <w:rsid w:val="00446C22"/>
    <w:rsid w:val="0044762D"/>
    <w:rsid w:val="00447B54"/>
    <w:rsid w:val="00450708"/>
    <w:rsid w:val="00465E07"/>
    <w:rsid w:val="00474A73"/>
    <w:rsid w:val="00474DAA"/>
    <w:rsid w:val="00476176"/>
    <w:rsid w:val="0048183A"/>
    <w:rsid w:val="00481EBA"/>
    <w:rsid w:val="004840CF"/>
    <w:rsid w:val="004858C3"/>
    <w:rsid w:val="00486D0F"/>
    <w:rsid w:val="00492326"/>
    <w:rsid w:val="004943E3"/>
    <w:rsid w:val="0049793A"/>
    <w:rsid w:val="004A1046"/>
    <w:rsid w:val="004A2172"/>
    <w:rsid w:val="004A3EDF"/>
    <w:rsid w:val="004A485E"/>
    <w:rsid w:val="004B319E"/>
    <w:rsid w:val="004C779B"/>
    <w:rsid w:val="004D0461"/>
    <w:rsid w:val="004D3A70"/>
    <w:rsid w:val="004E13A3"/>
    <w:rsid w:val="004E3CEA"/>
    <w:rsid w:val="004E6626"/>
    <w:rsid w:val="004F246E"/>
    <w:rsid w:val="004F4AC7"/>
    <w:rsid w:val="005034F5"/>
    <w:rsid w:val="0050508E"/>
    <w:rsid w:val="00505241"/>
    <w:rsid w:val="00513DC3"/>
    <w:rsid w:val="00526E35"/>
    <w:rsid w:val="00534D29"/>
    <w:rsid w:val="005402D5"/>
    <w:rsid w:val="0054044D"/>
    <w:rsid w:val="00544A05"/>
    <w:rsid w:val="005468F0"/>
    <w:rsid w:val="00550595"/>
    <w:rsid w:val="005556B0"/>
    <w:rsid w:val="00564BEA"/>
    <w:rsid w:val="00570503"/>
    <w:rsid w:val="00571D2B"/>
    <w:rsid w:val="00587E35"/>
    <w:rsid w:val="0059608B"/>
    <w:rsid w:val="00596544"/>
    <w:rsid w:val="00597D64"/>
    <w:rsid w:val="00597EC6"/>
    <w:rsid w:val="005A4E53"/>
    <w:rsid w:val="005C26F2"/>
    <w:rsid w:val="005C5359"/>
    <w:rsid w:val="005D0505"/>
    <w:rsid w:val="005D066C"/>
    <w:rsid w:val="005F1183"/>
    <w:rsid w:val="005F5A9B"/>
    <w:rsid w:val="005F5D74"/>
    <w:rsid w:val="00601A11"/>
    <w:rsid w:val="00604123"/>
    <w:rsid w:val="00610AAE"/>
    <w:rsid w:val="00614D5F"/>
    <w:rsid w:val="00626293"/>
    <w:rsid w:val="00627D71"/>
    <w:rsid w:val="00630959"/>
    <w:rsid w:val="00630A05"/>
    <w:rsid w:val="00633A11"/>
    <w:rsid w:val="006433A4"/>
    <w:rsid w:val="00645F86"/>
    <w:rsid w:val="00652A29"/>
    <w:rsid w:val="00652BE1"/>
    <w:rsid w:val="00652C2C"/>
    <w:rsid w:val="0065512A"/>
    <w:rsid w:val="0065579E"/>
    <w:rsid w:val="00655B32"/>
    <w:rsid w:val="006647FB"/>
    <w:rsid w:val="00666721"/>
    <w:rsid w:val="00671B91"/>
    <w:rsid w:val="00675572"/>
    <w:rsid w:val="00681FD8"/>
    <w:rsid w:val="00692CFE"/>
    <w:rsid w:val="00696404"/>
    <w:rsid w:val="006A0429"/>
    <w:rsid w:val="006A0CE9"/>
    <w:rsid w:val="006A2FA7"/>
    <w:rsid w:val="006B0D9E"/>
    <w:rsid w:val="006C25E3"/>
    <w:rsid w:val="006C32DB"/>
    <w:rsid w:val="006C46AF"/>
    <w:rsid w:val="006E13F8"/>
    <w:rsid w:val="006F110D"/>
    <w:rsid w:val="00703D99"/>
    <w:rsid w:val="0070754F"/>
    <w:rsid w:val="00707B2B"/>
    <w:rsid w:val="00712B25"/>
    <w:rsid w:val="007233CB"/>
    <w:rsid w:val="007243FD"/>
    <w:rsid w:val="0072644D"/>
    <w:rsid w:val="00727468"/>
    <w:rsid w:val="007305EC"/>
    <w:rsid w:val="00737716"/>
    <w:rsid w:val="00737D0F"/>
    <w:rsid w:val="00743FEF"/>
    <w:rsid w:val="007454E7"/>
    <w:rsid w:val="00747E7E"/>
    <w:rsid w:val="00752107"/>
    <w:rsid w:val="007533AD"/>
    <w:rsid w:val="00761CF5"/>
    <w:rsid w:val="0076612B"/>
    <w:rsid w:val="0077042E"/>
    <w:rsid w:val="007711A6"/>
    <w:rsid w:val="00773ABA"/>
    <w:rsid w:val="00775765"/>
    <w:rsid w:val="00780E4F"/>
    <w:rsid w:val="0078200E"/>
    <w:rsid w:val="00796C43"/>
    <w:rsid w:val="007A3552"/>
    <w:rsid w:val="007A644A"/>
    <w:rsid w:val="007A6A0E"/>
    <w:rsid w:val="007B2258"/>
    <w:rsid w:val="007B517A"/>
    <w:rsid w:val="007B77ED"/>
    <w:rsid w:val="007C682C"/>
    <w:rsid w:val="007D36FB"/>
    <w:rsid w:val="007D712B"/>
    <w:rsid w:val="007F1399"/>
    <w:rsid w:val="007F2D41"/>
    <w:rsid w:val="007F3603"/>
    <w:rsid w:val="007F49FA"/>
    <w:rsid w:val="007F4DC6"/>
    <w:rsid w:val="00804F82"/>
    <w:rsid w:val="008068B8"/>
    <w:rsid w:val="0082300F"/>
    <w:rsid w:val="008262BF"/>
    <w:rsid w:val="0084103F"/>
    <w:rsid w:val="0084330F"/>
    <w:rsid w:val="00861497"/>
    <w:rsid w:val="00861F36"/>
    <w:rsid w:val="00865ECE"/>
    <w:rsid w:val="00866746"/>
    <w:rsid w:val="00866B0D"/>
    <w:rsid w:val="008701DE"/>
    <w:rsid w:val="00877B1F"/>
    <w:rsid w:val="00877C36"/>
    <w:rsid w:val="00882F72"/>
    <w:rsid w:val="00893FB6"/>
    <w:rsid w:val="00896E1F"/>
    <w:rsid w:val="008A5E4C"/>
    <w:rsid w:val="008B0E6C"/>
    <w:rsid w:val="008B140F"/>
    <w:rsid w:val="008B1423"/>
    <w:rsid w:val="008B17A7"/>
    <w:rsid w:val="008B297A"/>
    <w:rsid w:val="008B3D35"/>
    <w:rsid w:val="008C06BD"/>
    <w:rsid w:val="008C2738"/>
    <w:rsid w:val="008C2EF1"/>
    <w:rsid w:val="008C3563"/>
    <w:rsid w:val="008C6612"/>
    <w:rsid w:val="008D3812"/>
    <w:rsid w:val="008D718C"/>
    <w:rsid w:val="008E0362"/>
    <w:rsid w:val="008E3107"/>
    <w:rsid w:val="008E32FC"/>
    <w:rsid w:val="008E7DC3"/>
    <w:rsid w:val="008F21E5"/>
    <w:rsid w:val="008F7537"/>
    <w:rsid w:val="0090042F"/>
    <w:rsid w:val="009118BE"/>
    <w:rsid w:val="0092438B"/>
    <w:rsid w:val="009301D4"/>
    <w:rsid w:val="00934480"/>
    <w:rsid w:val="0093580C"/>
    <w:rsid w:val="009432D9"/>
    <w:rsid w:val="00950249"/>
    <w:rsid w:val="00952B7D"/>
    <w:rsid w:val="00954D2A"/>
    <w:rsid w:val="00966119"/>
    <w:rsid w:val="00966F11"/>
    <w:rsid w:val="00967F5C"/>
    <w:rsid w:val="00977A10"/>
    <w:rsid w:val="00977AA3"/>
    <w:rsid w:val="009815F9"/>
    <w:rsid w:val="0098274B"/>
    <w:rsid w:val="0098320A"/>
    <w:rsid w:val="00985B9F"/>
    <w:rsid w:val="00987FB0"/>
    <w:rsid w:val="0099083C"/>
    <w:rsid w:val="00993BBB"/>
    <w:rsid w:val="009A4DA9"/>
    <w:rsid w:val="009B4BCF"/>
    <w:rsid w:val="009B6480"/>
    <w:rsid w:val="009D4D93"/>
    <w:rsid w:val="009E1273"/>
    <w:rsid w:val="009F4B12"/>
    <w:rsid w:val="009F559B"/>
    <w:rsid w:val="00A00A76"/>
    <w:rsid w:val="00A075FE"/>
    <w:rsid w:val="00A10A66"/>
    <w:rsid w:val="00A13A01"/>
    <w:rsid w:val="00A143E0"/>
    <w:rsid w:val="00A17C49"/>
    <w:rsid w:val="00A2564E"/>
    <w:rsid w:val="00A27D02"/>
    <w:rsid w:val="00A30DD5"/>
    <w:rsid w:val="00A30E89"/>
    <w:rsid w:val="00A521D8"/>
    <w:rsid w:val="00A530E6"/>
    <w:rsid w:val="00A56E03"/>
    <w:rsid w:val="00A82433"/>
    <w:rsid w:val="00A97E5D"/>
    <w:rsid w:val="00AA2E85"/>
    <w:rsid w:val="00AA4382"/>
    <w:rsid w:val="00AA4C7D"/>
    <w:rsid w:val="00AB08E6"/>
    <w:rsid w:val="00AB53A1"/>
    <w:rsid w:val="00AB562F"/>
    <w:rsid w:val="00AB7BB0"/>
    <w:rsid w:val="00AC12E5"/>
    <w:rsid w:val="00AD2B68"/>
    <w:rsid w:val="00AD6DC6"/>
    <w:rsid w:val="00AE490F"/>
    <w:rsid w:val="00AF3CEB"/>
    <w:rsid w:val="00B03C16"/>
    <w:rsid w:val="00B10150"/>
    <w:rsid w:val="00B20039"/>
    <w:rsid w:val="00B27395"/>
    <w:rsid w:val="00B30190"/>
    <w:rsid w:val="00B36D6D"/>
    <w:rsid w:val="00B37DCF"/>
    <w:rsid w:val="00B37F11"/>
    <w:rsid w:val="00B41B37"/>
    <w:rsid w:val="00B51DD3"/>
    <w:rsid w:val="00B61C69"/>
    <w:rsid w:val="00B7317E"/>
    <w:rsid w:val="00B8611C"/>
    <w:rsid w:val="00B919C8"/>
    <w:rsid w:val="00B9760A"/>
    <w:rsid w:val="00BA2F06"/>
    <w:rsid w:val="00BA64B3"/>
    <w:rsid w:val="00BB4766"/>
    <w:rsid w:val="00BB58A8"/>
    <w:rsid w:val="00BC59FF"/>
    <w:rsid w:val="00BD7BE3"/>
    <w:rsid w:val="00BE16A1"/>
    <w:rsid w:val="00BE1B98"/>
    <w:rsid w:val="00BE33AC"/>
    <w:rsid w:val="00BE6B37"/>
    <w:rsid w:val="00C00936"/>
    <w:rsid w:val="00C0160D"/>
    <w:rsid w:val="00C13E6F"/>
    <w:rsid w:val="00C1529B"/>
    <w:rsid w:val="00C1588A"/>
    <w:rsid w:val="00C302E6"/>
    <w:rsid w:val="00C338C2"/>
    <w:rsid w:val="00C33C54"/>
    <w:rsid w:val="00C37CC7"/>
    <w:rsid w:val="00C4543D"/>
    <w:rsid w:val="00C474FD"/>
    <w:rsid w:val="00C4766E"/>
    <w:rsid w:val="00C52B94"/>
    <w:rsid w:val="00C62CBB"/>
    <w:rsid w:val="00C72285"/>
    <w:rsid w:val="00C771B4"/>
    <w:rsid w:val="00C82F46"/>
    <w:rsid w:val="00C83670"/>
    <w:rsid w:val="00C83AE7"/>
    <w:rsid w:val="00C8539B"/>
    <w:rsid w:val="00C86210"/>
    <w:rsid w:val="00C91EDB"/>
    <w:rsid w:val="00C96A2A"/>
    <w:rsid w:val="00CA1199"/>
    <w:rsid w:val="00CA3BCB"/>
    <w:rsid w:val="00CA47D9"/>
    <w:rsid w:val="00CA5C8F"/>
    <w:rsid w:val="00CB3739"/>
    <w:rsid w:val="00CB5BC1"/>
    <w:rsid w:val="00CC46FA"/>
    <w:rsid w:val="00CC669E"/>
    <w:rsid w:val="00CC7C0F"/>
    <w:rsid w:val="00CD18BB"/>
    <w:rsid w:val="00CE218E"/>
    <w:rsid w:val="00CF64F3"/>
    <w:rsid w:val="00CF783D"/>
    <w:rsid w:val="00D00269"/>
    <w:rsid w:val="00D01C57"/>
    <w:rsid w:val="00D079B1"/>
    <w:rsid w:val="00D11272"/>
    <w:rsid w:val="00D13FA0"/>
    <w:rsid w:val="00D1483F"/>
    <w:rsid w:val="00D163AC"/>
    <w:rsid w:val="00D22A3E"/>
    <w:rsid w:val="00D22CFF"/>
    <w:rsid w:val="00D23442"/>
    <w:rsid w:val="00D23A34"/>
    <w:rsid w:val="00D304B5"/>
    <w:rsid w:val="00D31919"/>
    <w:rsid w:val="00D31A13"/>
    <w:rsid w:val="00D360E0"/>
    <w:rsid w:val="00D3629B"/>
    <w:rsid w:val="00D43417"/>
    <w:rsid w:val="00D4597D"/>
    <w:rsid w:val="00D56BA0"/>
    <w:rsid w:val="00D60C96"/>
    <w:rsid w:val="00D656E6"/>
    <w:rsid w:val="00D71F47"/>
    <w:rsid w:val="00D77927"/>
    <w:rsid w:val="00D823F0"/>
    <w:rsid w:val="00D82648"/>
    <w:rsid w:val="00D87ED8"/>
    <w:rsid w:val="00D92D2A"/>
    <w:rsid w:val="00D9630D"/>
    <w:rsid w:val="00DA497E"/>
    <w:rsid w:val="00DA5A3B"/>
    <w:rsid w:val="00DA7351"/>
    <w:rsid w:val="00DB1427"/>
    <w:rsid w:val="00DC1CA7"/>
    <w:rsid w:val="00DC63D0"/>
    <w:rsid w:val="00DD3104"/>
    <w:rsid w:val="00DD372C"/>
    <w:rsid w:val="00DE5CF5"/>
    <w:rsid w:val="00DE624A"/>
    <w:rsid w:val="00DF35E2"/>
    <w:rsid w:val="00DF4DCB"/>
    <w:rsid w:val="00E00DBA"/>
    <w:rsid w:val="00E01A49"/>
    <w:rsid w:val="00E028A1"/>
    <w:rsid w:val="00E03041"/>
    <w:rsid w:val="00E04B35"/>
    <w:rsid w:val="00E07BD1"/>
    <w:rsid w:val="00E22BD2"/>
    <w:rsid w:val="00E344F8"/>
    <w:rsid w:val="00E4278C"/>
    <w:rsid w:val="00E4634B"/>
    <w:rsid w:val="00E52742"/>
    <w:rsid w:val="00E54A42"/>
    <w:rsid w:val="00E57424"/>
    <w:rsid w:val="00E63886"/>
    <w:rsid w:val="00E66ED1"/>
    <w:rsid w:val="00E673B0"/>
    <w:rsid w:val="00E769EC"/>
    <w:rsid w:val="00E81EB0"/>
    <w:rsid w:val="00E8402D"/>
    <w:rsid w:val="00E9041F"/>
    <w:rsid w:val="00E952E9"/>
    <w:rsid w:val="00E9591E"/>
    <w:rsid w:val="00EB0D6F"/>
    <w:rsid w:val="00EB4AEF"/>
    <w:rsid w:val="00EC1707"/>
    <w:rsid w:val="00EC52CE"/>
    <w:rsid w:val="00EC559A"/>
    <w:rsid w:val="00EC6F3F"/>
    <w:rsid w:val="00ED00B1"/>
    <w:rsid w:val="00ED3048"/>
    <w:rsid w:val="00ED513A"/>
    <w:rsid w:val="00ED6237"/>
    <w:rsid w:val="00EE231C"/>
    <w:rsid w:val="00EE3BF7"/>
    <w:rsid w:val="00EE5073"/>
    <w:rsid w:val="00EE50AE"/>
    <w:rsid w:val="00F00CA3"/>
    <w:rsid w:val="00F03C32"/>
    <w:rsid w:val="00F04C86"/>
    <w:rsid w:val="00F054E0"/>
    <w:rsid w:val="00F06F73"/>
    <w:rsid w:val="00F105B5"/>
    <w:rsid w:val="00F12861"/>
    <w:rsid w:val="00F1326A"/>
    <w:rsid w:val="00F154C7"/>
    <w:rsid w:val="00F1620A"/>
    <w:rsid w:val="00F174F5"/>
    <w:rsid w:val="00F203CC"/>
    <w:rsid w:val="00F22AF6"/>
    <w:rsid w:val="00F22F26"/>
    <w:rsid w:val="00F23E57"/>
    <w:rsid w:val="00F32A27"/>
    <w:rsid w:val="00F331B7"/>
    <w:rsid w:val="00F35420"/>
    <w:rsid w:val="00F47BB5"/>
    <w:rsid w:val="00F54B04"/>
    <w:rsid w:val="00F5510A"/>
    <w:rsid w:val="00F609CA"/>
    <w:rsid w:val="00F85932"/>
    <w:rsid w:val="00F90F0A"/>
    <w:rsid w:val="00F97000"/>
    <w:rsid w:val="00FA086E"/>
    <w:rsid w:val="00FB2F17"/>
    <w:rsid w:val="00FC0A95"/>
    <w:rsid w:val="00FC0C6E"/>
    <w:rsid w:val="00FC2F15"/>
    <w:rsid w:val="00FD4DF6"/>
    <w:rsid w:val="00FD63FD"/>
    <w:rsid w:val="00FF59EC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3629B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Garamond" w:hAnsi="Garamond"/>
      <w:sz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447B5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3629B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Garamond" w:hAnsi="Garamond"/>
      <w:sz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447B5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Infopool\Bereiche\Unternehmenskommunikation\Corporate%20Design\03_Word%20Vorlagen_Templates\Brief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33F63-BC8E-4DB5-9D97-1A809192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Brief.dotm</Template>
  <TotalTime>0</TotalTime>
  <Pages>1</Pages>
  <Words>60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Berenberg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Grieger, Niklas</dc:creator>
  <dc:description>Version 4.30 vom 18.04.2017, kombinierte Brief-/Faxversion - abhängig vom Namen der Dokumentvorlage</dc:description>
  <cp:lastModifiedBy>Grieger, Niklas</cp:lastModifiedBy>
  <cp:revision>4</cp:revision>
  <cp:lastPrinted>2009-06-29T10:53:00Z</cp:lastPrinted>
  <dcterms:created xsi:type="dcterms:W3CDTF">2017-05-19T07:04:00Z</dcterms:created>
  <dcterms:modified xsi:type="dcterms:W3CDTF">2017-05-22T10:30:00Z</dcterms:modified>
</cp:coreProperties>
</file>