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35" w:rsidRPr="00007A45" w:rsidRDefault="00780A3E" w:rsidP="00780A3E">
      <w:pPr>
        <w:pStyle w:val="Listenabsatz"/>
        <w:numPr>
          <w:ilvl w:val="0"/>
          <w:numId w:val="3"/>
        </w:numPr>
        <w:rPr>
          <w:sz w:val="36"/>
          <w:szCs w:val="36"/>
          <w:u w:val="single"/>
        </w:rPr>
      </w:pPr>
      <w:r w:rsidRPr="00007A45">
        <w:rPr>
          <w:sz w:val="36"/>
          <w:szCs w:val="36"/>
          <w:u w:val="single"/>
        </w:rPr>
        <w:t>3. Normalisierung</w:t>
      </w:r>
    </w:p>
    <w:p w:rsidR="00780A3E" w:rsidRDefault="000E23CB" w:rsidP="00780A3E">
      <w:pPr>
        <w:pStyle w:val="Listenabsatz"/>
        <w:numPr>
          <w:ilvl w:val="0"/>
          <w:numId w:val="2"/>
        </w:numPr>
      </w:pPr>
      <w:r>
        <w:t>Ist das Ziel einer erfolgreichen Normalisierung in einem relationalen Datenbankmodell</w:t>
      </w:r>
    </w:p>
    <w:p w:rsidR="000E23CB" w:rsidRDefault="000E23CB" w:rsidP="00780A3E">
      <w:pPr>
        <w:pStyle w:val="Listenabsatz"/>
        <w:numPr>
          <w:ilvl w:val="0"/>
          <w:numId w:val="2"/>
        </w:numPr>
      </w:pPr>
      <w:r>
        <w:t>Verhindert Anomalien und Redundanzen</w:t>
      </w:r>
    </w:p>
    <w:p w:rsidR="000E23CB" w:rsidRDefault="000E23CB" w:rsidP="00780A3E">
      <w:pPr>
        <w:pStyle w:val="Listenabsatz"/>
        <w:numPr>
          <w:ilvl w:val="0"/>
          <w:numId w:val="2"/>
        </w:numPr>
      </w:pPr>
      <w:r>
        <w:t>Perfekte Balance aus Redundanz, Performance und Flexibilität</w:t>
      </w:r>
    </w:p>
    <w:p w:rsidR="000E23CB" w:rsidRDefault="000E23CB" w:rsidP="000E23CB">
      <w:pPr>
        <w:pStyle w:val="Listenabsatz"/>
      </w:pPr>
    </w:p>
    <w:p w:rsidR="000E23CB" w:rsidRDefault="000E23CB" w:rsidP="00780A3E">
      <w:pPr>
        <w:pStyle w:val="Listenabsatz"/>
        <w:numPr>
          <w:ilvl w:val="0"/>
          <w:numId w:val="2"/>
        </w:numPr>
      </w:pPr>
      <w:r>
        <w:t>Auslagerung der Daten in weitere Tabellen, um Redundanzen zu verhindern</w:t>
      </w:r>
    </w:p>
    <w:p w:rsidR="000E23CB" w:rsidRDefault="000E23CB" w:rsidP="000E23CB">
      <w:pPr>
        <w:pStyle w:val="Listenabsatz"/>
      </w:pPr>
    </w:p>
    <w:p w:rsidR="000E23CB" w:rsidRDefault="000E23CB" w:rsidP="00780A3E">
      <w:pPr>
        <w:pStyle w:val="Listenabsatz"/>
        <w:numPr>
          <w:ilvl w:val="0"/>
          <w:numId w:val="2"/>
        </w:numPr>
      </w:pPr>
      <w:r>
        <w:t>Redundanzen = Doppelte Daten</w:t>
      </w:r>
    </w:p>
    <w:p w:rsidR="007E77FC" w:rsidRDefault="007E77FC" w:rsidP="007E77FC">
      <w:pPr>
        <w:pStyle w:val="Listenabsatz"/>
      </w:pPr>
    </w:p>
    <w:p w:rsidR="007E77FC" w:rsidRPr="00007A45" w:rsidRDefault="007E77FC" w:rsidP="007E77FC">
      <w:pPr>
        <w:pStyle w:val="Listenabsatz"/>
        <w:numPr>
          <w:ilvl w:val="0"/>
          <w:numId w:val="3"/>
        </w:numPr>
        <w:rPr>
          <w:sz w:val="36"/>
          <w:szCs w:val="36"/>
          <w:u w:val="single"/>
        </w:rPr>
      </w:pPr>
      <w:r w:rsidRPr="00007A45">
        <w:rPr>
          <w:sz w:val="36"/>
          <w:szCs w:val="36"/>
          <w:u w:val="single"/>
        </w:rPr>
        <w:t xml:space="preserve">Cross Site Scripting </w:t>
      </w:r>
    </w:p>
    <w:p w:rsidR="007E77FC" w:rsidRDefault="007E77FC" w:rsidP="007E77FC">
      <w:pPr>
        <w:pStyle w:val="Listenabsatz"/>
        <w:numPr>
          <w:ilvl w:val="0"/>
          <w:numId w:val="2"/>
        </w:numPr>
      </w:pPr>
      <w:r>
        <w:t>Der Client versucht schädlichen Code an den Server zu senden</w:t>
      </w:r>
    </w:p>
    <w:p w:rsidR="007E77FC" w:rsidRDefault="007E77FC" w:rsidP="007E77FC">
      <w:pPr>
        <w:pStyle w:val="Listenabsatz"/>
      </w:pPr>
    </w:p>
    <w:p w:rsidR="007E77FC" w:rsidRPr="00D80973" w:rsidRDefault="00007A45" w:rsidP="007E77FC">
      <w:pPr>
        <w:pStyle w:val="Listenabsatz"/>
        <w:numPr>
          <w:ilvl w:val="0"/>
          <w:numId w:val="3"/>
        </w:numPr>
      </w:pPr>
      <w:r>
        <w:rPr>
          <w:sz w:val="36"/>
          <w:szCs w:val="36"/>
          <w:u w:val="single"/>
        </w:rPr>
        <w:t>Polymorphie</w:t>
      </w:r>
    </w:p>
    <w:p w:rsidR="00D80973" w:rsidRDefault="00D80973" w:rsidP="00D80973">
      <w:pPr>
        <w:pStyle w:val="Listenabsatz"/>
        <w:numPr>
          <w:ilvl w:val="0"/>
          <w:numId w:val="2"/>
        </w:numPr>
      </w:pPr>
      <w:r>
        <w:t>Konzept in der objektorientierten Programmierung</w:t>
      </w:r>
    </w:p>
    <w:p w:rsidR="00D80973" w:rsidRDefault="00D80973" w:rsidP="00D80973">
      <w:pPr>
        <w:pStyle w:val="Listenabsatz"/>
        <w:numPr>
          <w:ilvl w:val="0"/>
          <w:numId w:val="2"/>
        </w:numPr>
      </w:pPr>
      <w:r>
        <w:t>Ermöglicht es einer Variable unterschiedliche Datentypen anzunehmen</w:t>
      </w:r>
    </w:p>
    <w:p w:rsidR="00D80973" w:rsidRDefault="00D80973" w:rsidP="00D80973">
      <w:pPr>
        <w:pStyle w:val="Listenabsatz"/>
        <w:numPr>
          <w:ilvl w:val="0"/>
          <w:numId w:val="2"/>
        </w:numPr>
      </w:pPr>
      <w:r>
        <w:t>Zur Laufzeit wird entschieden, welcher Datentyp die Variable entspricht</w:t>
      </w:r>
    </w:p>
    <w:p w:rsidR="00D80973" w:rsidRDefault="00D80973" w:rsidP="00D80973">
      <w:pPr>
        <w:pStyle w:val="Listenabsatz"/>
        <w:numPr>
          <w:ilvl w:val="0"/>
          <w:numId w:val="2"/>
        </w:numPr>
      </w:pPr>
      <w:r>
        <w:t>Z.B.</w:t>
      </w:r>
      <w:r w:rsidR="009C20DC">
        <w:t>“</w:t>
      </w:r>
      <w:r>
        <w:t xml:space="preserve"> </w:t>
      </w:r>
      <w:proofErr w:type="spellStart"/>
      <w:r>
        <w:t>var</w:t>
      </w:r>
      <w:proofErr w:type="spellEnd"/>
      <w:r w:rsidR="009C20DC">
        <w:t>“</w:t>
      </w:r>
      <w:r>
        <w:t xml:space="preserve"> statt </w:t>
      </w:r>
      <w:r w:rsidR="009C20DC">
        <w:t>„</w:t>
      </w:r>
      <w:proofErr w:type="spellStart"/>
      <w:r>
        <w:t>int</w:t>
      </w:r>
      <w:proofErr w:type="spellEnd"/>
      <w:r w:rsidR="009C20DC">
        <w:t>“</w:t>
      </w:r>
      <w:r>
        <w:t xml:space="preserve"> oder </w:t>
      </w:r>
      <w:r w:rsidR="009C20DC">
        <w:t>„</w:t>
      </w:r>
      <w:proofErr w:type="spellStart"/>
      <w:r>
        <w:t>string</w:t>
      </w:r>
      <w:proofErr w:type="spellEnd"/>
      <w:r w:rsidR="009C20DC">
        <w:t>“</w:t>
      </w:r>
    </w:p>
    <w:p w:rsidR="00CC408C" w:rsidRDefault="00CC408C" w:rsidP="00CC408C">
      <w:pPr>
        <w:pStyle w:val="Listenabsatz"/>
        <w:numPr>
          <w:ilvl w:val="0"/>
          <w:numId w:val="2"/>
        </w:numPr>
      </w:pPr>
      <w:r>
        <w:t>Tritt in Zusammenhang mit Vererbung und Schni</w:t>
      </w:r>
      <w:r w:rsidR="001A0681">
        <w:t>t</w:t>
      </w:r>
      <w:r>
        <w:t>tstelle</w:t>
      </w:r>
      <w:r w:rsidR="002625C9">
        <w:t>n</w:t>
      </w:r>
      <w:r>
        <w:t xml:space="preserve"> auf</w:t>
      </w:r>
      <w:bookmarkStart w:id="0" w:name="_GoBack"/>
      <w:bookmarkEnd w:id="0"/>
    </w:p>
    <w:sectPr w:rsidR="00CC40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3682"/>
    <w:multiLevelType w:val="hybridMultilevel"/>
    <w:tmpl w:val="BA90C6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8109E"/>
    <w:multiLevelType w:val="hybridMultilevel"/>
    <w:tmpl w:val="1632E68A"/>
    <w:lvl w:ilvl="0" w:tplc="E4926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D10171"/>
    <w:multiLevelType w:val="hybridMultilevel"/>
    <w:tmpl w:val="A28A0E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F2"/>
    <w:rsid w:val="00007A45"/>
    <w:rsid w:val="000E23CB"/>
    <w:rsid w:val="001A0681"/>
    <w:rsid w:val="002625C9"/>
    <w:rsid w:val="00726BF2"/>
    <w:rsid w:val="00780A3E"/>
    <w:rsid w:val="007E77FC"/>
    <w:rsid w:val="00816E35"/>
    <w:rsid w:val="009C20DC"/>
    <w:rsid w:val="00A95E4F"/>
    <w:rsid w:val="00B03893"/>
    <w:rsid w:val="00CC408C"/>
    <w:rsid w:val="00D8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0A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0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58225C6C.dotm</Template>
  <TotalTime>0</TotalTime>
  <Pages>1</Pages>
  <Words>94</Words>
  <Characters>593</Characters>
  <Application>Microsoft Office Word</Application>
  <DocSecurity>0</DocSecurity>
  <Lines>4</Lines>
  <Paragraphs>1</Paragraphs>
  <ScaleCrop>false</ScaleCrop>
  <Company>Berenberg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Grieger, Niklas</dc:creator>
  <cp:keywords/>
  <dc:description/>
  <cp:lastModifiedBy>Grieger, Niklas</cp:lastModifiedBy>
  <cp:revision>10</cp:revision>
  <dcterms:created xsi:type="dcterms:W3CDTF">2017-06-22T14:06:00Z</dcterms:created>
  <dcterms:modified xsi:type="dcterms:W3CDTF">2017-06-22T14:23:00Z</dcterms:modified>
</cp:coreProperties>
</file>